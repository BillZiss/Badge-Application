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708" w:rsidRPr="002D5480" w:rsidRDefault="00A5241E" w:rsidP="00FC5708">
      <w:pPr>
        <w:pStyle w:val="BodyText"/>
        <w:ind w:left="0"/>
        <w:jc w:val="left"/>
        <w:rPr>
          <w:rFonts w:asciiTheme="minorHAnsi" w:hAnsiTheme="minorHAnsi"/>
        </w:rPr>
      </w:pPr>
      <w:r w:rsidRPr="002D5480">
        <w:rPr>
          <w:rFonts w:asciiTheme="minorHAnsi" w:hAnsiTheme="minorHAnsi"/>
          <w:noProof/>
        </w:rPr>
        <w:drawing>
          <wp:anchor distT="0" distB="0" distL="114300" distR="114300" simplePos="0" relativeHeight="251658752" behindDoc="1" locked="0" layoutInCell="1" allowOverlap="1">
            <wp:simplePos x="0" y="0"/>
            <wp:positionH relativeFrom="column">
              <wp:posOffset>-8890</wp:posOffset>
            </wp:positionH>
            <wp:positionV relativeFrom="paragraph">
              <wp:posOffset>-26670</wp:posOffset>
            </wp:positionV>
            <wp:extent cx="3303270" cy="708660"/>
            <wp:effectExtent l="0" t="0" r="0" b="0"/>
            <wp:wrapTight wrapText="bothSides">
              <wp:wrapPolygon edited="0">
                <wp:start x="0" y="0"/>
                <wp:lineTo x="0" y="20903"/>
                <wp:lineTo x="21426" y="20903"/>
                <wp:lineTo x="21426" y="0"/>
                <wp:lineTo x="0" y="0"/>
              </wp:wrapPolygon>
            </wp:wrapTight>
            <wp:docPr id="5" name="Picture 4" descr="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3270" cy="708660"/>
                    </a:xfrm>
                    <a:prstGeom prst="rect">
                      <a:avLst/>
                    </a:prstGeom>
                    <a:noFill/>
                    <a:ln>
                      <a:noFill/>
                    </a:ln>
                  </pic:spPr>
                </pic:pic>
              </a:graphicData>
            </a:graphic>
          </wp:anchor>
        </w:drawing>
      </w:r>
    </w:p>
    <w:p w:rsidR="00FC5708" w:rsidRPr="002D5480" w:rsidRDefault="00FC5708" w:rsidP="00FC5708">
      <w:pPr>
        <w:pStyle w:val="BodyText"/>
        <w:jc w:val="left"/>
        <w:rPr>
          <w:rFonts w:asciiTheme="minorHAnsi" w:hAnsiTheme="minorHAnsi"/>
        </w:rPr>
      </w:pPr>
    </w:p>
    <w:p w:rsidR="00FC5708" w:rsidRPr="002D5480" w:rsidRDefault="00FC5708" w:rsidP="00FC5708">
      <w:pPr>
        <w:pStyle w:val="BodyText"/>
        <w:jc w:val="left"/>
        <w:rPr>
          <w:rFonts w:asciiTheme="minorHAnsi" w:hAnsiTheme="minorHAnsi"/>
        </w:rPr>
      </w:pPr>
    </w:p>
    <w:p w:rsidR="00FC5708" w:rsidRPr="002D5480" w:rsidRDefault="002863F7" w:rsidP="00FC5708">
      <w:pPr>
        <w:pStyle w:val="StyleStyleTitleCoverCenteredRight"/>
        <w:jc w:val="left"/>
        <w:rPr>
          <w:rFonts w:asciiTheme="minorHAnsi" w:hAnsiTheme="minorHAnsi"/>
        </w:rPr>
      </w:pPr>
      <w:r>
        <w:rPr>
          <w:rFonts w:asciiTheme="minorHAnsi" w:hAnsiTheme="minorHAnsi"/>
        </w:rPr>
        <w:t xml:space="preserve">Magenic Badge </w:t>
      </w:r>
      <w:r w:rsidR="00625167">
        <w:rPr>
          <w:rFonts w:asciiTheme="minorHAnsi" w:hAnsiTheme="minorHAnsi"/>
        </w:rPr>
        <w:t>System Requirements</w:t>
      </w:r>
    </w:p>
    <w:p w:rsidR="00FC5708" w:rsidRPr="002D5480" w:rsidRDefault="00FC5708" w:rsidP="00FC5708">
      <w:pPr>
        <w:pStyle w:val="StyleSubtitleCoverBoldItalicCenteredTopNoborder"/>
        <w:jc w:val="left"/>
        <w:rPr>
          <w:rFonts w:asciiTheme="minorHAnsi" w:hAnsiTheme="minorHAnsi"/>
        </w:rPr>
      </w:pPr>
    </w:p>
    <w:p w:rsidR="00FC5708" w:rsidRPr="002D5480" w:rsidRDefault="00A72095" w:rsidP="00FC5708">
      <w:pPr>
        <w:pStyle w:val="StyleSubtitleCoverBoldItalicCenteredTopNoborder"/>
        <w:jc w:val="left"/>
        <w:rPr>
          <w:rFonts w:asciiTheme="minorHAnsi" w:hAnsiTheme="minorHAnsi"/>
          <w:i w:val="0"/>
        </w:rPr>
      </w:pPr>
      <w:r w:rsidRPr="002D5480">
        <w:rPr>
          <w:rFonts w:asciiTheme="minorHAnsi" w:hAnsiTheme="minorHAnsi"/>
          <w:i w:val="0"/>
        </w:rPr>
        <w:t xml:space="preserve">   </w:t>
      </w:r>
    </w:p>
    <w:p w:rsidR="00FC5708" w:rsidRPr="002D5480" w:rsidRDefault="00FC5708" w:rsidP="00FC5708">
      <w:pPr>
        <w:pStyle w:val="StyleSubtitleCoverBoldItalicCenteredTopNoborder"/>
        <w:jc w:val="left"/>
        <w:rPr>
          <w:rFonts w:asciiTheme="minorHAnsi" w:hAnsiTheme="minorHAnsi"/>
        </w:rPr>
      </w:pPr>
    </w:p>
    <w:p w:rsidR="00FC5708" w:rsidRPr="002D5480" w:rsidRDefault="00FC5708" w:rsidP="00FC5708">
      <w:pPr>
        <w:pStyle w:val="BodyText"/>
        <w:jc w:val="left"/>
        <w:rPr>
          <w:rFonts w:asciiTheme="minorHAnsi" w:hAnsiTheme="minorHAnsi"/>
        </w:rPr>
      </w:pPr>
    </w:p>
    <w:p w:rsidR="00412F91" w:rsidRPr="002D5480" w:rsidRDefault="00412F91" w:rsidP="00FC5708">
      <w:pPr>
        <w:pStyle w:val="BodyText"/>
        <w:jc w:val="left"/>
        <w:rPr>
          <w:rFonts w:asciiTheme="minorHAnsi" w:hAnsiTheme="minorHAnsi"/>
        </w:rPr>
      </w:pPr>
    </w:p>
    <w:p w:rsidR="00412F91" w:rsidRPr="002D5480" w:rsidRDefault="00412F91" w:rsidP="00FC5708">
      <w:pPr>
        <w:pStyle w:val="BodyText"/>
        <w:jc w:val="left"/>
        <w:rPr>
          <w:rFonts w:asciiTheme="minorHAnsi" w:hAnsiTheme="minorHAnsi"/>
        </w:rPr>
      </w:pPr>
    </w:p>
    <w:p w:rsidR="00FC5708" w:rsidRPr="002D5480" w:rsidRDefault="002863F7" w:rsidP="00412F91">
      <w:pPr>
        <w:pStyle w:val="Title"/>
        <w:rPr>
          <w:rFonts w:asciiTheme="minorHAnsi" w:hAnsiTheme="minorHAnsi"/>
        </w:rPr>
      </w:pPr>
      <w:r>
        <w:rPr>
          <w:rFonts w:asciiTheme="minorHAnsi" w:hAnsiTheme="minorHAnsi"/>
        </w:rPr>
        <w:t>Magenic Bad</w:t>
      </w:r>
      <w:r w:rsidR="00625167">
        <w:rPr>
          <w:rFonts w:asciiTheme="minorHAnsi" w:hAnsiTheme="minorHAnsi"/>
        </w:rPr>
        <w:t>g</w:t>
      </w:r>
      <w:r>
        <w:rPr>
          <w:rFonts w:asciiTheme="minorHAnsi" w:hAnsiTheme="minorHAnsi"/>
        </w:rPr>
        <w:t xml:space="preserve">e </w:t>
      </w:r>
      <w:r w:rsidR="00625167">
        <w:rPr>
          <w:rFonts w:asciiTheme="minorHAnsi" w:hAnsiTheme="minorHAnsi"/>
        </w:rPr>
        <w:t>System Requirements</w:t>
      </w:r>
    </w:p>
    <w:p w:rsidR="006316C7" w:rsidRPr="002D5480" w:rsidRDefault="00827684" w:rsidP="006316C7">
      <w:pPr>
        <w:pStyle w:val="Subtitle"/>
        <w:rPr>
          <w:rFonts w:asciiTheme="minorHAnsi" w:hAnsiTheme="minorHAnsi"/>
        </w:rPr>
      </w:pPr>
      <w:r w:rsidRPr="002D5480">
        <w:rPr>
          <w:rFonts w:asciiTheme="minorHAnsi" w:hAnsiTheme="minorHAnsi"/>
        </w:rPr>
        <w:t xml:space="preserve">Version </w:t>
      </w:r>
      <w:r w:rsidR="00980C57">
        <w:rPr>
          <w:rFonts w:asciiTheme="minorHAnsi" w:hAnsiTheme="minorHAnsi"/>
        </w:rPr>
        <w:t>1.0</w:t>
      </w:r>
    </w:p>
    <w:p w:rsidR="006316C7" w:rsidRPr="002D5480" w:rsidRDefault="00827684" w:rsidP="006316C7">
      <w:pPr>
        <w:pStyle w:val="Subtitle"/>
        <w:rPr>
          <w:rFonts w:asciiTheme="minorHAnsi" w:hAnsiTheme="minorHAnsi"/>
        </w:rPr>
      </w:pPr>
      <w:r w:rsidRPr="002D5480">
        <w:rPr>
          <w:rFonts w:asciiTheme="minorHAnsi" w:hAnsiTheme="minorHAnsi"/>
        </w:rPr>
        <w:t xml:space="preserve">Version Date </w:t>
      </w:r>
      <w:bookmarkStart w:id="0" w:name="VersionDate"/>
      <w:r w:rsidR="002863F7">
        <w:rPr>
          <w:rFonts w:asciiTheme="minorHAnsi" w:hAnsiTheme="minorHAnsi"/>
        </w:rPr>
        <w:t>7</w:t>
      </w:r>
      <w:r w:rsidR="009259F5" w:rsidRPr="002D5480">
        <w:rPr>
          <w:rFonts w:asciiTheme="minorHAnsi" w:hAnsiTheme="minorHAnsi"/>
        </w:rPr>
        <w:t>/</w:t>
      </w:r>
      <w:r w:rsidR="00625167">
        <w:rPr>
          <w:rFonts w:asciiTheme="minorHAnsi" w:hAnsiTheme="minorHAnsi"/>
        </w:rPr>
        <w:t>26</w:t>
      </w:r>
      <w:r w:rsidRPr="002D5480">
        <w:rPr>
          <w:rFonts w:asciiTheme="minorHAnsi" w:hAnsiTheme="minorHAnsi"/>
        </w:rPr>
        <w:t>/201</w:t>
      </w:r>
      <w:bookmarkEnd w:id="0"/>
      <w:r w:rsidR="00C15F69" w:rsidRPr="002D5480">
        <w:rPr>
          <w:rFonts w:asciiTheme="minorHAnsi" w:hAnsiTheme="minorHAnsi"/>
        </w:rPr>
        <w:t>3</w:t>
      </w:r>
    </w:p>
    <w:p w:rsidR="006316C7" w:rsidRPr="002D5480" w:rsidRDefault="006316C7" w:rsidP="00412F91">
      <w:pPr>
        <w:pStyle w:val="Title"/>
        <w:rPr>
          <w:rFonts w:asciiTheme="minorHAnsi" w:hAnsiTheme="minorHAnsi"/>
        </w:rPr>
      </w:pPr>
    </w:p>
    <w:p w:rsidR="006316C7" w:rsidRPr="002D5480" w:rsidRDefault="006316C7" w:rsidP="00412F91">
      <w:pPr>
        <w:pStyle w:val="Title"/>
        <w:rPr>
          <w:rFonts w:asciiTheme="minorHAnsi" w:hAnsiTheme="minorHAnsi"/>
        </w:rPr>
      </w:pPr>
    </w:p>
    <w:p w:rsidR="006316C7" w:rsidRPr="002D5480" w:rsidRDefault="006316C7" w:rsidP="00412F91">
      <w:pPr>
        <w:pStyle w:val="Title"/>
        <w:rPr>
          <w:rFonts w:asciiTheme="minorHAnsi" w:hAnsiTheme="minorHAnsi"/>
        </w:rPr>
      </w:pPr>
    </w:p>
    <w:p w:rsidR="00FC5708" w:rsidRPr="002D5480" w:rsidRDefault="00A5241E" w:rsidP="00FC5708">
      <w:pPr>
        <w:pStyle w:val="BodyText"/>
        <w:jc w:val="left"/>
        <w:rPr>
          <w:rFonts w:asciiTheme="minorHAnsi" w:hAnsiTheme="minorHAnsi"/>
        </w:rPr>
      </w:pPr>
      <w:r w:rsidRPr="002D5480">
        <w:rPr>
          <w:rFonts w:asciiTheme="minorHAnsi" w:hAnsiTheme="minorHAnsi"/>
          <w:noProof/>
        </w:rPr>
        <w:drawing>
          <wp:anchor distT="0" distB="0" distL="114300" distR="114300" simplePos="0" relativeHeight="251656704" behindDoc="1" locked="0" layoutInCell="1" allowOverlap="1">
            <wp:simplePos x="0" y="0"/>
            <wp:positionH relativeFrom="column">
              <wp:posOffset>2366010</wp:posOffset>
            </wp:positionH>
            <wp:positionV relativeFrom="paragraph">
              <wp:posOffset>274320</wp:posOffset>
            </wp:positionV>
            <wp:extent cx="4868545" cy="4250690"/>
            <wp:effectExtent l="0" t="0" r="8255" b="0"/>
            <wp:wrapNone/>
            <wp:docPr id="4" name="Picture 2" descr="green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l="24901" t="40959" r="670"/>
                    <a:stretch>
                      <a:fillRect/>
                    </a:stretch>
                  </pic:blipFill>
                  <pic:spPr bwMode="auto">
                    <a:xfrm>
                      <a:off x="0" y="0"/>
                      <a:ext cx="4868545" cy="4250690"/>
                    </a:xfrm>
                    <a:prstGeom prst="rect">
                      <a:avLst/>
                    </a:prstGeom>
                    <a:noFill/>
                    <a:ln>
                      <a:noFill/>
                    </a:ln>
                  </pic:spPr>
                </pic:pic>
              </a:graphicData>
            </a:graphic>
          </wp:anchor>
        </w:drawing>
      </w:r>
    </w:p>
    <w:p w:rsidR="00FC5708" w:rsidRPr="002D5480" w:rsidRDefault="00FC5708" w:rsidP="00FC5708">
      <w:pPr>
        <w:pStyle w:val="BodyText"/>
        <w:ind w:left="0"/>
        <w:jc w:val="left"/>
        <w:rPr>
          <w:rFonts w:asciiTheme="minorHAnsi" w:hAnsiTheme="minorHAnsi"/>
        </w:rPr>
      </w:pPr>
    </w:p>
    <w:p w:rsidR="00FC5708" w:rsidRPr="002D5480" w:rsidRDefault="00FC5708" w:rsidP="00FC5708">
      <w:pPr>
        <w:ind w:left="5940" w:firstLine="720"/>
        <w:rPr>
          <w:rFonts w:asciiTheme="minorHAnsi" w:hAnsiTheme="minorHAnsi"/>
        </w:rPr>
      </w:pPr>
    </w:p>
    <w:p w:rsidR="00FC5708" w:rsidRPr="002D5480" w:rsidRDefault="00FC5708" w:rsidP="00FC5708">
      <w:pPr>
        <w:ind w:left="5940" w:firstLine="720"/>
        <w:rPr>
          <w:rFonts w:asciiTheme="minorHAnsi" w:hAnsiTheme="minorHAnsi"/>
        </w:rPr>
      </w:pPr>
    </w:p>
    <w:p w:rsidR="00FC5708" w:rsidRPr="002D5480" w:rsidRDefault="00FC5708" w:rsidP="00FC5708">
      <w:pPr>
        <w:ind w:left="5940" w:firstLine="720"/>
        <w:rPr>
          <w:rFonts w:asciiTheme="minorHAnsi" w:hAnsiTheme="minorHAnsi"/>
        </w:rPr>
      </w:pPr>
    </w:p>
    <w:p w:rsidR="00FC5708" w:rsidRPr="002D5480" w:rsidRDefault="00A5241E" w:rsidP="00FC5708">
      <w:pPr>
        <w:ind w:left="5940" w:firstLine="720"/>
        <w:rPr>
          <w:rFonts w:asciiTheme="minorHAnsi" w:hAnsiTheme="minorHAnsi"/>
        </w:rPr>
      </w:pPr>
      <w:r w:rsidRPr="002D5480">
        <w:rPr>
          <w:rFonts w:asciiTheme="minorHAnsi" w:hAnsiTheme="minorHAnsi"/>
          <w:noProof/>
        </w:rPr>
        <w:drawing>
          <wp:anchor distT="0" distB="0" distL="114300" distR="114300" simplePos="0" relativeHeight="251657728" behindDoc="1" locked="0" layoutInCell="1" allowOverlap="1">
            <wp:simplePos x="0" y="0"/>
            <wp:positionH relativeFrom="column">
              <wp:posOffset>4265930</wp:posOffset>
            </wp:positionH>
            <wp:positionV relativeFrom="paragraph">
              <wp:posOffset>136525</wp:posOffset>
            </wp:positionV>
            <wp:extent cx="1662430" cy="356870"/>
            <wp:effectExtent l="0" t="0" r="0" b="5080"/>
            <wp:wrapTight wrapText="bothSides">
              <wp:wrapPolygon edited="0">
                <wp:start x="0" y="0"/>
                <wp:lineTo x="0" y="20754"/>
                <wp:lineTo x="21286" y="20754"/>
                <wp:lineTo x="21286" y="0"/>
                <wp:lineTo x="0" y="0"/>
              </wp:wrapPolygon>
            </wp:wrapTight>
            <wp:docPr id="2" name="Picture 3" descr="MAGRevers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Reversed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2430" cy="356870"/>
                    </a:xfrm>
                    <a:prstGeom prst="rect">
                      <a:avLst/>
                    </a:prstGeom>
                    <a:noFill/>
                    <a:ln>
                      <a:noFill/>
                    </a:ln>
                  </pic:spPr>
                </pic:pic>
              </a:graphicData>
            </a:graphic>
          </wp:anchor>
        </w:drawing>
      </w:r>
    </w:p>
    <w:p w:rsidR="00FC5708" w:rsidRPr="002D5480" w:rsidRDefault="00FC5708" w:rsidP="00FC5708">
      <w:pPr>
        <w:ind w:left="5940" w:firstLine="720"/>
        <w:rPr>
          <w:rFonts w:asciiTheme="minorHAnsi" w:hAnsiTheme="minorHAnsi"/>
        </w:rPr>
      </w:pPr>
    </w:p>
    <w:p w:rsidR="00FC5708" w:rsidRPr="002D5480" w:rsidRDefault="00FC5708" w:rsidP="00FC5708">
      <w:pPr>
        <w:ind w:left="5940" w:firstLine="720"/>
        <w:rPr>
          <w:rFonts w:asciiTheme="minorHAnsi" w:hAnsiTheme="minorHAnsi"/>
        </w:rPr>
      </w:pPr>
    </w:p>
    <w:p w:rsidR="0096415C" w:rsidRPr="002D5480" w:rsidRDefault="0096415C" w:rsidP="0096415C">
      <w:pPr>
        <w:ind w:left="6660"/>
        <w:rPr>
          <w:rFonts w:asciiTheme="minorHAnsi" w:hAnsiTheme="minorHAnsi"/>
        </w:rPr>
      </w:pPr>
      <w:r w:rsidRPr="002D5480">
        <w:rPr>
          <w:rFonts w:asciiTheme="minorHAnsi" w:hAnsiTheme="minorHAnsi"/>
        </w:rPr>
        <w:t>Phone: 781-478-1441</w:t>
      </w:r>
    </w:p>
    <w:p w:rsidR="0096415C" w:rsidRPr="002D5480" w:rsidRDefault="0096415C" w:rsidP="0096415C">
      <w:pPr>
        <w:ind w:left="6660"/>
        <w:rPr>
          <w:rFonts w:asciiTheme="minorHAnsi" w:hAnsiTheme="minorHAnsi"/>
        </w:rPr>
      </w:pPr>
      <w:r w:rsidRPr="002D5480">
        <w:rPr>
          <w:rFonts w:asciiTheme="minorHAnsi" w:hAnsiTheme="minorHAnsi"/>
        </w:rPr>
        <w:t>1050 Winter St, Suite 1800</w:t>
      </w:r>
    </w:p>
    <w:p w:rsidR="00FC5708" w:rsidRPr="002D5480" w:rsidRDefault="0096415C" w:rsidP="0096415C">
      <w:pPr>
        <w:ind w:left="6660"/>
        <w:rPr>
          <w:rFonts w:asciiTheme="minorHAnsi" w:hAnsiTheme="minorHAnsi"/>
        </w:rPr>
      </w:pPr>
      <w:r w:rsidRPr="002D5480">
        <w:rPr>
          <w:rFonts w:asciiTheme="minorHAnsi" w:hAnsiTheme="minorHAnsi"/>
        </w:rPr>
        <w:t>Waltham, MA 02451</w:t>
      </w:r>
    </w:p>
    <w:p w:rsidR="00FC5708" w:rsidRPr="002D5480" w:rsidRDefault="00FC5708" w:rsidP="00FC5708">
      <w:pPr>
        <w:pStyle w:val="BodyText"/>
        <w:jc w:val="left"/>
        <w:rPr>
          <w:rFonts w:asciiTheme="minorHAnsi" w:hAnsiTheme="minorHAnsi"/>
        </w:rPr>
        <w:sectPr w:rsidR="00FC5708" w:rsidRPr="002D5480" w:rsidSect="00942738">
          <w:headerReference w:type="default" r:id="rId12"/>
          <w:footerReference w:type="even" r:id="rId13"/>
          <w:footerReference w:type="default" r:id="rId14"/>
          <w:headerReference w:type="first" r:id="rId15"/>
          <w:pgSz w:w="12240" w:h="15840" w:code="1"/>
          <w:pgMar w:top="907" w:right="965" w:bottom="1440" w:left="965" w:header="576" w:footer="965" w:gutter="0"/>
          <w:pgNumType w:start="1"/>
          <w:cols w:space="720"/>
          <w:titlePg/>
        </w:sectPr>
      </w:pPr>
    </w:p>
    <w:p w:rsidR="00FC5708" w:rsidRPr="002D5480" w:rsidRDefault="00FC5708" w:rsidP="002D5480">
      <w:pPr>
        <w:pStyle w:val="Title"/>
        <w:jc w:val="left"/>
        <w:rPr>
          <w:rFonts w:asciiTheme="minorHAnsi" w:hAnsiTheme="minorHAnsi"/>
        </w:rPr>
      </w:pPr>
      <w:r w:rsidRPr="002D5480">
        <w:rPr>
          <w:rFonts w:asciiTheme="minorHAnsi" w:hAnsiTheme="minorHAnsi"/>
        </w:rPr>
        <w:lastRenderedPageBreak/>
        <w:t xml:space="preserve">Table </w:t>
      </w:r>
      <w:r w:rsidR="004E4E2E" w:rsidRPr="002D5480">
        <w:rPr>
          <w:rFonts w:asciiTheme="minorHAnsi" w:hAnsiTheme="minorHAnsi"/>
        </w:rPr>
        <w:t>of</w:t>
      </w:r>
      <w:r w:rsidRPr="002D5480">
        <w:rPr>
          <w:rFonts w:asciiTheme="minorHAnsi" w:hAnsiTheme="minorHAnsi"/>
        </w:rPr>
        <w:t xml:space="preserve"> Contents</w:t>
      </w:r>
    </w:p>
    <w:bookmarkStart w:id="1" w:name="_GoBack"/>
    <w:bookmarkEnd w:id="1"/>
    <w:p w:rsidR="00590388" w:rsidRDefault="007935FD">
      <w:pPr>
        <w:pStyle w:val="TOC1"/>
        <w:rPr>
          <w:rFonts w:asciiTheme="minorHAnsi" w:eastAsiaTheme="minorEastAsia" w:hAnsiTheme="minorHAnsi" w:cstheme="minorBidi"/>
          <w:noProof/>
          <w:sz w:val="22"/>
          <w:szCs w:val="22"/>
        </w:rPr>
      </w:pPr>
      <w:r w:rsidRPr="002D5480">
        <w:rPr>
          <w:rFonts w:asciiTheme="minorHAnsi" w:hAnsiTheme="minorHAnsi"/>
          <w:b/>
          <w:bCs/>
          <w:sz w:val="22"/>
          <w:szCs w:val="22"/>
        </w:rPr>
        <w:fldChar w:fldCharType="begin"/>
      </w:r>
      <w:r w:rsidR="0022558E" w:rsidRPr="002D5480">
        <w:rPr>
          <w:rFonts w:asciiTheme="minorHAnsi" w:hAnsiTheme="minorHAnsi"/>
          <w:b/>
          <w:bCs/>
          <w:sz w:val="22"/>
          <w:szCs w:val="22"/>
        </w:rPr>
        <w:instrText xml:space="preserve"> TOC \o "3-4" \h \z \t "Heading 1,1,Heading 2,2" </w:instrText>
      </w:r>
      <w:r w:rsidRPr="002D5480">
        <w:rPr>
          <w:rFonts w:asciiTheme="minorHAnsi" w:hAnsiTheme="minorHAnsi"/>
          <w:b/>
          <w:bCs/>
          <w:sz w:val="22"/>
          <w:szCs w:val="22"/>
        </w:rPr>
        <w:fldChar w:fldCharType="separate"/>
      </w:r>
      <w:hyperlink w:anchor="_Toc362638245" w:history="1">
        <w:r w:rsidR="00590388" w:rsidRPr="00970E8B">
          <w:rPr>
            <w:rStyle w:val="Hyperlink"/>
            <w:noProof/>
          </w:rPr>
          <w:t>Revision History</w:t>
        </w:r>
        <w:r w:rsidR="00590388">
          <w:rPr>
            <w:noProof/>
            <w:webHidden/>
          </w:rPr>
          <w:tab/>
        </w:r>
        <w:r w:rsidR="00590388">
          <w:rPr>
            <w:noProof/>
            <w:webHidden/>
          </w:rPr>
          <w:fldChar w:fldCharType="begin"/>
        </w:r>
        <w:r w:rsidR="00590388">
          <w:rPr>
            <w:noProof/>
            <w:webHidden/>
          </w:rPr>
          <w:instrText xml:space="preserve"> PAGEREF _Toc362638245 \h </w:instrText>
        </w:r>
        <w:r w:rsidR="00590388">
          <w:rPr>
            <w:noProof/>
            <w:webHidden/>
          </w:rPr>
        </w:r>
        <w:r w:rsidR="00590388">
          <w:rPr>
            <w:noProof/>
            <w:webHidden/>
          </w:rPr>
          <w:fldChar w:fldCharType="separate"/>
        </w:r>
        <w:r w:rsidR="00590388">
          <w:rPr>
            <w:noProof/>
            <w:webHidden/>
          </w:rPr>
          <w:t>3</w:t>
        </w:r>
        <w:r w:rsidR="00590388">
          <w:rPr>
            <w:noProof/>
            <w:webHidden/>
          </w:rPr>
          <w:fldChar w:fldCharType="end"/>
        </w:r>
      </w:hyperlink>
    </w:p>
    <w:p w:rsidR="00590388" w:rsidRDefault="00590388">
      <w:pPr>
        <w:pStyle w:val="TOC1"/>
        <w:rPr>
          <w:rFonts w:asciiTheme="minorHAnsi" w:eastAsiaTheme="minorEastAsia" w:hAnsiTheme="minorHAnsi" w:cstheme="minorBidi"/>
          <w:noProof/>
          <w:sz w:val="22"/>
          <w:szCs w:val="22"/>
        </w:rPr>
      </w:pPr>
      <w:hyperlink w:anchor="_Toc362638246" w:history="1">
        <w:r w:rsidRPr="00970E8B">
          <w:rPr>
            <w:rStyle w:val="Hyperlink"/>
            <w:noProof/>
          </w:rPr>
          <w:t>Overview</w:t>
        </w:r>
        <w:r>
          <w:rPr>
            <w:noProof/>
            <w:webHidden/>
          </w:rPr>
          <w:tab/>
        </w:r>
        <w:r>
          <w:rPr>
            <w:noProof/>
            <w:webHidden/>
          </w:rPr>
          <w:fldChar w:fldCharType="begin"/>
        </w:r>
        <w:r>
          <w:rPr>
            <w:noProof/>
            <w:webHidden/>
          </w:rPr>
          <w:instrText xml:space="preserve"> PAGEREF _Toc362638246 \h </w:instrText>
        </w:r>
        <w:r>
          <w:rPr>
            <w:noProof/>
            <w:webHidden/>
          </w:rPr>
        </w:r>
        <w:r>
          <w:rPr>
            <w:noProof/>
            <w:webHidden/>
          </w:rPr>
          <w:fldChar w:fldCharType="separate"/>
        </w:r>
        <w:r>
          <w:rPr>
            <w:noProof/>
            <w:webHidden/>
          </w:rPr>
          <w:t>4</w:t>
        </w:r>
        <w:r>
          <w:rPr>
            <w:noProof/>
            <w:webHidden/>
          </w:rPr>
          <w:fldChar w:fldCharType="end"/>
        </w:r>
      </w:hyperlink>
    </w:p>
    <w:p w:rsidR="00590388" w:rsidRDefault="00590388">
      <w:pPr>
        <w:pStyle w:val="TOC1"/>
        <w:rPr>
          <w:rFonts w:asciiTheme="minorHAnsi" w:eastAsiaTheme="minorEastAsia" w:hAnsiTheme="minorHAnsi" w:cstheme="minorBidi"/>
          <w:noProof/>
          <w:sz w:val="22"/>
          <w:szCs w:val="22"/>
        </w:rPr>
      </w:pPr>
      <w:hyperlink w:anchor="_Toc362638247" w:history="1">
        <w:r w:rsidRPr="00970E8B">
          <w:rPr>
            <w:rStyle w:val="Hyperlink"/>
            <w:noProof/>
          </w:rPr>
          <w:t>Definitions</w:t>
        </w:r>
        <w:r>
          <w:rPr>
            <w:noProof/>
            <w:webHidden/>
          </w:rPr>
          <w:tab/>
        </w:r>
        <w:r>
          <w:rPr>
            <w:noProof/>
            <w:webHidden/>
          </w:rPr>
          <w:fldChar w:fldCharType="begin"/>
        </w:r>
        <w:r>
          <w:rPr>
            <w:noProof/>
            <w:webHidden/>
          </w:rPr>
          <w:instrText xml:space="preserve"> PAGEREF _Toc362638247 \h </w:instrText>
        </w:r>
        <w:r>
          <w:rPr>
            <w:noProof/>
            <w:webHidden/>
          </w:rPr>
        </w:r>
        <w:r>
          <w:rPr>
            <w:noProof/>
            <w:webHidden/>
          </w:rPr>
          <w:fldChar w:fldCharType="separate"/>
        </w:r>
        <w:r>
          <w:rPr>
            <w:noProof/>
            <w:webHidden/>
          </w:rPr>
          <w:t>5</w:t>
        </w:r>
        <w:r>
          <w:rPr>
            <w:noProof/>
            <w:webHidden/>
          </w:rPr>
          <w:fldChar w:fldCharType="end"/>
        </w:r>
      </w:hyperlink>
    </w:p>
    <w:p w:rsidR="00590388" w:rsidRDefault="00590388">
      <w:pPr>
        <w:pStyle w:val="TOC1"/>
        <w:rPr>
          <w:rFonts w:asciiTheme="minorHAnsi" w:eastAsiaTheme="minorEastAsia" w:hAnsiTheme="minorHAnsi" w:cstheme="minorBidi"/>
          <w:noProof/>
          <w:sz w:val="22"/>
          <w:szCs w:val="22"/>
        </w:rPr>
      </w:pPr>
      <w:hyperlink w:anchor="_Toc362638248" w:history="1">
        <w:r w:rsidRPr="00970E8B">
          <w:rPr>
            <w:rStyle w:val="Hyperlink"/>
            <w:noProof/>
          </w:rPr>
          <w:t>User Stories</w:t>
        </w:r>
        <w:r>
          <w:rPr>
            <w:noProof/>
            <w:webHidden/>
          </w:rPr>
          <w:tab/>
        </w:r>
        <w:r>
          <w:rPr>
            <w:noProof/>
            <w:webHidden/>
          </w:rPr>
          <w:fldChar w:fldCharType="begin"/>
        </w:r>
        <w:r>
          <w:rPr>
            <w:noProof/>
            <w:webHidden/>
          </w:rPr>
          <w:instrText xml:space="preserve"> PAGEREF _Toc362638248 \h </w:instrText>
        </w:r>
        <w:r>
          <w:rPr>
            <w:noProof/>
            <w:webHidden/>
          </w:rPr>
        </w:r>
        <w:r>
          <w:rPr>
            <w:noProof/>
            <w:webHidden/>
          </w:rPr>
          <w:fldChar w:fldCharType="separate"/>
        </w:r>
        <w:r>
          <w:rPr>
            <w:noProof/>
            <w:webHidden/>
          </w:rPr>
          <w:t>6</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49" w:history="1">
        <w:r w:rsidRPr="00970E8B">
          <w:rPr>
            <w:rStyle w:val="Hyperlink"/>
            <w:noProof/>
          </w:rPr>
          <w:t>BPUS-1:  As a System user I want to be able to submit an activity into the system that can be used for credit towards a badge</w:t>
        </w:r>
        <w:r>
          <w:rPr>
            <w:noProof/>
            <w:webHidden/>
          </w:rPr>
          <w:tab/>
        </w:r>
        <w:r>
          <w:rPr>
            <w:noProof/>
            <w:webHidden/>
          </w:rPr>
          <w:fldChar w:fldCharType="begin"/>
        </w:r>
        <w:r>
          <w:rPr>
            <w:noProof/>
            <w:webHidden/>
          </w:rPr>
          <w:instrText xml:space="preserve"> PAGEREF _Toc362638249 \h </w:instrText>
        </w:r>
        <w:r>
          <w:rPr>
            <w:noProof/>
            <w:webHidden/>
          </w:rPr>
        </w:r>
        <w:r>
          <w:rPr>
            <w:noProof/>
            <w:webHidden/>
          </w:rPr>
          <w:fldChar w:fldCharType="separate"/>
        </w:r>
        <w:r>
          <w:rPr>
            <w:noProof/>
            <w:webHidden/>
          </w:rPr>
          <w:t>6</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0" w:history="1">
        <w:r w:rsidRPr="00970E8B">
          <w:rPr>
            <w:rStyle w:val="Hyperlink"/>
            <w:noProof/>
          </w:rPr>
          <w:t>BPUS- 2: As a corporate system user I want to be able to submit/edit a badge in the system</w:t>
        </w:r>
        <w:r>
          <w:rPr>
            <w:noProof/>
            <w:webHidden/>
          </w:rPr>
          <w:tab/>
        </w:r>
        <w:r>
          <w:rPr>
            <w:noProof/>
            <w:webHidden/>
          </w:rPr>
          <w:fldChar w:fldCharType="begin"/>
        </w:r>
        <w:r>
          <w:rPr>
            <w:noProof/>
            <w:webHidden/>
          </w:rPr>
          <w:instrText xml:space="preserve"> PAGEREF _Toc362638250 \h </w:instrText>
        </w:r>
        <w:r>
          <w:rPr>
            <w:noProof/>
            <w:webHidden/>
          </w:rPr>
        </w:r>
        <w:r>
          <w:rPr>
            <w:noProof/>
            <w:webHidden/>
          </w:rPr>
          <w:fldChar w:fldCharType="separate"/>
        </w:r>
        <w:r>
          <w:rPr>
            <w:noProof/>
            <w:webHidden/>
          </w:rPr>
          <w:t>6</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1" w:history="1">
        <w:r w:rsidRPr="00970E8B">
          <w:rPr>
            <w:rStyle w:val="Hyperlink"/>
            <w:noProof/>
          </w:rPr>
          <w:t>BPUS-3:  As a system user I want to be able to submit/edit a community badge into the system</w:t>
        </w:r>
        <w:r>
          <w:rPr>
            <w:noProof/>
            <w:webHidden/>
          </w:rPr>
          <w:tab/>
        </w:r>
        <w:r>
          <w:rPr>
            <w:noProof/>
            <w:webHidden/>
          </w:rPr>
          <w:fldChar w:fldCharType="begin"/>
        </w:r>
        <w:r>
          <w:rPr>
            <w:noProof/>
            <w:webHidden/>
          </w:rPr>
          <w:instrText xml:space="preserve"> PAGEREF _Toc362638251 \h </w:instrText>
        </w:r>
        <w:r>
          <w:rPr>
            <w:noProof/>
            <w:webHidden/>
          </w:rPr>
        </w:r>
        <w:r>
          <w:rPr>
            <w:noProof/>
            <w:webHidden/>
          </w:rPr>
          <w:fldChar w:fldCharType="separate"/>
        </w:r>
        <w:r>
          <w:rPr>
            <w:noProof/>
            <w:webHidden/>
          </w:rPr>
          <w:t>7</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2" w:history="1">
        <w:r w:rsidRPr="00970E8B">
          <w:rPr>
            <w:rStyle w:val="Hyperlink"/>
            <w:noProof/>
          </w:rPr>
          <w:t>BPUS-4: As a corporate user I want to approve any community badges that have been submitted for approval</w:t>
        </w:r>
        <w:r>
          <w:rPr>
            <w:noProof/>
            <w:webHidden/>
          </w:rPr>
          <w:tab/>
        </w:r>
        <w:r>
          <w:rPr>
            <w:noProof/>
            <w:webHidden/>
          </w:rPr>
          <w:fldChar w:fldCharType="begin"/>
        </w:r>
        <w:r>
          <w:rPr>
            <w:noProof/>
            <w:webHidden/>
          </w:rPr>
          <w:instrText xml:space="preserve"> PAGEREF _Toc362638252 \h </w:instrText>
        </w:r>
        <w:r>
          <w:rPr>
            <w:noProof/>
            <w:webHidden/>
          </w:rPr>
        </w:r>
        <w:r>
          <w:rPr>
            <w:noProof/>
            <w:webHidden/>
          </w:rPr>
          <w:fldChar w:fldCharType="separate"/>
        </w:r>
        <w:r>
          <w:rPr>
            <w:noProof/>
            <w:webHidden/>
          </w:rPr>
          <w:t>7</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3" w:history="1">
        <w:r w:rsidRPr="00970E8B">
          <w:rPr>
            <w:rStyle w:val="Hyperlink"/>
            <w:noProof/>
          </w:rPr>
          <w:t>BPUS-5:  As a Magenic employee, I want to be able to submit activities I have completed</w:t>
        </w:r>
        <w:r>
          <w:rPr>
            <w:noProof/>
            <w:webHidden/>
          </w:rPr>
          <w:tab/>
        </w:r>
        <w:r>
          <w:rPr>
            <w:noProof/>
            <w:webHidden/>
          </w:rPr>
          <w:fldChar w:fldCharType="begin"/>
        </w:r>
        <w:r>
          <w:rPr>
            <w:noProof/>
            <w:webHidden/>
          </w:rPr>
          <w:instrText xml:space="preserve"> PAGEREF _Toc362638253 \h </w:instrText>
        </w:r>
        <w:r>
          <w:rPr>
            <w:noProof/>
            <w:webHidden/>
          </w:rPr>
        </w:r>
        <w:r>
          <w:rPr>
            <w:noProof/>
            <w:webHidden/>
          </w:rPr>
          <w:fldChar w:fldCharType="separate"/>
        </w:r>
        <w:r>
          <w:rPr>
            <w:noProof/>
            <w:webHidden/>
          </w:rPr>
          <w:t>7</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4" w:history="1">
        <w:r w:rsidRPr="00970E8B">
          <w:rPr>
            <w:rStyle w:val="Hyperlink"/>
            <w:noProof/>
          </w:rPr>
          <w:t>BPUS-6: As an employee’s manager, I want to be able to approve any activity submissions that require approval</w:t>
        </w:r>
        <w:r>
          <w:rPr>
            <w:noProof/>
            <w:webHidden/>
          </w:rPr>
          <w:tab/>
        </w:r>
        <w:r>
          <w:rPr>
            <w:noProof/>
            <w:webHidden/>
          </w:rPr>
          <w:fldChar w:fldCharType="begin"/>
        </w:r>
        <w:r>
          <w:rPr>
            <w:noProof/>
            <w:webHidden/>
          </w:rPr>
          <w:instrText xml:space="preserve"> PAGEREF _Toc362638254 \h </w:instrText>
        </w:r>
        <w:r>
          <w:rPr>
            <w:noProof/>
            <w:webHidden/>
          </w:rPr>
        </w:r>
        <w:r>
          <w:rPr>
            <w:noProof/>
            <w:webHidden/>
          </w:rPr>
          <w:fldChar w:fldCharType="separate"/>
        </w:r>
        <w:r>
          <w:rPr>
            <w:noProof/>
            <w:webHidden/>
          </w:rPr>
          <w:t>8</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5" w:history="1">
        <w:r w:rsidRPr="00970E8B">
          <w:rPr>
            <w:rStyle w:val="Hyperlink"/>
            <w:noProof/>
          </w:rPr>
          <w:t>BPUS-7:  As a system user I want to be awarded my badges based on activity submissions that are approved.</w:t>
        </w:r>
        <w:r>
          <w:rPr>
            <w:noProof/>
            <w:webHidden/>
          </w:rPr>
          <w:tab/>
        </w:r>
        <w:r>
          <w:rPr>
            <w:noProof/>
            <w:webHidden/>
          </w:rPr>
          <w:fldChar w:fldCharType="begin"/>
        </w:r>
        <w:r>
          <w:rPr>
            <w:noProof/>
            <w:webHidden/>
          </w:rPr>
          <w:instrText xml:space="preserve"> PAGEREF _Toc362638255 \h </w:instrText>
        </w:r>
        <w:r>
          <w:rPr>
            <w:noProof/>
            <w:webHidden/>
          </w:rPr>
        </w:r>
        <w:r>
          <w:rPr>
            <w:noProof/>
            <w:webHidden/>
          </w:rPr>
          <w:fldChar w:fldCharType="separate"/>
        </w:r>
        <w:r>
          <w:rPr>
            <w:noProof/>
            <w:webHidden/>
          </w:rPr>
          <w:t>8</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6" w:history="1">
        <w:r w:rsidRPr="00970E8B">
          <w:rPr>
            <w:rStyle w:val="Hyperlink"/>
            <w:noProof/>
          </w:rPr>
          <w:t>BPUS-8:  As a system user I want any user badges I am awarded to be published on the corporate yammer feed</w:t>
        </w:r>
        <w:r>
          <w:rPr>
            <w:noProof/>
            <w:webHidden/>
          </w:rPr>
          <w:tab/>
        </w:r>
        <w:r>
          <w:rPr>
            <w:noProof/>
            <w:webHidden/>
          </w:rPr>
          <w:fldChar w:fldCharType="begin"/>
        </w:r>
        <w:r>
          <w:rPr>
            <w:noProof/>
            <w:webHidden/>
          </w:rPr>
          <w:instrText xml:space="preserve"> PAGEREF _Toc362638256 \h </w:instrText>
        </w:r>
        <w:r>
          <w:rPr>
            <w:noProof/>
            <w:webHidden/>
          </w:rPr>
        </w:r>
        <w:r>
          <w:rPr>
            <w:noProof/>
            <w:webHidden/>
          </w:rPr>
          <w:fldChar w:fldCharType="separate"/>
        </w:r>
        <w:r>
          <w:rPr>
            <w:noProof/>
            <w:webHidden/>
          </w:rPr>
          <w:t>8</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7" w:history="1">
        <w:r w:rsidRPr="00970E8B">
          <w:rPr>
            <w:rStyle w:val="Hyperlink"/>
            <w:noProof/>
          </w:rPr>
          <w:t>BPUS-9: As a system user I would like to see the user badges I have received in my yammer profile</w:t>
        </w:r>
        <w:r>
          <w:rPr>
            <w:noProof/>
            <w:webHidden/>
          </w:rPr>
          <w:tab/>
        </w:r>
        <w:r>
          <w:rPr>
            <w:noProof/>
            <w:webHidden/>
          </w:rPr>
          <w:fldChar w:fldCharType="begin"/>
        </w:r>
        <w:r>
          <w:rPr>
            <w:noProof/>
            <w:webHidden/>
          </w:rPr>
          <w:instrText xml:space="preserve"> PAGEREF _Toc362638257 \h </w:instrText>
        </w:r>
        <w:r>
          <w:rPr>
            <w:noProof/>
            <w:webHidden/>
          </w:rPr>
        </w:r>
        <w:r>
          <w:rPr>
            <w:noProof/>
            <w:webHidden/>
          </w:rPr>
          <w:fldChar w:fldCharType="separate"/>
        </w:r>
        <w:r>
          <w:rPr>
            <w:noProof/>
            <w:webHidden/>
          </w:rPr>
          <w:t>9</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8" w:history="1">
        <w:r w:rsidRPr="00970E8B">
          <w:rPr>
            <w:rStyle w:val="Hyperlink"/>
            <w:noProof/>
          </w:rPr>
          <w:t>BPUS-10:  As a system user I would like to see all the badges I have earned and can earn</w:t>
        </w:r>
        <w:r>
          <w:rPr>
            <w:noProof/>
            <w:webHidden/>
          </w:rPr>
          <w:tab/>
        </w:r>
        <w:r>
          <w:rPr>
            <w:noProof/>
            <w:webHidden/>
          </w:rPr>
          <w:fldChar w:fldCharType="begin"/>
        </w:r>
        <w:r>
          <w:rPr>
            <w:noProof/>
            <w:webHidden/>
          </w:rPr>
          <w:instrText xml:space="preserve"> PAGEREF _Toc362638258 \h </w:instrText>
        </w:r>
        <w:r>
          <w:rPr>
            <w:noProof/>
            <w:webHidden/>
          </w:rPr>
        </w:r>
        <w:r>
          <w:rPr>
            <w:noProof/>
            <w:webHidden/>
          </w:rPr>
          <w:fldChar w:fldCharType="separate"/>
        </w:r>
        <w:r>
          <w:rPr>
            <w:noProof/>
            <w:webHidden/>
          </w:rPr>
          <w:t>9</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59" w:history="1">
        <w:r w:rsidRPr="00970E8B">
          <w:rPr>
            <w:rStyle w:val="Hyperlink"/>
            <w:noProof/>
          </w:rPr>
          <w:t>BPUS-11: As a system user I would like to be able to see my badges in other systems</w:t>
        </w:r>
        <w:r>
          <w:rPr>
            <w:noProof/>
            <w:webHidden/>
          </w:rPr>
          <w:tab/>
        </w:r>
        <w:r>
          <w:rPr>
            <w:noProof/>
            <w:webHidden/>
          </w:rPr>
          <w:fldChar w:fldCharType="begin"/>
        </w:r>
        <w:r>
          <w:rPr>
            <w:noProof/>
            <w:webHidden/>
          </w:rPr>
          <w:instrText xml:space="preserve"> PAGEREF _Toc362638259 \h </w:instrText>
        </w:r>
        <w:r>
          <w:rPr>
            <w:noProof/>
            <w:webHidden/>
          </w:rPr>
        </w:r>
        <w:r>
          <w:rPr>
            <w:noProof/>
            <w:webHidden/>
          </w:rPr>
          <w:fldChar w:fldCharType="separate"/>
        </w:r>
        <w:r>
          <w:rPr>
            <w:noProof/>
            <w:webHidden/>
          </w:rPr>
          <w:t>9</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60" w:history="1">
        <w:r w:rsidRPr="00970E8B">
          <w:rPr>
            <w:rStyle w:val="Hyperlink"/>
            <w:noProof/>
          </w:rPr>
          <w:t>BPUS-12: As a system user I would like to be able to set my points payout threshold</w:t>
        </w:r>
        <w:r>
          <w:rPr>
            <w:noProof/>
            <w:webHidden/>
          </w:rPr>
          <w:tab/>
        </w:r>
        <w:r>
          <w:rPr>
            <w:noProof/>
            <w:webHidden/>
          </w:rPr>
          <w:fldChar w:fldCharType="begin"/>
        </w:r>
        <w:r>
          <w:rPr>
            <w:noProof/>
            <w:webHidden/>
          </w:rPr>
          <w:instrText xml:space="preserve"> PAGEREF _Toc362638260 \h </w:instrText>
        </w:r>
        <w:r>
          <w:rPr>
            <w:noProof/>
            <w:webHidden/>
          </w:rPr>
        </w:r>
        <w:r>
          <w:rPr>
            <w:noProof/>
            <w:webHidden/>
          </w:rPr>
          <w:fldChar w:fldCharType="separate"/>
        </w:r>
        <w:r>
          <w:rPr>
            <w:noProof/>
            <w:webHidden/>
          </w:rPr>
          <w:t>9</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61" w:history="1">
        <w:r w:rsidRPr="00970E8B">
          <w:rPr>
            <w:rStyle w:val="Hyperlink"/>
            <w:noProof/>
          </w:rPr>
          <w:t>BPUS-13:  As a corporate user I would like to be able to pull a report that shows what users have passed their points threshold and zero out their points balances</w:t>
        </w:r>
        <w:r>
          <w:rPr>
            <w:noProof/>
            <w:webHidden/>
          </w:rPr>
          <w:tab/>
        </w:r>
        <w:r>
          <w:rPr>
            <w:noProof/>
            <w:webHidden/>
          </w:rPr>
          <w:fldChar w:fldCharType="begin"/>
        </w:r>
        <w:r>
          <w:rPr>
            <w:noProof/>
            <w:webHidden/>
          </w:rPr>
          <w:instrText xml:space="preserve"> PAGEREF _Toc362638261 \h </w:instrText>
        </w:r>
        <w:r>
          <w:rPr>
            <w:noProof/>
            <w:webHidden/>
          </w:rPr>
        </w:r>
        <w:r>
          <w:rPr>
            <w:noProof/>
            <w:webHidden/>
          </w:rPr>
          <w:fldChar w:fldCharType="separate"/>
        </w:r>
        <w:r>
          <w:rPr>
            <w:noProof/>
            <w:webHidden/>
          </w:rPr>
          <w:t>9</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62" w:history="1">
        <w:r w:rsidRPr="00970E8B">
          <w:rPr>
            <w:rStyle w:val="Hyperlink"/>
            <w:noProof/>
          </w:rPr>
          <w:t>BPUS-14: As a user I would like to view my user badge history</w:t>
        </w:r>
        <w:r>
          <w:rPr>
            <w:noProof/>
            <w:webHidden/>
          </w:rPr>
          <w:tab/>
        </w:r>
        <w:r>
          <w:rPr>
            <w:noProof/>
            <w:webHidden/>
          </w:rPr>
          <w:fldChar w:fldCharType="begin"/>
        </w:r>
        <w:r>
          <w:rPr>
            <w:noProof/>
            <w:webHidden/>
          </w:rPr>
          <w:instrText xml:space="preserve"> PAGEREF _Toc362638262 \h </w:instrText>
        </w:r>
        <w:r>
          <w:rPr>
            <w:noProof/>
            <w:webHidden/>
          </w:rPr>
        </w:r>
        <w:r>
          <w:rPr>
            <w:noProof/>
            <w:webHidden/>
          </w:rPr>
          <w:fldChar w:fldCharType="separate"/>
        </w:r>
        <w:r>
          <w:rPr>
            <w:noProof/>
            <w:webHidden/>
          </w:rPr>
          <w:t>10</w:t>
        </w:r>
        <w:r>
          <w:rPr>
            <w:noProof/>
            <w:webHidden/>
          </w:rPr>
          <w:fldChar w:fldCharType="end"/>
        </w:r>
      </w:hyperlink>
    </w:p>
    <w:p w:rsidR="00590388" w:rsidRDefault="00590388">
      <w:pPr>
        <w:pStyle w:val="TOC2"/>
        <w:rPr>
          <w:rFonts w:asciiTheme="minorHAnsi" w:eastAsiaTheme="minorEastAsia" w:hAnsiTheme="minorHAnsi" w:cstheme="minorBidi"/>
          <w:i w:val="0"/>
          <w:noProof/>
          <w:szCs w:val="22"/>
        </w:rPr>
      </w:pPr>
      <w:hyperlink w:anchor="_Toc362638263" w:history="1">
        <w:r w:rsidRPr="00970E8B">
          <w:rPr>
            <w:rStyle w:val="Hyperlink"/>
            <w:noProof/>
          </w:rPr>
          <w:t>BPUS-15: As a user I would like to view information about badges I have been awarded, badges that are available and my badge history on a mobile device</w:t>
        </w:r>
        <w:r>
          <w:rPr>
            <w:noProof/>
            <w:webHidden/>
          </w:rPr>
          <w:tab/>
        </w:r>
        <w:r>
          <w:rPr>
            <w:noProof/>
            <w:webHidden/>
          </w:rPr>
          <w:fldChar w:fldCharType="begin"/>
        </w:r>
        <w:r>
          <w:rPr>
            <w:noProof/>
            <w:webHidden/>
          </w:rPr>
          <w:instrText xml:space="preserve"> PAGEREF _Toc362638263 \h </w:instrText>
        </w:r>
        <w:r>
          <w:rPr>
            <w:noProof/>
            <w:webHidden/>
          </w:rPr>
        </w:r>
        <w:r>
          <w:rPr>
            <w:noProof/>
            <w:webHidden/>
          </w:rPr>
          <w:fldChar w:fldCharType="separate"/>
        </w:r>
        <w:r>
          <w:rPr>
            <w:noProof/>
            <w:webHidden/>
          </w:rPr>
          <w:t>10</w:t>
        </w:r>
        <w:r>
          <w:rPr>
            <w:noProof/>
            <w:webHidden/>
          </w:rPr>
          <w:fldChar w:fldCharType="end"/>
        </w:r>
      </w:hyperlink>
    </w:p>
    <w:p w:rsidR="00590388" w:rsidRDefault="00590388">
      <w:pPr>
        <w:pStyle w:val="TOC1"/>
        <w:rPr>
          <w:rFonts w:asciiTheme="minorHAnsi" w:eastAsiaTheme="minorEastAsia" w:hAnsiTheme="minorHAnsi" w:cstheme="minorBidi"/>
          <w:noProof/>
          <w:sz w:val="22"/>
          <w:szCs w:val="22"/>
        </w:rPr>
      </w:pPr>
      <w:hyperlink w:anchor="_Toc362638264" w:history="1">
        <w:r w:rsidRPr="00970E8B">
          <w:rPr>
            <w:rStyle w:val="Hyperlink"/>
            <w:noProof/>
          </w:rPr>
          <w:t>Technical Implementation</w:t>
        </w:r>
        <w:r>
          <w:rPr>
            <w:noProof/>
            <w:webHidden/>
          </w:rPr>
          <w:tab/>
        </w:r>
        <w:r>
          <w:rPr>
            <w:noProof/>
            <w:webHidden/>
          </w:rPr>
          <w:fldChar w:fldCharType="begin"/>
        </w:r>
        <w:r>
          <w:rPr>
            <w:noProof/>
            <w:webHidden/>
          </w:rPr>
          <w:instrText xml:space="preserve"> PAGEREF _Toc362638264 \h </w:instrText>
        </w:r>
        <w:r>
          <w:rPr>
            <w:noProof/>
            <w:webHidden/>
          </w:rPr>
        </w:r>
        <w:r>
          <w:rPr>
            <w:noProof/>
            <w:webHidden/>
          </w:rPr>
          <w:fldChar w:fldCharType="separate"/>
        </w:r>
        <w:r>
          <w:rPr>
            <w:noProof/>
            <w:webHidden/>
          </w:rPr>
          <w:t>11</w:t>
        </w:r>
        <w:r>
          <w:rPr>
            <w:noProof/>
            <w:webHidden/>
          </w:rPr>
          <w:fldChar w:fldCharType="end"/>
        </w:r>
      </w:hyperlink>
    </w:p>
    <w:p w:rsidR="00590388" w:rsidRDefault="00590388">
      <w:pPr>
        <w:pStyle w:val="TOC1"/>
        <w:rPr>
          <w:rFonts w:asciiTheme="minorHAnsi" w:eastAsiaTheme="minorEastAsia" w:hAnsiTheme="minorHAnsi" w:cstheme="minorBidi"/>
          <w:noProof/>
          <w:sz w:val="22"/>
          <w:szCs w:val="22"/>
        </w:rPr>
      </w:pPr>
      <w:hyperlink w:anchor="_Toc362638265" w:history="1">
        <w:r w:rsidRPr="00970E8B">
          <w:rPr>
            <w:rStyle w:val="Hyperlink"/>
            <w:noProof/>
          </w:rPr>
          <w:t>Application Layout</w:t>
        </w:r>
        <w:r>
          <w:rPr>
            <w:noProof/>
            <w:webHidden/>
          </w:rPr>
          <w:tab/>
        </w:r>
        <w:r>
          <w:rPr>
            <w:noProof/>
            <w:webHidden/>
          </w:rPr>
          <w:fldChar w:fldCharType="begin"/>
        </w:r>
        <w:r>
          <w:rPr>
            <w:noProof/>
            <w:webHidden/>
          </w:rPr>
          <w:instrText xml:space="preserve"> PAGEREF _Toc362638265 \h </w:instrText>
        </w:r>
        <w:r>
          <w:rPr>
            <w:noProof/>
            <w:webHidden/>
          </w:rPr>
        </w:r>
        <w:r>
          <w:rPr>
            <w:noProof/>
            <w:webHidden/>
          </w:rPr>
          <w:fldChar w:fldCharType="separate"/>
        </w:r>
        <w:r>
          <w:rPr>
            <w:noProof/>
            <w:webHidden/>
          </w:rPr>
          <w:t>12</w:t>
        </w:r>
        <w:r>
          <w:rPr>
            <w:noProof/>
            <w:webHidden/>
          </w:rPr>
          <w:fldChar w:fldCharType="end"/>
        </w:r>
      </w:hyperlink>
    </w:p>
    <w:p w:rsidR="00590388" w:rsidRDefault="00590388">
      <w:pPr>
        <w:pStyle w:val="TOC1"/>
        <w:rPr>
          <w:rFonts w:asciiTheme="minorHAnsi" w:eastAsiaTheme="minorEastAsia" w:hAnsiTheme="minorHAnsi" w:cstheme="minorBidi"/>
          <w:noProof/>
          <w:sz w:val="22"/>
          <w:szCs w:val="22"/>
        </w:rPr>
      </w:pPr>
      <w:hyperlink w:anchor="_Toc362638266" w:history="1">
        <w:r w:rsidRPr="00970E8B">
          <w:rPr>
            <w:rStyle w:val="Hyperlink"/>
            <w:rFonts w:eastAsiaTheme="minorHAnsi"/>
            <w:noProof/>
          </w:rPr>
          <w:t>Data Model</w:t>
        </w:r>
        <w:r>
          <w:rPr>
            <w:noProof/>
            <w:webHidden/>
          </w:rPr>
          <w:tab/>
        </w:r>
        <w:r>
          <w:rPr>
            <w:noProof/>
            <w:webHidden/>
          </w:rPr>
          <w:fldChar w:fldCharType="begin"/>
        </w:r>
        <w:r>
          <w:rPr>
            <w:noProof/>
            <w:webHidden/>
          </w:rPr>
          <w:instrText xml:space="preserve"> PAGEREF _Toc362638266 \h </w:instrText>
        </w:r>
        <w:r>
          <w:rPr>
            <w:noProof/>
            <w:webHidden/>
          </w:rPr>
        </w:r>
        <w:r>
          <w:rPr>
            <w:noProof/>
            <w:webHidden/>
          </w:rPr>
          <w:fldChar w:fldCharType="separate"/>
        </w:r>
        <w:r>
          <w:rPr>
            <w:noProof/>
            <w:webHidden/>
          </w:rPr>
          <w:t>13</w:t>
        </w:r>
        <w:r>
          <w:rPr>
            <w:noProof/>
            <w:webHidden/>
          </w:rPr>
          <w:fldChar w:fldCharType="end"/>
        </w:r>
      </w:hyperlink>
    </w:p>
    <w:p w:rsidR="00590388" w:rsidRDefault="00590388">
      <w:pPr>
        <w:pStyle w:val="TOC1"/>
        <w:rPr>
          <w:rFonts w:asciiTheme="minorHAnsi" w:eastAsiaTheme="minorEastAsia" w:hAnsiTheme="minorHAnsi" w:cstheme="minorBidi"/>
          <w:noProof/>
          <w:sz w:val="22"/>
          <w:szCs w:val="22"/>
        </w:rPr>
      </w:pPr>
      <w:hyperlink w:anchor="_Toc362638267" w:history="1">
        <w:r w:rsidRPr="00970E8B">
          <w:rPr>
            <w:rStyle w:val="Hyperlink"/>
            <w:rFonts w:eastAsiaTheme="minorHAnsi"/>
            <w:noProof/>
          </w:rPr>
          <w:t>Sample Badge Graphics</w:t>
        </w:r>
        <w:r>
          <w:rPr>
            <w:noProof/>
            <w:webHidden/>
          </w:rPr>
          <w:tab/>
        </w:r>
        <w:r>
          <w:rPr>
            <w:noProof/>
            <w:webHidden/>
          </w:rPr>
          <w:fldChar w:fldCharType="begin"/>
        </w:r>
        <w:r>
          <w:rPr>
            <w:noProof/>
            <w:webHidden/>
          </w:rPr>
          <w:instrText xml:space="preserve"> PAGEREF _Toc362638267 \h </w:instrText>
        </w:r>
        <w:r>
          <w:rPr>
            <w:noProof/>
            <w:webHidden/>
          </w:rPr>
        </w:r>
        <w:r>
          <w:rPr>
            <w:noProof/>
            <w:webHidden/>
          </w:rPr>
          <w:fldChar w:fldCharType="separate"/>
        </w:r>
        <w:r>
          <w:rPr>
            <w:noProof/>
            <w:webHidden/>
          </w:rPr>
          <w:t>14</w:t>
        </w:r>
        <w:r>
          <w:rPr>
            <w:noProof/>
            <w:webHidden/>
          </w:rPr>
          <w:fldChar w:fldCharType="end"/>
        </w:r>
      </w:hyperlink>
    </w:p>
    <w:p w:rsidR="00BC11EE" w:rsidRPr="002D5480" w:rsidRDefault="007935FD" w:rsidP="002774F8">
      <w:pPr>
        <w:pStyle w:val="Title"/>
        <w:outlineLvl w:val="9"/>
        <w:rPr>
          <w:rFonts w:asciiTheme="minorHAnsi" w:hAnsiTheme="minorHAnsi" w:cs="Times New Roman"/>
          <w:b w:val="0"/>
          <w:bCs w:val="0"/>
          <w:kern w:val="0"/>
          <w:sz w:val="24"/>
          <w:szCs w:val="24"/>
        </w:rPr>
      </w:pPr>
      <w:r w:rsidRPr="002D5480">
        <w:rPr>
          <w:rFonts w:asciiTheme="minorHAnsi" w:hAnsiTheme="minorHAnsi" w:cs="Times New Roman"/>
          <w:b w:val="0"/>
          <w:bCs w:val="0"/>
          <w:kern w:val="0"/>
          <w:sz w:val="22"/>
          <w:szCs w:val="22"/>
        </w:rPr>
        <w:fldChar w:fldCharType="end"/>
      </w:r>
    </w:p>
    <w:p w:rsidR="00FC5708" w:rsidRPr="002D5480" w:rsidRDefault="00BC11EE" w:rsidP="00940160">
      <w:pPr>
        <w:rPr>
          <w:rFonts w:asciiTheme="minorHAnsi" w:hAnsiTheme="minorHAnsi"/>
        </w:rPr>
      </w:pPr>
      <w:r w:rsidRPr="002D5480">
        <w:rPr>
          <w:rFonts w:asciiTheme="minorHAnsi" w:hAnsiTheme="minorHAnsi"/>
        </w:rPr>
        <w:br w:type="page"/>
      </w:r>
    </w:p>
    <w:p w:rsidR="00D71AD2" w:rsidRPr="002D5480" w:rsidRDefault="00C15F69" w:rsidP="00576E9D">
      <w:pPr>
        <w:pStyle w:val="Heading1"/>
        <w:ind w:left="0"/>
        <w:rPr>
          <w:rFonts w:asciiTheme="minorHAnsi" w:hAnsiTheme="minorHAnsi"/>
        </w:rPr>
      </w:pPr>
      <w:bookmarkStart w:id="2" w:name="_Toc362638245"/>
      <w:r w:rsidRPr="002D5480">
        <w:rPr>
          <w:rFonts w:asciiTheme="minorHAnsi" w:hAnsiTheme="minorHAnsi"/>
        </w:rPr>
        <w:lastRenderedPageBreak/>
        <w:t>Revision History</w:t>
      </w:r>
      <w:bookmarkEnd w:id="2"/>
    </w:p>
    <w:tbl>
      <w:tblPr>
        <w:tblStyle w:val="TableList4"/>
        <w:tblW w:w="0" w:type="auto"/>
        <w:tblInd w:w="108" w:type="dxa"/>
        <w:tblLook w:val="04A0" w:firstRow="1" w:lastRow="0" w:firstColumn="1" w:lastColumn="0" w:noHBand="0" w:noVBand="1"/>
      </w:tblPr>
      <w:tblGrid>
        <w:gridCol w:w="1710"/>
        <w:gridCol w:w="2610"/>
        <w:gridCol w:w="5148"/>
      </w:tblGrid>
      <w:tr w:rsidR="002D5480" w:rsidRPr="002D5480" w:rsidTr="002D5480">
        <w:trPr>
          <w:cnfStyle w:val="100000000000" w:firstRow="1" w:lastRow="0" w:firstColumn="0" w:lastColumn="0" w:oddVBand="0" w:evenVBand="0" w:oddHBand="0" w:evenHBand="0" w:firstRowFirstColumn="0" w:firstRowLastColumn="0" w:lastRowFirstColumn="0" w:lastRowLastColumn="0"/>
        </w:trPr>
        <w:tc>
          <w:tcPr>
            <w:tcW w:w="1710" w:type="dxa"/>
          </w:tcPr>
          <w:p w:rsidR="00C15F69" w:rsidRPr="002D5480" w:rsidRDefault="00C15F69" w:rsidP="00D71AD2">
            <w:pPr>
              <w:pStyle w:val="Default"/>
              <w:rPr>
                <w:rFonts w:asciiTheme="minorHAnsi" w:hAnsiTheme="minorHAnsi"/>
                <w:color w:val="FFFFFF" w:themeColor="background1"/>
                <w:sz w:val="22"/>
              </w:rPr>
            </w:pPr>
            <w:r w:rsidRPr="002D5480">
              <w:rPr>
                <w:rFonts w:asciiTheme="minorHAnsi" w:hAnsiTheme="minorHAnsi"/>
                <w:color w:val="FFFFFF" w:themeColor="background1"/>
                <w:sz w:val="22"/>
              </w:rPr>
              <w:t>Date</w:t>
            </w:r>
          </w:p>
        </w:tc>
        <w:tc>
          <w:tcPr>
            <w:tcW w:w="2610" w:type="dxa"/>
          </w:tcPr>
          <w:p w:rsidR="00C15F69" w:rsidRPr="002D5480" w:rsidRDefault="00C15F69" w:rsidP="00D71AD2">
            <w:pPr>
              <w:pStyle w:val="Default"/>
              <w:rPr>
                <w:rFonts w:asciiTheme="minorHAnsi" w:hAnsiTheme="minorHAnsi"/>
                <w:color w:val="FFFFFF" w:themeColor="background1"/>
                <w:sz w:val="22"/>
              </w:rPr>
            </w:pPr>
            <w:r w:rsidRPr="002D5480">
              <w:rPr>
                <w:rFonts w:asciiTheme="minorHAnsi" w:hAnsiTheme="minorHAnsi"/>
                <w:color w:val="FFFFFF" w:themeColor="background1"/>
                <w:sz w:val="22"/>
              </w:rPr>
              <w:t>Revised By</w:t>
            </w:r>
          </w:p>
        </w:tc>
        <w:tc>
          <w:tcPr>
            <w:tcW w:w="5148" w:type="dxa"/>
          </w:tcPr>
          <w:p w:rsidR="00C15F69" w:rsidRPr="002D5480" w:rsidRDefault="00C15F69" w:rsidP="00D71AD2">
            <w:pPr>
              <w:pStyle w:val="Default"/>
              <w:rPr>
                <w:rFonts w:asciiTheme="minorHAnsi" w:hAnsiTheme="minorHAnsi"/>
                <w:color w:val="FFFFFF" w:themeColor="background1"/>
                <w:sz w:val="22"/>
              </w:rPr>
            </w:pPr>
            <w:r w:rsidRPr="002D5480">
              <w:rPr>
                <w:rFonts w:asciiTheme="minorHAnsi" w:hAnsiTheme="minorHAnsi"/>
                <w:color w:val="FFFFFF" w:themeColor="background1"/>
                <w:sz w:val="22"/>
              </w:rPr>
              <w:t>Description</w:t>
            </w:r>
          </w:p>
        </w:tc>
      </w:tr>
      <w:tr w:rsidR="00C15F69" w:rsidRPr="002D5480" w:rsidTr="002D5480">
        <w:tc>
          <w:tcPr>
            <w:tcW w:w="1710" w:type="dxa"/>
          </w:tcPr>
          <w:p w:rsidR="00C15F69" w:rsidRPr="002D5480" w:rsidRDefault="002863F7" w:rsidP="00D71AD2">
            <w:pPr>
              <w:pStyle w:val="Default"/>
              <w:rPr>
                <w:rFonts w:asciiTheme="minorHAnsi" w:hAnsiTheme="minorHAnsi"/>
                <w:sz w:val="22"/>
              </w:rPr>
            </w:pPr>
            <w:r>
              <w:rPr>
                <w:rFonts w:asciiTheme="minorHAnsi" w:hAnsiTheme="minorHAnsi"/>
                <w:sz w:val="22"/>
              </w:rPr>
              <w:t>07/</w:t>
            </w:r>
            <w:r w:rsidR="006C0D70">
              <w:rPr>
                <w:rFonts w:asciiTheme="minorHAnsi" w:hAnsiTheme="minorHAnsi"/>
                <w:sz w:val="22"/>
              </w:rPr>
              <w:t>26</w:t>
            </w:r>
            <w:r w:rsidR="00070961" w:rsidRPr="002D5480">
              <w:rPr>
                <w:rFonts w:asciiTheme="minorHAnsi" w:hAnsiTheme="minorHAnsi"/>
                <w:sz w:val="22"/>
              </w:rPr>
              <w:t>/2013</w:t>
            </w:r>
          </w:p>
        </w:tc>
        <w:tc>
          <w:tcPr>
            <w:tcW w:w="2610" w:type="dxa"/>
          </w:tcPr>
          <w:p w:rsidR="00C15F69" w:rsidRPr="002D5480" w:rsidRDefault="009201EA" w:rsidP="00D71AD2">
            <w:pPr>
              <w:pStyle w:val="Default"/>
              <w:rPr>
                <w:rFonts w:asciiTheme="minorHAnsi" w:hAnsiTheme="minorHAnsi"/>
                <w:sz w:val="22"/>
              </w:rPr>
            </w:pPr>
            <w:r w:rsidRPr="002D5480">
              <w:rPr>
                <w:rFonts w:asciiTheme="minorHAnsi" w:hAnsiTheme="minorHAnsi"/>
                <w:sz w:val="22"/>
              </w:rPr>
              <w:t>Kevin Ford</w:t>
            </w:r>
          </w:p>
        </w:tc>
        <w:tc>
          <w:tcPr>
            <w:tcW w:w="5148" w:type="dxa"/>
          </w:tcPr>
          <w:p w:rsidR="00C15F69" w:rsidRPr="002D5480" w:rsidRDefault="009201EA" w:rsidP="00D71AD2">
            <w:pPr>
              <w:pStyle w:val="Default"/>
              <w:rPr>
                <w:rFonts w:asciiTheme="minorHAnsi" w:hAnsiTheme="minorHAnsi"/>
                <w:sz w:val="22"/>
              </w:rPr>
            </w:pPr>
            <w:r w:rsidRPr="002D5480">
              <w:rPr>
                <w:rFonts w:asciiTheme="minorHAnsi" w:hAnsiTheme="minorHAnsi"/>
                <w:sz w:val="22"/>
              </w:rPr>
              <w:t>Initial document creation</w:t>
            </w:r>
          </w:p>
        </w:tc>
      </w:tr>
      <w:tr w:rsidR="00C15F69" w:rsidRPr="002D5480" w:rsidTr="002D5480">
        <w:tc>
          <w:tcPr>
            <w:tcW w:w="1710" w:type="dxa"/>
          </w:tcPr>
          <w:p w:rsidR="00C15F69" w:rsidRPr="002D5480" w:rsidRDefault="00C15F69" w:rsidP="00D71AD2">
            <w:pPr>
              <w:pStyle w:val="Default"/>
              <w:rPr>
                <w:rFonts w:asciiTheme="minorHAnsi" w:hAnsiTheme="minorHAnsi"/>
                <w:sz w:val="22"/>
              </w:rPr>
            </w:pPr>
          </w:p>
        </w:tc>
        <w:tc>
          <w:tcPr>
            <w:tcW w:w="2610" w:type="dxa"/>
          </w:tcPr>
          <w:p w:rsidR="00C15F69" w:rsidRPr="002D5480" w:rsidRDefault="00C15F69" w:rsidP="00D71AD2">
            <w:pPr>
              <w:pStyle w:val="Default"/>
              <w:rPr>
                <w:rFonts w:asciiTheme="minorHAnsi" w:hAnsiTheme="minorHAnsi"/>
                <w:sz w:val="22"/>
              </w:rPr>
            </w:pPr>
          </w:p>
        </w:tc>
        <w:tc>
          <w:tcPr>
            <w:tcW w:w="5148" w:type="dxa"/>
          </w:tcPr>
          <w:p w:rsidR="00C15F69" w:rsidRPr="002D5480" w:rsidRDefault="00C15F69" w:rsidP="00D71AD2">
            <w:pPr>
              <w:pStyle w:val="Default"/>
              <w:rPr>
                <w:rFonts w:asciiTheme="minorHAnsi" w:hAnsiTheme="minorHAnsi"/>
                <w:sz w:val="22"/>
              </w:rPr>
            </w:pPr>
          </w:p>
        </w:tc>
      </w:tr>
      <w:tr w:rsidR="00C15F69" w:rsidRPr="002D5480" w:rsidTr="002D5480">
        <w:tc>
          <w:tcPr>
            <w:tcW w:w="1710" w:type="dxa"/>
          </w:tcPr>
          <w:p w:rsidR="00C15F69" w:rsidRPr="002D5480" w:rsidRDefault="00C15F69" w:rsidP="00D71AD2">
            <w:pPr>
              <w:pStyle w:val="Default"/>
              <w:rPr>
                <w:rFonts w:asciiTheme="minorHAnsi" w:hAnsiTheme="minorHAnsi"/>
                <w:sz w:val="22"/>
              </w:rPr>
            </w:pPr>
          </w:p>
        </w:tc>
        <w:tc>
          <w:tcPr>
            <w:tcW w:w="2610" w:type="dxa"/>
          </w:tcPr>
          <w:p w:rsidR="00C15F69" w:rsidRPr="002D5480" w:rsidRDefault="00C15F69" w:rsidP="00D71AD2">
            <w:pPr>
              <w:pStyle w:val="Default"/>
              <w:rPr>
                <w:rFonts w:asciiTheme="minorHAnsi" w:hAnsiTheme="minorHAnsi"/>
                <w:sz w:val="22"/>
              </w:rPr>
            </w:pPr>
          </w:p>
        </w:tc>
        <w:tc>
          <w:tcPr>
            <w:tcW w:w="5148" w:type="dxa"/>
          </w:tcPr>
          <w:p w:rsidR="00C15F69" w:rsidRPr="002D5480" w:rsidRDefault="00C15F69" w:rsidP="00AE22BD">
            <w:pPr>
              <w:pStyle w:val="Default"/>
              <w:rPr>
                <w:rFonts w:asciiTheme="minorHAnsi" w:hAnsiTheme="minorHAnsi"/>
                <w:sz w:val="22"/>
              </w:rPr>
            </w:pPr>
          </w:p>
        </w:tc>
      </w:tr>
      <w:tr w:rsidR="00C15F69" w:rsidRPr="002D5480" w:rsidTr="002D5480">
        <w:tc>
          <w:tcPr>
            <w:tcW w:w="1710" w:type="dxa"/>
          </w:tcPr>
          <w:p w:rsidR="00C15F69" w:rsidRPr="002D5480" w:rsidRDefault="00C15F69" w:rsidP="00D71AD2">
            <w:pPr>
              <w:pStyle w:val="Default"/>
              <w:rPr>
                <w:rFonts w:asciiTheme="minorHAnsi" w:hAnsiTheme="minorHAnsi"/>
                <w:sz w:val="22"/>
              </w:rPr>
            </w:pPr>
          </w:p>
        </w:tc>
        <w:tc>
          <w:tcPr>
            <w:tcW w:w="2610" w:type="dxa"/>
          </w:tcPr>
          <w:p w:rsidR="00C15F69" w:rsidRPr="002D5480" w:rsidRDefault="00C15F69" w:rsidP="00D71AD2">
            <w:pPr>
              <w:pStyle w:val="Default"/>
              <w:rPr>
                <w:rFonts w:asciiTheme="minorHAnsi" w:hAnsiTheme="minorHAnsi"/>
                <w:sz w:val="22"/>
              </w:rPr>
            </w:pPr>
          </w:p>
        </w:tc>
        <w:tc>
          <w:tcPr>
            <w:tcW w:w="5148" w:type="dxa"/>
          </w:tcPr>
          <w:p w:rsidR="00C15F69" w:rsidRPr="002D5480" w:rsidRDefault="00C15F69" w:rsidP="003D048A">
            <w:pPr>
              <w:pStyle w:val="Default"/>
              <w:rPr>
                <w:rFonts w:asciiTheme="minorHAnsi" w:hAnsiTheme="minorHAnsi"/>
                <w:sz w:val="22"/>
              </w:rPr>
            </w:pPr>
          </w:p>
        </w:tc>
      </w:tr>
      <w:tr w:rsidR="00C15F69" w:rsidRPr="002D5480" w:rsidTr="002D5480">
        <w:tc>
          <w:tcPr>
            <w:tcW w:w="1710" w:type="dxa"/>
          </w:tcPr>
          <w:p w:rsidR="00C15F69" w:rsidRPr="002D5480" w:rsidRDefault="00C15F69" w:rsidP="00D71AD2">
            <w:pPr>
              <w:pStyle w:val="Default"/>
              <w:rPr>
                <w:rFonts w:asciiTheme="minorHAnsi" w:hAnsiTheme="minorHAnsi"/>
                <w:sz w:val="22"/>
              </w:rPr>
            </w:pPr>
          </w:p>
        </w:tc>
        <w:tc>
          <w:tcPr>
            <w:tcW w:w="2610" w:type="dxa"/>
          </w:tcPr>
          <w:p w:rsidR="00C15F69" w:rsidRPr="002D5480" w:rsidRDefault="00C15F69" w:rsidP="00D71AD2">
            <w:pPr>
              <w:pStyle w:val="Default"/>
              <w:rPr>
                <w:rFonts w:asciiTheme="minorHAnsi" w:hAnsiTheme="minorHAnsi"/>
                <w:sz w:val="22"/>
              </w:rPr>
            </w:pPr>
          </w:p>
        </w:tc>
        <w:tc>
          <w:tcPr>
            <w:tcW w:w="5148" w:type="dxa"/>
          </w:tcPr>
          <w:p w:rsidR="00C15F69" w:rsidRPr="002D5480" w:rsidRDefault="00C15F69" w:rsidP="00D71AD2">
            <w:pPr>
              <w:pStyle w:val="Default"/>
              <w:rPr>
                <w:rFonts w:asciiTheme="minorHAnsi" w:hAnsiTheme="minorHAnsi"/>
                <w:sz w:val="22"/>
              </w:rPr>
            </w:pPr>
          </w:p>
        </w:tc>
      </w:tr>
      <w:tr w:rsidR="00C15F69" w:rsidRPr="002D5480" w:rsidTr="002D5480">
        <w:tc>
          <w:tcPr>
            <w:tcW w:w="1710" w:type="dxa"/>
          </w:tcPr>
          <w:p w:rsidR="00C15F69" w:rsidRPr="002D5480" w:rsidRDefault="00C15F69" w:rsidP="00D71AD2">
            <w:pPr>
              <w:pStyle w:val="Default"/>
              <w:rPr>
                <w:rFonts w:asciiTheme="minorHAnsi" w:hAnsiTheme="minorHAnsi"/>
                <w:sz w:val="22"/>
              </w:rPr>
            </w:pPr>
          </w:p>
        </w:tc>
        <w:tc>
          <w:tcPr>
            <w:tcW w:w="2610" w:type="dxa"/>
          </w:tcPr>
          <w:p w:rsidR="00C15F69" w:rsidRPr="002D5480" w:rsidRDefault="00C15F69" w:rsidP="00D71AD2">
            <w:pPr>
              <w:pStyle w:val="Default"/>
              <w:rPr>
                <w:rFonts w:asciiTheme="minorHAnsi" w:hAnsiTheme="minorHAnsi"/>
                <w:sz w:val="22"/>
              </w:rPr>
            </w:pPr>
          </w:p>
        </w:tc>
        <w:tc>
          <w:tcPr>
            <w:tcW w:w="5148" w:type="dxa"/>
          </w:tcPr>
          <w:p w:rsidR="00C15F69" w:rsidRPr="002D5480" w:rsidRDefault="00C15F69" w:rsidP="00D71AD2">
            <w:pPr>
              <w:pStyle w:val="Default"/>
              <w:rPr>
                <w:rFonts w:asciiTheme="minorHAnsi" w:hAnsiTheme="minorHAnsi"/>
                <w:sz w:val="22"/>
              </w:rPr>
            </w:pPr>
          </w:p>
        </w:tc>
      </w:tr>
      <w:tr w:rsidR="00901592" w:rsidRPr="002D5480" w:rsidTr="002D5480">
        <w:tc>
          <w:tcPr>
            <w:tcW w:w="1710" w:type="dxa"/>
          </w:tcPr>
          <w:p w:rsidR="00901592" w:rsidRPr="002D5480" w:rsidRDefault="00901592" w:rsidP="00D71AD2">
            <w:pPr>
              <w:pStyle w:val="Default"/>
              <w:rPr>
                <w:rFonts w:asciiTheme="minorHAnsi" w:hAnsiTheme="minorHAnsi"/>
                <w:sz w:val="22"/>
              </w:rPr>
            </w:pPr>
          </w:p>
        </w:tc>
        <w:tc>
          <w:tcPr>
            <w:tcW w:w="2610" w:type="dxa"/>
          </w:tcPr>
          <w:p w:rsidR="00901592" w:rsidRPr="002D5480" w:rsidRDefault="00901592" w:rsidP="00D71AD2">
            <w:pPr>
              <w:pStyle w:val="Default"/>
              <w:rPr>
                <w:rFonts w:asciiTheme="minorHAnsi" w:hAnsiTheme="minorHAnsi"/>
                <w:sz w:val="22"/>
              </w:rPr>
            </w:pPr>
          </w:p>
        </w:tc>
        <w:tc>
          <w:tcPr>
            <w:tcW w:w="5148" w:type="dxa"/>
          </w:tcPr>
          <w:p w:rsidR="00901592" w:rsidRPr="002D5480" w:rsidRDefault="00901592" w:rsidP="00901592">
            <w:pPr>
              <w:pStyle w:val="Default"/>
              <w:rPr>
                <w:rFonts w:asciiTheme="minorHAnsi" w:hAnsiTheme="minorHAnsi"/>
                <w:sz w:val="22"/>
              </w:rPr>
            </w:pPr>
          </w:p>
        </w:tc>
      </w:tr>
      <w:tr w:rsidR="00C15F69" w:rsidRPr="002D5480" w:rsidTr="002D5480">
        <w:tc>
          <w:tcPr>
            <w:tcW w:w="1710" w:type="dxa"/>
          </w:tcPr>
          <w:p w:rsidR="00C15F69" w:rsidRPr="002D5480" w:rsidRDefault="00C15F69" w:rsidP="00D71AD2">
            <w:pPr>
              <w:pStyle w:val="Default"/>
              <w:rPr>
                <w:rFonts w:asciiTheme="minorHAnsi" w:hAnsiTheme="minorHAnsi"/>
                <w:sz w:val="22"/>
              </w:rPr>
            </w:pPr>
          </w:p>
        </w:tc>
        <w:tc>
          <w:tcPr>
            <w:tcW w:w="2610" w:type="dxa"/>
          </w:tcPr>
          <w:p w:rsidR="00C15F69" w:rsidRPr="002D5480" w:rsidRDefault="00C15F69" w:rsidP="00D71AD2">
            <w:pPr>
              <w:pStyle w:val="Default"/>
              <w:rPr>
                <w:rFonts w:asciiTheme="minorHAnsi" w:hAnsiTheme="minorHAnsi"/>
                <w:sz w:val="22"/>
              </w:rPr>
            </w:pPr>
          </w:p>
        </w:tc>
        <w:tc>
          <w:tcPr>
            <w:tcW w:w="5148" w:type="dxa"/>
          </w:tcPr>
          <w:p w:rsidR="00C15F69" w:rsidRPr="002D5480" w:rsidRDefault="00C15F69" w:rsidP="00D71AD2">
            <w:pPr>
              <w:pStyle w:val="Default"/>
              <w:rPr>
                <w:rFonts w:asciiTheme="minorHAnsi" w:hAnsiTheme="minorHAnsi"/>
                <w:sz w:val="22"/>
              </w:rPr>
            </w:pPr>
          </w:p>
        </w:tc>
      </w:tr>
      <w:tr w:rsidR="00665EA6" w:rsidRPr="002D5480" w:rsidTr="002D5480">
        <w:tc>
          <w:tcPr>
            <w:tcW w:w="1710" w:type="dxa"/>
          </w:tcPr>
          <w:p w:rsidR="00665EA6" w:rsidRPr="002D5480" w:rsidRDefault="00665EA6" w:rsidP="00D71AD2">
            <w:pPr>
              <w:pStyle w:val="Default"/>
              <w:rPr>
                <w:rFonts w:asciiTheme="minorHAnsi" w:hAnsiTheme="minorHAnsi"/>
                <w:sz w:val="22"/>
              </w:rPr>
            </w:pPr>
          </w:p>
        </w:tc>
        <w:tc>
          <w:tcPr>
            <w:tcW w:w="2610" w:type="dxa"/>
          </w:tcPr>
          <w:p w:rsidR="00665EA6" w:rsidRPr="002D5480" w:rsidRDefault="00665EA6" w:rsidP="00D71AD2">
            <w:pPr>
              <w:pStyle w:val="Default"/>
              <w:rPr>
                <w:rFonts w:asciiTheme="minorHAnsi" w:hAnsiTheme="minorHAnsi"/>
                <w:sz w:val="22"/>
              </w:rPr>
            </w:pPr>
          </w:p>
        </w:tc>
        <w:tc>
          <w:tcPr>
            <w:tcW w:w="5148" w:type="dxa"/>
          </w:tcPr>
          <w:p w:rsidR="00665EA6" w:rsidRPr="002D5480" w:rsidRDefault="00665EA6" w:rsidP="00D71AD2">
            <w:pPr>
              <w:pStyle w:val="Default"/>
              <w:rPr>
                <w:rFonts w:asciiTheme="minorHAnsi" w:hAnsiTheme="minorHAnsi"/>
                <w:sz w:val="22"/>
              </w:rPr>
            </w:pPr>
          </w:p>
        </w:tc>
      </w:tr>
      <w:tr w:rsidR="00980C57" w:rsidRPr="002D5480" w:rsidTr="002D5480">
        <w:tc>
          <w:tcPr>
            <w:tcW w:w="1710" w:type="dxa"/>
          </w:tcPr>
          <w:p w:rsidR="00980C57" w:rsidRDefault="00980C57" w:rsidP="00D71AD2">
            <w:pPr>
              <w:pStyle w:val="Default"/>
              <w:rPr>
                <w:rFonts w:asciiTheme="minorHAnsi" w:hAnsiTheme="minorHAnsi"/>
                <w:sz w:val="22"/>
              </w:rPr>
            </w:pPr>
          </w:p>
        </w:tc>
        <w:tc>
          <w:tcPr>
            <w:tcW w:w="2610" w:type="dxa"/>
          </w:tcPr>
          <w:p w:rsidR="00980C57" w:rsidRDefault="00980C57" w:rsidP="00D71AD2">
            <w:pPr>
              <w:pStyle w:val="Default"/>
              <w:rPr>
                <w:rFonts w:asciiTheme="minorHAnsi" w:hAnsiTheme="minorHAnsi"/>
                <w:sz w:val="22"/>
              </w:rPr>
            </w:pPr>
          </w:p>
        </w:tc>
        <w:tc>
          <w:tcPr>
            <w:tcW w:w="5148" w:type="dxa"/>
          </w:tcPr>
          <w:p w:rsidR="00980C57" w:rsidRDefault="00980C57" w:rsidP="00D71AD2">
            <w:pPr>
              <w:pStyle w:val="Default"/>
              <w:rPr>
                <w:rFonts w:asciiTheme="minorHAnsi" w:hAnsiTheme="minorHAnsi"/>
                <w:sz w:val="22"/>
              </w:rPr>
            </w:pPr>
          </w:p>
        </w:tc>
      </w:tr>
    </w:tbl>
    <w:p w:rsidR="00D71AD2" w:rsidRPr="002D5480" w:rsidRDefault="00D71AD2" w:rsidP="00D71AD2">
      <w:pPr>
        <w:pStyle w:val="Default"/>
        <w:rPr>
          <w:rFonts w:asciiTheme="minorHAnsi" w:hAnsiTheme="minorHAnsi"/>
        </w:rPr>
      </w:pPr>
    </w:p>
    <w:p w:rsidR="009201EA" w:rsidRPr="002D5480" w:rsidRDefault="009201EA">
      <w:pPr>
        <w:rPr>
          <w:rFonts w:asciiTheme="minorHAnsi" w:eastAsiaTheme="minorHAnsi" w:hAnsiTheme="minorHAnsi" w:cs="Arial"/>
          <w:color w:val="000000"/>
        </w:rPr>
      </w:pPr>
      <w:r w:rsidRPr="002D5480">
        <w:rPr>
          <w:rFonts w:asciiTheme="minorHAnsi" w:hAnsiTheme="minorHAnsi"/>
        </w:rPr>
        <w:br w:type="page"/>
      </w:r>
    </w:p>
    <w:p w:rsidR="009201EA" w:rsidRPr="002D5480" w:rsidRDefault="009201EA" w:rsidP="009201EA">
      <w:pPr>
        <w:pStyle w:val="Heading1"/>
        <w:rPr>
          <w:rFonts w:asciiTheme="minorHAnsi" w:hAnsiTheme="minorHAnsi"/>
        </w:rPr>
      </w:pPr>
      <w:bookmarkStart w:id="3" w:name="_Toc362638246"/>
      <w:r w:rsidRPr="002D5480">
        <w:rPr>
          <w:rFonts w:asciiTheme="minorHAnsi" w:hAnsiTheme="minorHAnsi"/>
        </w:rPr>
        <w:lastRenderedPageBreak/>
        <w:t>Overview</w:t>
      </w:r>
      <w:bookmarkEnd w:id="3"/>
    </w:p>
    <w:p w:rsidR="002D5480" w:rsidRPr="002D5480" w:rsidRDefault="002D5480" w:rsidP="002D5480">
      <w:pPr>
        <w:rPr>
          <w:rFonts w:asciiTheme="minorHAnsi" w:eastAsiaTheme="minorHAnsi" w:hAnsiTheme="minorHAnsi" w:cs="Arial"/>
          <w:sz w:val="22"/>
        </w:rPr>
      </w:pPr>
    </w:p>
    <w:p w:rsidR="00E1225B" w:rsidRDefault="00E80005" w:rsidP="00625167">
      <w:pPr>
        <w:rPr>
          <w:rFonts w:asciiTheme="minorHAnsi" w:eastAsiaTheme="minorHAnsi" w:hAnsiTheme="minorHAnsi" w:cs="Arial"/>
        </w:rPr>
      </w:pPr>
      <w:r>
        <w:rPr>
          <w:rFonts w:asciiTheme="minorHAnsi" w:eastAsiaTheme="minorHAnsi" w:hAnsiTheme="minorHAnsi" w:cs="Arial"/>
        </w:rPr>
        <w:t xml:space="preserve">The Magenic Badge program is designed to incentivize </w:t>
      </w:r>
      <w:proofErr w:type="spellStart"/>
      <w:r>
        <w:rPr>
          <w:rFonts w:asciiTheme="minorHAnsi" w:eastAsiaTheme="minorHAnsi" w:hAnsiTheme="minorHAnsi" w:cs="Arial"/>
        </w:rPr>
        <w:t>Magenic’s</w:t>
      </w:r>
      <w:proofErr w:type="spellEnd"/>
      <w:r>
        <w:rPr>
          <w:rFonts w:asciiTheme="minorHAnsi" w:eastAsiaTheme="minorHAnsi" w:hAnsiTheme="minorHAnsi" w:cs="Arial"/>
        </w:rPr>
        <w:t xml:space="preserve"> employees and make a fun and entertaining work environment while also encouraging activities that make our organization successful.  </w:t>
      </w:r>
    </w:p>
    <w:p w:rsidR="00625167" w:rsidRDefault="00625167" w:rsidP="00625167">
      <w:pPr>
        <w:rPr>
          <w:rFonts w:asciiTheme="minorHAnsi" w:eastAsiaTheme="minorHAnsi" w:hAnsiTheme="minorHAnsi" w:cs="Arial"/>
        </w:rPr>
      </w:pPr>
    </w:p>
    <w:p w:rsidR="00625167" w:rsidRDefault="00625167" w:rsidP="00625167">
      <w:pPr>
        <w:rPr>
          <w:rFonts w:asciiTheme="minorHAnsi" w:eastAsiaTheme="minorHAnsi" w:hAnsiTheme="minorHAnsi" w:cs="Arial"/>
        </w:rPr>
      </w:pPr>
      <w:r>
        <w:rPr>
          <w:rFonts w:asciiTheme="minorHAnsi" w:eastAsiaTheme="minorHAnsi" w:hAnsiTheme="minorHAnsi" w:cs="Arial"/>
        </w:rPr>
        <w:t xml:space="preserve">Badges are awarded to consultants and other employees based on completing certain </w:t>
      </w:r>
      <w:r w:rsidR="00A4022E">
        <w:rPr>
          <w:rFonts w:asciiTheme="minorHAnsi" w:eastAsiaTheme="minorHAnsi" w:hAnsiTheme="minorHAnsi" w:cs="Arial"/>
        </w:rPr>
        <w:t>activities</w:t>
      </w:r>
      <w:r>
        <w:rPr>
          <w:rFonts w:asciiTheme="minorHAnsi" w:eastAsiaTheme="minorHAnsi" w:hAnsiTheme="minorHAnsi" w:cs="Arial"/>
        </w:rPr>
        <w:t>.  These act</w:t>
      </w:r>
      <w:r w:rsidR="00A4022E">
        <w:rPr>
          <w:rFonts w:asciiTheme="minorHAnsi" w:eastAsiaTheme="minorHAnsi" w:hAnsiTheme="minorHAnsi" w:cs="Arial"/>
        </w:rPr>
        <w:t>ivitie</w:t>
      </w:r>
      <w:r>
        <w:rPr>
          <w:rFonts w:asciiTheme="minorHAnsi" w:eastAsiaTheme="minorHAnsi" w:hAnsiTheme="minorHAnsi" w:cs="Arial"/>
        </w:rPr>
        <w:t>s are self-reported by the employees and may need approval from their manager to receive the badges. Some badges have multiple levels; that is they may be awarded multiple times</w:t>
      </w:r>
      <w:r w:rsidR="00A4022E">
        <w:rPr>
          <w:rFonts w:asciiTheme="minorHAnsi" w:eastAsiaTheme="minorHAnsi" w:hAnsiTheme="minorHAnsi" w:cs="Arial"/>
        </w:rPr>
        <w:t xml:space="preserve"> and in so doing may award a higher level</w:t>
      </w:r>
      <w:r>
        <w:rPr>
          <w:rFonts w:asciiTheme="minorHAnsi" w:eastAsiaTheme="minorHAnsi" w:hAnsiTheme="minorHAnsi" w:cs="Arial"/>
        </w:rPr>
        <w:t xml:space="preserve"> badge.  For example, an employee may receive a badge for speaking and a five speaker badge if they meet the requirements for completing the speaking badge five times.</w:t>
      </w:r>
    </w:p>
    <w:p w:rsidR="00625167" w:rsidRDefault="00625167" w:rsidP="00625167">
      <w:pPr>
        <w:rPr>
          <w:rFonts w:asciiTheme="minorHAnsi" w:eastAsiaTheme="minorHAnsi" w:hAnsiTheme="minorHAnsi" w:cs="Arial"/>
        </w:rPr>
      </w:pPr>
    </w:p>
    <w:p w:rsidR="00625167" w:rsidRDefault="00625167" w:rsidP="00625167">
      <w:pPr>
        <w:rPr>
          <w:rFonts w:asciiTheme="minorHAnsi" w:eastAsiaTheme="minorHAnsi" w:hAnsiTheme="minorHAnsi" w:cs="Arial"/>
        </w:rPr>
      </w:pPr>
      <w:r>
        <w:rPr>
          <w:rFonts w:asciiTheme="minorHAnsi" w:eastAsiaTheme="minorHAnsi" w:hAnsiTheme="minorHAnsi" w:cs="Arial"/>
        </w:rPr>
        <w:t xml:space="preserve">There will be two levels of badges, corporate and community.  Corporate badges are approved and sponsored at the corporate level and apply to any consultant.  These badges go through a formal approval process.  Community badges, on the other hand, are </w:t>
      </w:r>
      <w:r w:rsidR="00600813">
        <w:rPr>
          <w:rFonts w:asciiTheme="minorHAnsi" w:eastAsiaTheme="minorHAnsi" w:hAnsiTheme="minorHAnsi" w:cs="Arial"/>
        </w:rPr>
        <w:t>created by different groups within the Magenic community with their own specified actions needed for awards.  They must follow the corporate badge design template and the final badge design will need to be approved by Marketing/HR.  A community badge can be converted to a corporate badge if it goes through the approval process.</w:t>
      </w:r>
    </w:p>
    <w:p w:rsidR="00625167" w:rsidRDefault="00625167" w:rsidP="00625167">
      <w:pPr>
        <w:rPr>
          <w:rFonts w:asciiTheme="minorHAnsi" w:eastAsiaTheme="minorHAnsi" w:hAnsiTheme="minorHAnsi" w:cs="Arial"/>
        </w:rPr>
      </w:pPr>
    </w:p>
    <w:p w:rsidR="00625167" w:rsidRPr="002D5480" w:rsidRDefault="00625167" w:rsidP="00625167">
      <w:pPr>
        <w:rPr>
          <w:rFonts w:asciiTheme="minorHAnsi" w:eastAsiaTheme="minorHAnsi" w:hAnsiTheme="minorHAnsi" w:cs="Arial"/>
        </w:rPr>
      </w:pPr>
      <w:r>
        <w:rPr>
          <w:rFonts w:asciiTheme="minorHAnsi" w:eastAsiaTheme="minorHAnsi" w:hAnsiTheme="minorHAnsi" w:cs="Arial"/>
        </w:rPr>
        <w:t xml:space="preserve">Some </w:t>
      </w:r>
      <w:r w:rsidR="00600813">
        <w:rPr>
          <w:rFonts w:asciiTheme="minorHAnsi" w:eastAsiaTheme="minorHAnsi" w:hAnsiTheme="minorHAnsi" w:cs="Arial"/>
        </w:rPr>
        <w:t xml:space="preserve">corporate </w:t>
      </w:r>
      <w:r>
        <w:rPr>
          <w:rFonts w:asciiTheme="minorHAnsi" w:eastAsiaTheme="minorHAnsi" w:hAnsiTheme="minorHAnsi" w:cs="Arial"/>
        </w:rPr>
        <w:t>badges will have points associated with them</w:t>
      </w:r>
      <w:r w:rsidR="00600813">
        <w:rPr>
          <w:rFonts w:asciiTheme="minorHAnsi" w:eastAsiaTheme="minorHAnsi" w:hAnsiTheme="minorHAnsi" w:cs="Arial"/>
        </w:rPr>
        <w:t>.  Community badges, on the other hand, will never have points associated with them.  In the US</w:t>
      </w:r>
      <w:r w:rsidR="00A4022E">
        <w:rPr>
          <w:rFonts w:asciiTheme="minorHAnsi" w:eastAsiaTheme="minorHAnsi" w:hAnsiTheme="minorHAnsi" w:cs="Arial"/>
        </w:rPr>
        <w:t>,</w:t>
      </w:r>
      <w:r w:rsidR="00600813">
        <w:rPr>
          <w:rFonts w:asciiTheme="minorHAnsi" w:eastAsiaTheme="minorHAnsi" w:hAnsiTheme="minorHAnsi" w:cs="Arial"/>
        </w:rPr>
        <w:t xml:space="preserve"> each point will convert into a monetary amount for </w:t>
      </w:r>
      <w:r w:rsidR="00A4022E">
        <w:rPr>
          <w:rFonts w:asciiTheme="minorHAnsi" w:eastAsiaTheme="minorHAnsi" w:hAnsiTheme="minorHAnsi" w:cs="Arial"/>
        </w:rPr>
        <w:t>rewards</w:t>
      </w:r>
      <w:r w:rsidR="00600813">
        <w:rPr>
          <w:rFonts w:asciiTheme="minorHAnsi" w:eastAsiaTheme="minorHAnsi" w:hAnsiTheme="minorHAnsi" w:cs="Arial"/>
        </w:rPr>
        <w:t xml:space="preserve">.  Monetary </w:t>
      </w:r>
      <w:r w:rsidR="00A4022E">
        <w:rPr>
          <w:rFonts w:asciiTheme="minorHAnsi" w:eastAsiaTheme="minorHAnsi" w:hAnsiTheme="minorHAnsi" w:cs="Arial"/>
        </w:rPr>
        <w:t>rewards</w:t>
      </w:r>
      <w:r w:rsidR="00600813">
        <w:rPr>
          <w:rFonts w:asciiTheme="minorHAnsi" w:eastAsiaTheme="minorHAnsi" w:hAnsiTheme="minorHAnsi" w:cs="Arial"/>
        </w:rPr>
        <w:t xml:space="preserve"> will be awarded on a monthly basis when a defined poin</w:t>
      </w:r>
      <w:r w:rsidR="00A4022E">
        <w:rPr>
          <w:rFonts w:asciiTheme="minorHAnsi" w:eastAsiaTheme="minorHAnsi" w:hAnsiTheme="minorHAnsi" w:cs="Arial"/>
        </w:rPr>
        <w:t>t maximum threshold had been re</w:t>
      </w:r>
      <w:r w:rsidR="00600813">
        <w:rPr>
          <w:rFonts w:asciiTheme="minorHAnsi" w:eastAsiaTheme="minorHAnsi" w:hAnsiTheme="minorHAnsi" w:cs="Arial"/>
        </w:rPr>
        <w:t>a</w:t>
      </w:r>
      <w:r w:rsidR="00A4022E">
        <w:rPr>
          <w:rFonts w:asciiTheme="minorHAnsi" w:eastAsiaTheme="minorHAnsi" w:hAnsiTheme="minorHAnsi" w:cs="Arial"/>
        </w:rPr>
        <w:t>ch</w:t>
      </w:r>
      <w:r w:rsidR="00600813">
        <w:rPr>
          <w:rFonts w:asciiTheme="minorHAnsi" w:eastAsiaTheme="minorHAnsi" w:hAnsiTheme="minorHAnsi" w:cs="Arial"/>
        </w:rPr>
        <w:t>ed.  When this occurs, all the person’s points will be paid out, leaving them with a zero balance.  However, the hist</w:t>
      </w:r>
      <w:r w:rsidR="00A4022E">
        <w:rPr>
          <w:rFonts w:asciiTheme="minorHAnsi" w:eastAsiaTheme="minorHAnsi" w:hAnsiTheme="minorHAnsi" w:cs="Arial"/>
        </w:rPr>
        <w:t>ory of point accumulation will</w:t>
      </w:r>
      <w:r w:rsidR="00600813">
        <w:rPr>
          <w:rFonts w:asciiTheme="minorHAnsi" w:eastAsiaTheme="minorHAnsi" w:hAnsiTheme="minorHAnsi" w:cs="Arial"/>
        </w:rPr>
        <w:t xml:space="preserve"> still be available.</w:t>
      </w: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2D5480" w:rsidRPr="002D5480" w:rsidRDefault="002D5480" w:rsidP="002D5480">
      <w:pPr>
        <w:rPr>
          <w:rFonts w:asciiTheme="minorHAnsi" w:eastAsiaTheme="minorHAnsi" w:hAnsiTheme="minorHAnsi" w:cs="Arial"/>
        </w:rPr>
      </w:pPr>
    </w:p>
    <w:p w:rsidR="00940160" w:rsidRPr="002D5480" w:rsidRDefault="00940160" w:rsidP="002D5480">
      <w:pPr>
        <w:ind w:firstLine="720"/>
        <w:rPr>
          <w:rFonts w:asciiTheme="minorHAnsi" w:eastAsiaTheme="minorHAnsi" w:hAnsiTheme="minorHAnsi" w:cs="Arial"/>
        </w:rPr>
      </w:pPr>
    </w:p>
    <w:p w:rsidR="0006626B" w:rsidRDefault="0006626B" w:rsidP="00576E9D">
      <w:pPr>
        <w:pStyle w:val="Heading1"/>
        <w:rPr>
          <w:rFonts w:asciiTheme="minorHAnsi" w:hAnsiTheme="minorHAnsi"/>
        </w:rPr>
      </w:pPr>
      <w:bookmarkStart w:id="4" w:name="_Toc362638247"/>
      <w:r>
        <w:rPr>
          <w:rFonts w:asciiTheme="minorHAnsi" w:hAnsiTheme="minorHAnsi"/>
        </w:rPr>
        <w:lastRenderedPageBreak/>
        <w:t>Definitions</w:t>
      </w:r>
      <w:bookmarkEnd w:id="4"/>
    </w:p>
    <w:p w:rsidR="0006626B" w:rsidRDefault="0006626B" w:rsidP="0006626B">
      <w:pPr>
        <w:pStyle w:val="BodyText"/>
        <w:ind w:left="0"/>
      </w:pPr>
      <w:proofErr w:type="gramStart"/>
      <w:r>
        <w:t>Corporate User – A system user that is defined as being part of the corporate security group.</w:t>
      </w:r>
      <w:proofErr w:type="gramEnd"/>
    </w:p>
    <w:p w:rsidR="0006626B" w:rsidRDefault="0006626B" w:rsidP="0006626B">
      <w:pPr>
        <w:pStyle w:val="BodyText"/>
        <w:ind w:left="0"/>
      </w:pPr>
      <w:proofErr w:type="gramStart"/>
      <w:r>
        <w:t>Corporate Badge – A badge that is created and maintained on the corporate level.</w:t>
      </w:r>
      <w:proofErr w:type="gramEnd"/>
      <w:r>
        <w:t xml:space="preserve">  These badges may or may not have point awards associated with them.</w:t>
      </w:r>
    </w:p>
    <w:p w:rsidR="0006626B" w:rsidRDefault="0006626B" w:rsidP="0006626B">
      <w:pPr>
        <w:pStyle w:val="BodyText"/>
        <w:ind w:left="0"/>
      </w:pPr>
      <w:proofErr w:type="gramStart"/>
      <w:r>
        <w:t>Community Badge – A badge that is created and maintained by the community.</w:t>
      </w:r>
      <w:proofErr w:type="gramEnd"/>
      <w:r>
        <w:t xml:space="preserve">  These badges have to have their graphics approved by a corporate user.</w:t>
      </w:r>
    </w:p>
    <w:p w:rsidR="000255BC" w:rsidRDefault="000255BC" w:rsidP="0006626B">
      <w:pPr>
        <w:pStyle w:val="BodyText"/>
        <w:ind w:left="0"/>
      </w:pPr>
      <w:r>
        <w:t>Activity – An action that can be performed to potentially receive one or more badges.</w:t>
      </w:r>
    </w:p>
    <w:p w:rsidR="000255BC" w:rsidRDefault="000255BC" w:rsidP="0006626B">
      <w:pPr>
        <w:pStyle w:val="BodyText"/>
        <w:ind w:left="0"/>
      </w:pPr>
      <w:r>
        <w:t xml:space="preserve">Badge – An award that can be received with a corresponding graphic. </w:t>
      </w:r>
    </w:p>
    <w:p w:rsidR="000255BC" w:rsidRDefault="000255BC" w:rsidP="0006626B">
      <w:pPr>
        <w:pStyle w:val="BodyText"/>
        <w:ind w:left="0"/>
      </w:pPr>
      <w:proofErr w:type="gramStart"/>
      <w:r>
        <w:t>Activity Submission – An employee’s submission to take credit for performing an activity.</w:t>
      </w:r>
      <w:proofErr w:type="gramEnd"/>
    </w:p>
    <w:p w:rsidR="006C0D70" w:rsidRPr="0006626B" w:rsidRDefault="006C0D70" w:rsidP="0006626B">
      <w:pPr>
        <w:pStyle w:val="BodyText"/>
        <w:ind w:left="0"/>
      </w:pPr>
      <w:r>
        <w:t>User Badge – A badge awarded to a particular user that may or may not have a points value associated with it.</w:t>
      </w:r>
    </w:p>
    <w:p w:rsidR="00576E9D" w:rsidRPr="002D5480" w:rsidRDefault="00600813" w:rsidP="00576E9D">
      <w:pPr>
        <w:pStyle w:val="Heading1"/>
        <w:rPr>
          <w:rFonts w:asciiTheme="minorHAnsi" w:hAnsiTheme="minorHAnsi"/>
        </w:rPr>
      </w:pPr>
      <w:bookmarkStart w:id="5" w:name="_Toc362638248"/>
      <w:r>
        <w:rPr>
          <w:rFonts w:asciiTheme="minorHAnsi" w:hAnsiTheme="minorHAnsi"/>
        </w:rPr>
        <w:lastRenderedPageBreak/>
        <w:t>User Stories</w:t>
      </w:r>
      <w:bookmarkEnd w:id="5"/>
    </w:p>
    <w:p w:rsidR="00EC4D77" w:rsidRDefault="00EC4D77" w:rsidP="00600813">
      <w:pPr>
        <w:pStyle w:val="Heading2"/>
      </w:pPr>
      <w:bookmarkStart w:id="6" w:name="_Toc362638249"/>
      <w:r>
        <w:t>BPUS-1</w:t>
      </w:r>
      <w:r w:rsidR="009931E8">
        <w:t>:  As a System user I want to be able to submit an act</w:t>
      </w:r>
      <w:r w:rsidR="00BC380C">
        <w:t>ivity</w:t>
      </w:r>
      <w:r w:rsidR="009931E8">
        <w:t xml:space="preserve"> into the system that can be used for credit towards a badge</w:t>
      </w:r>
      <w:bookmarkEnd w:id="6"/>
    </w:p>
    <w:p w:rsidR="009931E8" w:rsidRDefault="009931E8" w:rsidP="009931E8">
      <w:pPr>
        <w:pStyle w:val="BodyText"/>
        <w:ind w:left="0"/>
      </w:pPr>
      <w:r>
        <w:t>Badges are awarded for completing certain act</w:t>
      </w:r>
      <w:r w:rsidR="00BC380C">
        <w:t>ivitie</w:t>
      </w:r>
      <w:r>
        <w:t xml:space="preserve">s.  In order to create a badge the user of the system </w:t>
      </w:r>
      <w:r w:rsidR="00A4022E">
        <w:t>has</w:t>
      </w:r>
      <w:r>
        <w:t xml:space="preserve"> to define the act</w:t>
      </w:r>
      <w:r w:rsidR="00BC380C">
        <w:t>ivity</w:t>
      </w:r>
      <w:r>
        <w:t xml:space="preserve"> that needs to be accomplished.  Act</w:t>
      </w:r>
      <w:r w:rsidR="00BC380C">
        <w:t>ivitie</w:t>
      </w:r>
      <w:r>
        <w:t>s can be entered by anyone who is a Magenic employee.</w:t>
      </w:r>
      <w:r w:rsidR="00BC380C">
        <w:t xml:space="preserve">  Some activities used to receive corporate badges need to be approved by the employee’s manager.  Only activities that are created by corporate </w:t>
      </w:r>
      <w:r w:rsidR="00A4022E">
        <w:t>users</w:t>
      </w:r>
      <w:r w:rsidR="00BC380C">
        <w:t xml:space="preserve"> can be set as needing manager’s approval.</w:t>
      </w:r>
    </w:p>
    <w:p w:rsidR="009931E8" w:rsidRDefault="009931E8" w:rsidP="009931E8">
      <w:pPr>
        <w:pStyle w:val="BodyText"/>
        <w:ind w:left="0"/>
      </w:pPr>
      <w:r>
        <w:t>The following pie</w:t>
      </w:r>
      <w:r w:rsidR="00A4022E">
        <w:t xml:space="preserve">ces of information will </w:t>
      </w:r>
      <w:r>
        <w:t>be entered when creating a new act</w:t>
      </w:r>
      <w:r w:rsidR="00A4022E">
        <w:t>ivity</w:t>
      </w:r>
      <w:r>
        <w:t xml:space="preserve"> in the system:</w:t>
      </w:r>
    </w:p>
    <w:p w:rsidR="009931E8" w:rsidRDefault="009931E8" w:rsidP="009931E8">
      <w:pPr>
        <w:pStyle w:val="BodyText"/>
        <w:ind w:left="720"/>
      </w:pPr>
      <w:r>
        <w:t>The title of the act</w:t>
      </w:r>
      <w:r w:rsidR="00BC380C">
        <w:t>ivity</w:t>
      </w:r>
    </w:p>
    <w:p w:rsidR="009931E8" w:rsidRDefault="009931E8" w:rsidP="009931E8">
      <w:pPr>
        <w:pStyle w:val="BodyText"/>
        <w:ind w:left="720"/>
      </w:pPr>
      <w:r>
        <w:t>A long description of the act</w:t>
      </w:r>
      <w:r w:rsidR="00BC380C">
        <w:t>ivity</w:t>
      </w:r>
    </w:p>
    <w:p w:rsidR="00BC380C" w:rsidRPr="009931E8" w:rsidRDefault="00BC380C" w:rsidP="009931E8">
      <w:pPr>
        <w:pStyle w:val="BodyText"/>
        <w:ind w:left="720"/>
      </w:pPr>
      <w:r>
        <w:t>If the task completion needs to be approved by a manager</w:t>
      </w:r>
    </w:p>
    <w:p w:rsidR="002D5480" w:rsidRDefault="009931E8" w:rsidP="00600813">
      <w:pPr>
        <w:pStyle w:val="Heading2"/>
      </w:pPr>
      <w:bookmarkStart w:id="7" w:name="_Toc362638250"/>
      <w:r>
        <w:t>BPUS- 2</w:t>
      </w:r>
      <w:r w:rsidR="00600813">
        <w:t xml:space="preserve">: As a </w:t>
      </w:r>
      <w:r>
        <w:t>corporate s</w:t>
      </w:r>
      <w:r w:rsidR="00EC4D77">
        <w:t>ystem user I want to be able to submit</w:t>
      </w:r>
      <w:r w:rsidR="0006626B">
        <w:t>/edit a badge in</w:t>
      </w:r>
      <w:r w:rsidR="00EC4D77">
        <w:t xml:space="preserve"> the system</w:t>
      </w:r>
      <w:bookmarkEnd w:id="7"/>
    </w:p>
    <w:p w:rsidR="00EC4D77" w:rsidRDefault="00EC4D77" w:rsidP="00EC4D77">
      <w:pPr>
        <w:pStyle w:val="BodyText"/>
        <w:ind w:left="0"/>
      </w:pPr>
      <w:r>
        <w:t>This action should only be allowed to be performed</w:t>
      </w:r>
      <w:r w:rsidR="009931E8">
        <w:t xml:space="preserve"> by corporate users.</w:t>
      </w:r>
      <w:r>
        <w:t xml:space="preserve"> </w:t>
      </w:r>
      <w:r w:rsidR="009931E8">
        <w:t>S</w:t>
      </w:r>
      <w:r>
        <w:t xml:space="preserve">ome badges can only be awarded once, or if they </w:t>
      </w:r>
      <w:r w:rsidR="009931E8">
        <w:t>can be</w:t>
      </w:r>
      <w:r w:rsidR="00BC380C">
        <w:t xml:space="preserve"> awarded multiple times, </w:t>
      </w:r>
      <w:r>
        <w:t>only appear once.</w:t>
      </w:r>
      <w:r w:rsidR="0006626B">
        <w:t xml:space="preserve">  Corporate badges may have points associated with receiving them.</w:t>
      </w:r>
    </w:p>
    <w:p w:rsidR="00EC4D77" w:rsidRDefault="00EC4D77" w:rsidP="00EC4D77">
      <w:pPr>
        <w:pStyle w:val="BodyText"/>
        <w:ind w:left="0"/>
      </w:pPr>
      <w:r>
        <w:t>The following pieces of information will need to be entered when creating a new badge in the system:</w:t>
      </w:r>
    </w:p>
    <w:p w:rsidR="00EC4D77" w:rsidRDefault="00EC4D77" w:rsidP="009931E8">
      <w:pPr>
        <w:pStyle w:val="BodyText"/>
        <w:ind w:left="720"/>
      </w:pPr>
      <w:r>
        <w:t>Title of the badge</w:t>
      </w:r>
    </w:p>
    <w:p w:rsidR="00FC76C9" w:rsidRDefault="00FC76C9" w:rsidP="009931E8">
      <w:pPr>
        <w:pStyle w:val="BodyText"/>
        <w:ind w:left="720"/>
      </w:pPr>
      <w:r>
        <w:t>Quip or funny saying about the badge</w:t>
      </w:r>
    </w:p>
    <w:p w:rsidR="00EC4D77" w:rsidRDefault="00EC4D77" w:rsidP="009931E8">
      <w:pPr>
        <w:pStyle w:val="BodyText"/>
        <w:ind w:left="720"/>
      </w:pPr>
      <w:r>
        <w:t>Description including why/how it is awarded</w:t>
      </w:r>
    </w:p>
    <w:p w:rsidR="00EC4D77" w:rsidRDefault="00EC4D77" w:rsidP="009931E8">
      <w:pPr>
        <w:pStyle w:val="BodyText"/>
        <w:ind w:left="720"/>
      </w:pPr>
      <w:r>
        <w:t>A graphic of the badge</w:t>
      </w:r>
    </w:p>
    <w:p w:rsidR="009931E8" w:rsidRDefault="009931E8" w:rsidP="009931E8">
      <w:pPr>
        <w:pStyle w:val="BodyText"/>
        <w:ind w:left="720"/>
      </w:pPr>
      <w:r>
        <w:t>A reference to the act</w:t>
      </w:r>
      <w:r w:rsidR="00BC380C">
        <w:t>ivity</w:t>
      </w:r>
      <w:r>
        <w:t xml:space="preserve"> that must be performed to </w:t>
      </w:r>
      <w:r w:rsidR="002A1B3C">
        <w:t>receive</w:t>
      </w:r>
      <w:r>
        <w:t xml:space="preserve"> the badge</w:t>
      </w:r>
    </w:p>
    <w:p w:rsidR="009931E8" w:rsidRDefault="009931E8" w:rsidP="009931E8">
      <w:pPr>
        <w:pStyle w:val="BodyText"/>
        <w:ind w:left="720"/>
      </w:pPr>
      <w:r>
        <w:t xml:space="preserve">A number indicating the amount of times the </w:t>
      </w:r>
      <w:r w:rsidR="00BC380C">
        <w:t xml:space="preserve">specified </w:t>
      </w:r>
      <w:r>
        <w:t>act</w:t>
      </w:r>
      <w:r w:rsidR="00BC380C">
        <w:t>ivity</w:t>
      </w:r>
      <w:r>
        <w:t xml:space="preserve"> must be performed to receive the badge</w:t>
      </w:r>
    </w:p>
    <w:p w:rsidR="009931E8" w:rsidRDefault="009931E8" w:rsidP="009931E8">
      <w:pPr>
        <w:pStyle w:val="BodyText"/>
        <w:ind w:left="720"/>
      </w:pPr>
      <w:r>
        <w:t xml:space="preserve">An optional reference </w:t>
      </w:r>
      <w:r w:rsidR="009D533D">
        <w:t xml:space="preserve">to </w:t>
      </w:r>
      <w:r w:rsidR="00A500EF">
        <w:t xml:space="preserve">a predecessor </w:t>
      </w:r>
      <w:r>
        <w:t>badge if this badge is a higher ranking of an existing badge</w:t>
      </w:r>
      <w:r w:rsidR="00A500EF">
        <w:t xml:space="preserve"> (for example a badge for speaking five times might list a badge for speaking once as a predecessor)</w:t>
      </w:r>
    </w:p>
    <w:p w:rsidR="00EC4D77" w:rsidRDefault="00EC4D77" w:rsidP="009931E8">
      <w:pPr>
        <w:pStyle w:val="BodyText"/>
        <w:ind w:left="720"/>
      </w:pPr>
      <w:r>
        <w:t>A logical indication if this badge can be awarded multiple times</w:t>
      </w:r>
    </w:p>
    <w:p w:rsidR="00EC4D77" w:rsidRDefault="00EC4D77" w:rsidP="009931E8">
      <w:pPr>
        <w:pStyle w:val="BodyText"/>
        <w:ind w:left="720"/>
      </w:pPr>
      <w:r>
        <w:t>A logical indication if this badge will only appear once on any badge display screens (only valid if it can be awarded multiple times)</w:t>
      </w:r>
    </w:p>
    <w:p w:rsidR="009931E8" w:rsidRDefault="009931E8" w:rsidP="009931E8">
      <w:pPr>
        <w:pStyle w:val="BodyText"/>
        <w:ind w:left="720"/>
      </w:pPr>
      <w:r>
        <w:t xml:space="preserve">A start effective date of the badge </w:t>
      </w:r>
      <w:r w:rsidR="009D533D">
        <w:t xml:space="preserve">(if left blank it is </w:t>
      </w:r>
      <w:r w:rsidR="009D533D">
        <w:t>effective</w:t>
      </w:r>
      <w:r w:rsidR="009D533D">
        <w:t xml:space="preserve"> immediately</w:t>
      </w:r>
      <w:r>
        <w:t>)</w:t>
      </w:r>
    </w:p>
    <w:p w:rsidR="009931E8" w:rsidRDefault="009931E8" w:rsidP="009931E8">
      <w:pPr>
        <w:pStyle w:val="BodyText"/>
        <w:ind w:left="720"/>
      </w:pPr>
      <w:r>
        <w:t>An end effective date of the badge</w:t>
      </w:r>
      <w:r w:rsidR="0006626B">
        <w:t xml:space="preserve"> (if left blank it is effective forever after the start effective date)</w:t>
      </w:r>
    </w:p>
    <w:p w:rsidR="0006626B" w:rsidRDefault="0006626B" w:rsidP="009931E8">
      <w:pPr>
        <w:pStyle w:val="BodyText"/>
        <w:ind w:left="720"/>
      </w:pPr>
      <w:r>
        <w:lastRenderedPageBreak/>
        <w:t>The creation date of the badge (set by the system)</w:t>
      </w:r>
    </w:p>
    <w:p w:rsidR="009931E8" w:rsidRDefault="0006626B" w:rsidP="0006626B">
      <w:pPr>
        <w:pStyle w:val="BodyText"/>
        <w:ind w:left="720"/>
      </w:pPr>
      <w:r>
        <w:t>The number of points given for receiving this badge (may be 0/blank)</w:t>
      </w:r>
    </w:p>
    <w:p w:rsidR="00FC76C9" w:rsidRDefault="00FC76C9" w:rsidP="0006626B">
      <w:pPr>
        <w:pStyle w:val="BodyText"/>
        <w:ind w:left="720"/>
      </w:pPr>
      <w:r>
        <w:t>Priority of the badge</w:t>
      </w:r>
    </w:p>
    <w:p w:rsidR="0006626B" w:rsidRDefault="0006626B" w:rsidP="0006626B">
      <w:pPr>
        <w:pStyle w:val="BodyText"/>
        <w:ind w:left="0"/>
      </w:pPr>
      <w:r>
        <w:t>Only acts that occur after the creation date of the badge and between the start effective date and end effective date will be considered for awarding a badge.</w:t>
      </w:r>
    </w:p>
    <w:p w:rsidR="009931E8" w:rsidRDefault="009931E8" w:rsidP="009931E8">
      <w:pPr>
        <w:pStyle w:val="Heading2"/>
      </w:pPr>
      <w:bookmarkStart w:id="8" w:name="_Toc362638251"/>
      <w:r>
        <w:t>BPUS-3:  As a system user I w</w:t>
      </w:r>
      <w:r w:rsidR="009D533D">
        <w:t>ant to be able to submit</w:t>
      </w:r>
      <w:r w:rsidR="0006626B">
        <w:t>/edit</w:t>
      </w:r>
      <w:r>
        <w:t xml:space="preserve"> </w:t>
      </w:r>
      <w:r w:rsidR="0006626B">
        <w:t xml:space="preserve">a community badge </w:t>
      </w:r>
      <w:r>
        <w:t>into the system</w:t>
      </w:r>
      <w:bookmarkEnd w:id="8"/>
    </w:p>
    <w:p w:rsidR="009931E8" w:rsidRDefault="009931E8" w:rsidP="009931E8">
      <w:pPr>
        <w:pStyle w:val="BodyText"/>
        <w:ind w:left="0"/>
      </w:pPr>
      <w:r>
        <w:t>This story is the same as BPUS-2 with the following exceptions:</w:t>
      </w:r>
    </w:p>
    <w:p w:rsidR="0006626B" w:rsidRDefault="0006626B" w:rsidP="005A7EBF">
      <w:pPr>
        <w:pStyle w:val="BodyText"/>
        <w:numPr>
          <w:ilvl w:val="0"/>
          <w:numId w:val="9"/>
        </w:numPr>
      </w:pPr>
      <w:r>
        <w:t>There will never be any points awarded for community badges</w:t>
      </w:r>
    </w:p>
    <w:p w:rsidR="0006626B" w:rsidRDefault="0006626B" w:rsidP="005A7EBF">
      <w:pPr>
        <w:pStyle w:val="BodyText"/>
        <w:numPr>
          <w:ilvl w:val="0"/>
          <w:numId w:val="9"/>
        </w:numPr>
      </w:pPr>
      <w:r>
        <w:t>Any user can enter/edit a community badge</w:t>
      </w:r>
    </w:p>
    <w:p w:rsidR="0006626B" w:rsidRDefault="0006626B" w:rsidP="005A7EBF">
      <w:pPr>
        <w:pStyle w:val="BodyText"/>
        <w:numPr>
          <w:ilvl w:val="0"/>
          <w:numId w:val="9"/>
        </w:numPr>
      </w:pPr>
      <w:r>
        <w:t>A community badge is not available to be awarded until it has been approved by a corporate system user</w:t>
      </w:r>
    </w:p>
    <w:p w:rsidR="00BC380C" w:rsidRDefault="00BC380C" w:rsidP="005A7EBF">
      <w:pPr>
        <w:pStyle w:val="BodyText"/>
        <w:numPr>
          <w:ilvl w:val="0"/>
          <w:numId w:val="9"/>
        </w:numPr>
      </w:pPr>
      <w:r>
        <w:t>Changes to an existing badge will automatically be routed to corporate system users for approval.</w:t>
      </w:r>
    </w:p>
    <w:p w:rsidR="0006626B" w:rsidRDefault="0006626B" w:rsidP="0006626B">
      <w:pPr>
        <w:pStyle w:val="Heading2"/>
      </w:pPr>
      <w:bookmarkStart w:id="9" w:name="_Toc362638252"/>
      <w:r>
        <w:t xml:space="preserve">BPUS-4: As a </w:t>
      </w:r>
      <w:r w:rsidR="00634763">
        <w:t>corporate user I want to approve any community badges that have been submitted for approval</w:t>
      </w:r>
      <w:bookmarkEnd w:id="9"/>
    </w:p>
    <w:p w:rsidR="00634763" w:rsidRDefault="00634763" w:rsidP="00634763">
      <w:pPr>
        <w:pStyle w:val="BodyText"/>
        <w:ind w:left="0"/>
      </w:pPr>
      <w:r>
        <w:t xml:space="preserve">Corporate users should be able to go into the system and view </w:t>
      </w:r>
      <w:r w:rsidR="00BC380C">
        <w:t>any community badges that have been submitted for approval.  If they approve the badge, it will become available for the system to award following the normal process.  If they do not approve the badge, the badge should reflect that it was not approved for anyone viewing it.  Badges may always be changed and resubmitted for approval (see BPUS-3).</w:t>
      </w:r>
    </w:p>
    <w:p w:rsidR="00BC380C" w:rsidRDefault="00BC380C" w:rsidP="00BC380C">
      <w:pPr>
        <w:pStyle w:val="Heading2"/>
      </w:pPr>
      <w:bookmarkStart w:id="10" w:name="_Toc362638253"/>
      <w:r>
        <w:t>BPUS-5:  As a Magenic employee, I want to be able to submit activities I have completed</w:t>
      </w:r>
      <w:bookmarkEnd w:id="10"/>
    </w:p>
    <w:p w:rsidR="00BC380C" w:rsidRDefault="00BC380C" w:rsidP="00BC380C">
      <w:pPr>
        <w:pStyle w:val="BodyText"/>
        <w:ind w:left="0"/>
      </w:pPr>
      <w:r>
        <w:t>Magenic employees should be able to go into the system and enter information about activities that they have completed.  To do this they would select the activity they would like to say they have completed and enter any pertinent information about the activity.  If the activity in question requires manager approval, it wi</w:t>
      </w:r>
      <w:r w:rsidR="000255BC">
        <w:t>ll be routed to them (see BPUS-6</w:t>
      </w:r>
      <w:r>
        <w:t>).</w:t>
      </w:r>
    </w:p>
    <w:p w:rsidR="00BC380C" w:rsidRDefault="00BC380C" w:rsidP="00BC380C">
      <w:pPr>
        <w:pStyle w:val="BodyText"/>
        <w:ind w:left="0"/>
      </w:pPr>
      <w:r>
        <w:t>The following pieces of information will be captured about an activity submission</w:t>
      </w:r>
    </w:p>
    <w:p w:rsidR="00BC380C" w:rsidRDefault="00BC380C" w:rsidP="005A7EBF">
      <w:pPr>
        <w:pStyle w:val="BodyText"/>
        <w:numPr>
          <w:ilvl w:val="0"/>
          <w:numId w:val="10"/>
        </w:numPr>
      </w:pPr>
      <w:r>
        <w:t>The activity being submitted</w:t>
      </w:r>
    </w:p>
    <w:p w:rsidR="00BC380C" w:rsidRDefault="00193AE2" w:rsidP="005A7EBF">
      <w:pPr>
        <w:pStyle w:val="BodyText"/>
        <w:numPr>
          <w:ilvl w:val="0"/>
          <w:numId w:val="10"/>
        </w:numPr>
      </w:pPr>
      <w:r>
        <w:t>The date the activity occurred</w:t>
      </w:r>
    </w:p>
    <w:p w:rsidR="00193AE2" w:rsidRDefault="00193AE2" w:rsidP="005A7EBF">
      <w:pPr>
        <w:pStyle w:val="BodyText"/>
        <w:numPr>
          <w:ilvl w:val="0"/>
          <w:numId w:val="10"/>
        </w:numPr>
      </w:pPr>
      <w:r>
        <w:t>Who performed the activity</w:t>
      </w:r>
    </w:p>
    <w:p w:rsidR="00193AE2" w:rsidRDefault="00193AE2" w:rsidP="005A7EBF">
      <w:pPr>
        <w:pStyle w:val="BodyText"/>
        <w:numPr>
          <w:ilvl w:val="0"/>
          <w:numId w:val="10"/>
        </w:numPr>
      </w:pPr>
      <w:r>
        <w:t>Any accompanying notes</w:t>
      </w:r>
    </w:p>
    <w:p w:rsidR="000255BC" w:rsidRDefault="000255BC" w:rsidP="005A7EBF">
      <w:pPr>
        <w:pStyle w:val="BodyText"/>
        <w:numPr>
          <w:ilvl w:val="0"/>
          <w:numId w:val="10"/>
        </w:numPr>
      </w:pPr>
      <w:r>
        <w:lastRenderedPageBreak/>
        <w:t>If the activity submission is approved, un-approved or pending approval.  Activity Submissions that reference Activities that do not require manager approval will automatically be marked as approved</w:t>
      </w:r>
      <w:r w:rsidR="009D533D">
        <w:t xml:space="preserve"> otherwise they will default to pending approval</w:t>
      </w:r>
      <w:r>
        <w:t>.</w:t>
      </w:r>
    </w:p>
    <w:p w:rsidR="00193AE2" w:rsidRDefault="00193AE2" w:rsidP="00193AE2">
      <w:pPr>
        <w:pStyle w:val="Heading2"/>
      </w:pPr>
      <w:bookmarkStart w:id="11" w:name="_Toc362638254"/>
      <w:r>
        <w:t xml:space="preserve">BPUS-6: As an employee’s manager, I want to be able to approve any </w:t>
      </w:r>
      <w:r w:rsidR="000255BC">
        <w:t>activity submissions</w:t>
      </w:r>
      <w:r>
        <w:t xml:space="preserve"> that require approval</w:t>
      </w:r>
      <w:bookmarkEnd w:id="11"/>
    </w:p>
    <w:p w:rsidR="00193AE2" w:rsidRDefault="000255BC" w:rsidP="00193AE2">
      <w:pPr>
        <w:pStyle w:val="BodyText"/>
        <w:ind w:left="0"/>
      </w:pPr>
      <w:r>
        <w:t>Consulting Manager’s and GM’s need to approve certain activity submissions in the system before badges are awarded.  A manager sh</w:t>
      </w:r>
      <w:r w:rsidR="0037533B">
        <w:t>ould be able to view all</w:t>
      </w:r>
      <w:r>
        <w:t xml:space="preserve"> activit</w:t>
      </w:r>
      <w:r w:rsidR="0037533B">
        <w:t>y submissions</w:t>
      </w:r>
      <w:r>
        <w:t xml:space="preserve"> that</w:t>
      </w:r>
      <w:r w:rsidR="0037533B">
        <w:t xml:space="preserve"> are pending approval</w:t>
      </w:r>
      <w:r>
        <w:t xml:space="preserve"> </w:t>
      </w:r>
      <w:r w:rsidR="0037533B">
        <w:t>for his employees</w:t>
      </w:r>
      <w:r>
        <w:t>.  A user is considered a manager for a given employee’s request if he is listed as a level 1 or 2 manager in active directory (note, we may want to scale this back for Code Mastery).</w:t>
      </w:r>
    </w:p>
    <w:p w:rsidR="000255BC" w:rsidRDefault="000255BC" w:rsidP="00193AE2">
      <w:pPr>
        <w:pStyle w:val="BodyText"/>
        <w:ind w:left="0"/>
      </w:pPr>
      <w:r>
        <w:t>If a manager approves an activity submission, it will be marked as approved</w:t>
      </w:r>
      <w:r w:rsidR="004C73C1">
        <w:t xml:space="preserve"> and</w:t>
      </w:r>
      <w:r>
        <w:t xml:space="preserve"> any possible badges based on that activity will be awarded (see BPUS-7).  If it is marked as unapproved, then no further action may be taken.</w:t>
      </w:r>
    </w:p>
    <w:p w:rsidR="0037533B" w:rsidRDefault="0037533B" w:rsidP="0037533B">
      <w:pPr>
        <w:pStyle w:val="Heading2"/>
      </w:pPr>
      <w:bookmarkStart w:id="12" w:name="_Toc362638255"/>
      <w:r>
        <w:t>BPUS-7:  As a system user I want to be awarded my badges based on activity submissions that are approved.</w:t>
      </w:r>
      <w:bookmarkEnd w:id="12"/>
    </w:p>
    <w:p w:rsidR="0037533B" w:rsidRDefault="0037533B" w:rsidP="0037533B">
      <w:pPr>
        <w:pStyle w:val="BodyText"/>
        <w:ind w:left="0"/>
      </w:pPr>
      <w:r>
        <w:t xml:space="preserve">When a user enters an activity submission that is approved, either at the time </w:t>
      </w:r>
      <w:r w:rsidR="004C73C1">
        <w:t xml:space="preserve">it </w:t>
      </w:r>
      <w:r>
        <w:t>is entered or when a manager marks it as approved the system should automatically record any badges that are awarded.  Badges are awarded based on the following criteria:</w:t>
      </w:r>
    </w:p>
    <w:p w:rsidR="0037533B" w:rsidRDefault="0037533B" w:rsidP="005A7EBF">
      <w:pPr>
        <w:pStyle w:val="BodyText"/>
        <w:numPr>
          <w:ilvl w:val="0"/>
          <w:numId w:val="11"/>
        </w:numPr>
      </w:pPr>
      <w:r>
        <w:t>The activity submission’s activity matches the activity for the badge.</w:t>
      </w:r>
    </w:p>
    <w:p w:rsidR="0037533B" w:rsidRDefault="0037533B" w:rsidP="005A7EBF">
      <w:pPr>
        <w:pStyle w:val="BodyText"/>
        <w:numPr>
          <w:ilvl w:val="0"/>
          <w:numId w:val="11"/>
        </w:numPr>
      </w:pPr>
      <w:r>
        <w:t>The user has approved activity submissions that match the badge’s number of times the activity is required to receive it</w:t>
      </w:r>
    </w:p>
    <w:p w:rsidR="0037533B" w:rsidRDefault="0037533B" w:rsidP="005A7EBF">
      <w:pPr>
        <w:pStyle w:val="BodyText"/>
        <w:numPr>
          <w:ilvl w:val="0"/>
          <w:numId w:val="11"/>
        </w:numPr>
      </w:pPr>
      <w:r>
        <w:t>The date of the activity submission is after the creation date of the badge and also between the effective start and end dates if specified.</w:t>
      </w:r>
    </w:p>
    <w:p w:rsidR="0037533B" w:rsidRDefault="0037533B" w:rsidP="005A7EBF">
      <w:pPr>
        <w:pStyle w:val="BodyText"/>
        <w:numPr>
          <w:ilvl w:val="0"/>
          <w:numId w:val="11"/>
        </w:numPr>
      </w:pPr>
      <w:r>
        <w:t>The badge allows for it to be awarded multiple times or this was the first time awarded</w:t>
      </w:r>
    </w:p>
    <w:p w:rsidR="0037533B" w:rsidRDefault="0037533B" w:rsidP="0037533B">
      <w:pPr>
        <w:pStyle w:val="BodyText"/>
        <w:ind w:left="0"/>
      </w:pPr>
      <w:r>
        <w:t>When a user is awarded a badge</w:t>
      </w:r>
      <w:r w:rsidR="009B76F7">
        <w:t>, a new user badge will be created and the following information recorded.</w:t>
      </w:r>
    </w:p>
    <w:p w:rsidR="009B76F7" w:rsidRDefault="009B76F7" w:rsidP="005A7EBF">
      <w:pPr>
        <w:pStyle w:val="BodyText"/>
        <w:numPr>
          <w:ilvl w:val="0"/>
          <w:numId w:val="12"/>
        </w:numPr>
      </w:pPr>
      <w:r>
        <w:t>The user that the badge is awarded to</w:t>
      </w:r>
    </w:p>
    <w:p w:rsidR="004C73C1" w:rsidRDefault="004C73C1" w:rsidP="005A7EBF">
      <w:pPr>
        <w:pStyle w:val="BodyText"/>
        <w:numPr>
          <w:ilvl w:val="0"/>
          <w:numId w:val="12"/>
        </w:numPr>
      </w:pPr>
      <w:r>
        <w:t>The badge that was awarded</w:t>
      </w:r>
    </w:p>
    <w:p w:rsidR="009B76F7" w:rsidRDefault="009B76F7" w:rsidP="005A7EBF">
      <w:pPr>
        <w:pStyle w:val="BodyText"/>
        <w:numPr>
          <w:ilvl w:val="0"/>
          <w:numId w:val="12"/>
        </w:numPr>
      </w:pPr>
      <w:r>
        <w:t>The date the badge was awarded</w:t>
      </w:r>
    </w:p>
    <w:p w:rsidR="009B76F7" w:rsidRDefault="009B76F7" w:rsidP="005A7EBF">
      <w:pPr>
        <w:pStyle w:val="BodyText"/>
        <w:numPr>
          <w:ilvl w:val="0"/>
          <w:numId w:val="12"/>
        </w:numPr>
      </w:pPr>
      <w:r>
        <w:t>The number of points that were awarded with the badge (if any)</w:t>
      </w:r>
    </w:p>
    <w:p w:rsidR="009B76F7" w:rsidRDefault="009B76F7" w:rsidP="005A7EBF">
      <w:pPr>
        <w:pStyle w:val="BodyText"/>
        <w:numPr>
          <w:ilvl w:val="0"/>
          <w:numId w:val="12"/>
        </w:numPr>
      </w:pPr>
      <w:r>
        <w:t>If the points have been paid out</w:t>
      </w:r>
    </w:p>
    <w:p w:rsidR="009B76F7" w:rsidRDefault="009B76F7" w:rsidP="009B76F7">
      <w:pPr>
        <w:pStyle w:val="Heading2"/>
      </w:pPr>
      <w:bookmarkStart w:id="13" w:name="_Toc362638256"/>
      <w:r>
        <w:t xml:space="preserve">BPUS-8:  As a system user I want any </w:t>
      </w:r>
      <w:r w:rsidR="009156D6">
        <w:t xml:space="preserve">user </w:t>
      </w:r>
      <w:r>
        <w:t>badges I am awarded to be published on the corporate yammer feed</w:t>
      </w:r>
      <w:bookmarkEnd w:id="13"/>
    </w:p>
    <w:p w:rsidR="009B76F7" w:rsidRDefault="009B76F7" w:rsidP="009B76F7">
      <w:pPr>
        <w:pStyle w:val="BodyText"/>
        <w:ind w:left="0"/>
      </w:pPr>
      <w:r>
        <w:t xml:space="preserve">When a new </w:t>
      </w:r>
      <w:r w:rsidR="009156D6">
        <w:t xml:space="preserve">user </w:t>
      </w:r>
      <w:r>
        <w:t xml:space="preserve">badge is awarded, it will be displayed on the corporate yammer feed.  This should be done in such a way that potentially multiple destinations could receive information about new badges that are awarded.  </w:t>
      </w:r>
    </w:p>
    <w:p w:rsidR="009B76F7" w:rsidRDefault="004C73C1" w:rsidP="009B76F7">
      <w:pPr>
        <w:pStyle w:val="BodyText"/>
        <w:ind w:left="0"/>
      </w:pPr>
      <w:r>
        <w:t>Inside y</w:t>
      </w:r>
      <w:r w:rsidR="009B76F7">
        <w:t xml:space="preserve">ammer under the Recent Activity feed a message should be displayed that shows who the </w:t>
      </w:r>
      <w:r w:rsidR="00A500EF">
        <w:t xml:space="preserve">user </w:t>
      </w:r>
      <w:r w:rsidR="009B76F7">
        <w:t>badge was awarded to, the badge awarded and if possible the graphic of the badge.</w:t>
      </w:r>
    </w:p>
    <w:p w:rsidR="009B76F7" w:rsidRDefault="004C73C1" w:rsidP="009B76F7">
      <w:pPr>
        <w:pStyle w:val="Heading2"/>
      </w:pPr>
      <w:bookmarkStart w:id="14" w:name="_Toc362638257"/>
      <w:r>
        <w:lastRenderedPageBreak/>
        <w:t>BPUS-9: As a system user</w:t>
      </w:r>
      <w:r w:rsidR="009B76F7">
        <w:t xml:space="preserve"> I would like to see the </w:t>
      </w:r>
      <w:r w:rsidR="009156D6">
        <w:t xml:space="preserve">user </w:t>
      </w:r>
      <w:r w:rsidR="009B76F7">
        <w:t>badges I have received in my yammer profile</w:t>
      </w:r>
      <w:bookmarkEnd w:id="14"/>
    </w:p>
    <w:p w:rsidR="009B76F7" w:rsidRDefault="00FC76C9" w:rsidP="009B76F7">
      <w:pPr>
        <w:pStyle w:val="BodyText"/>
        <w:ind w:left="0"/>
      </w:pPr>
      <w:r>
        <w:t>If possible add a badge display to the person’s yammer profile that displays with the following conditions:</w:t>
      </w:r>
    </w:p>
    <w:p w:rsidR="00FC76C9" w:rsidRDefault="009156D6" w:rsidP="005A7EBF">
      <w:pPr>
        <w:pStyle w:val="BodyText"/>
        <w:numPr>
          <w:ilvl w:val="0"/>
          <w:numId w:val="13"/>
        </w:numPr>
      </w:pPr>
      <w:r>
        <w:t>User b</w:t>
      </w:r>
      <w:r w:rsidR="00FC76C9">
        <w:t>adges should display in priority order</w:t>
      </w:r>
    </w:p>
    <w:p w:rsidR="00FC76C9" w:rsidRDefault="00FC76C9" w:rsidP="005A7EBF">
      <w:pPr>
        <w:pStyle w:val="BodyText"/>
        <w:numPr>
          <w:ilvl w:val="0"/>
          <w:numId w:val="13"/>
        </w:numPr>
      </w:pPr>
      <w:r>
        <w:t xml:space="preserve">The </w:t>
      </w:r>
      <w:r w:rsidR="009156D6">
        <w:t xml:space="preserve">user badge’s </w:t>
      </w:r>
      <w:r>
        <w:t>badge graphic should display</w:t>
      </w:r>
    </w:p>
    <w:p w:rsidR="00FC76C9" w:rsidRDefault="00FC76C9" w:rsidP="005A7EBF">
      <w:pPr>
        <w:pStyle w:val="BodyText"/>
        <w:numPr>
          <w:ilvl w:val="0"/>
          <w:numId w:val="13"/>
        </w:numPr>
      </w:pPr>
      <w:r>
        <w:t>Under the badge graphic should be the title.</w:t>
      </w:r>
    </w:p>
    <w:p w:rsidR="00FC76C9" w:rsidRPr="009B76F7" w:rsidRDefault="00FC76C9" w:rsidP="005A7EBF">
      <w:pPr>
        <w:pStyle w:val="BodyText"/>
        <w:numPr>
          <w:ilvl w:val="0"/>
          <w:numId w:val="13"/>
        </w:numPr>
      </w:pPr>
      <w:r>
        <w:t>If you hover over the badge the quip should be displayed</w:t>
      </w:r>
    </w:p>
    <w:p w:rsidR="009B76F7" w:rsidRDefault="009B76F7" w:rsidP="009B76F7">
      <w:pPr>
        <w:pStyle w:val="Heading2"/>
      </w:pPr>
      <w:bookmarkStart w:id="15" w:name="_Toc362638258"/>
      <w:r>
        <w:t>BPUS-10:  As a system user I would li</w:t>
      </w:r>
      <w:r w:rsidR="00FC76C9">
        <w:t>ke to see all the badges I have earned and can earn</w:t>
      </w:r>
      <w:bookmarkEnd w:id="15"/>
    </w:p>
    <w:p w:rsidR="00FC76C9" w:rsidRDefault="00FC76C9" w:rsidP="00FC76C9">
      <w:pPr>
        <w:pStyle w:val="BodyText"/>
        <w:ind w:left="0"/>
      </w:pPr>
      <w:r>
        <w:t>This display will be in the application portal and be similar to BPUS-9 with all earned badges displaying first followed by all badges that are active t</w:t>
      </w:r>
      <w:r w:rsidR="004C73C1">
        <w:t>hat the</w:t>
      </w:r>
      <w:r>
        <w:t xml:space="preserve"> person hasn’t earned in priority order.  The following additional logic should be in place:</w:t>
      </w:r>
    </w:p>
    <w:p w:rsidR="00FC76C9" w:rsidRDefault="00FC76C9" w:rsidP="005A7EBF">
      <w:pPr>
        <w:pStyle w:val="BodyText"/>
        <w:numPr>
          <w:ilvl w:val="0"/>
          <w:numId w:val="14"/>
        </w:numPr>
      </w:pPr>
      <w:r>
        <w:t>Active badges are approved badges where the current date is between the badge’s effective start and end dates if specified</w:t>
      </w:r>
    </w:p>
    <w:p w:rsidR="00FC76C9" w:rsidRDefault="00FC76C9" w:rsidP="005A7EBF">
      <w:pPr>
        <w:pStyle w:val="BodyText"/>
        <w:numPr>
          <w:ilvl w:val="0"/>
          <w:numId w:val="14"/>
        </w:numPr>
      </w:pPr>
      <w:r>
        <w:t xml:space="preserve">If the user clicks on a badge a popup will be displayed with the badge picture, title and description.  If the user </w:t>
      </w:r>
      <w:proofErr w:type="gramStart"/>
      <w:r>
        <w:t>hovers</w:t>
      </w:r>
      <w:proofErr w:type="gramEnd"/>
      <w:r>
        <w:t xml:space="preserve"> the mouse over the badge, the quip will be displayed as normal.  (This may need to be modified for touch enabled applications).</w:t>
      </w:r>
      <w:r w:rsidR="00A500EF">
        <w:t xml:space="preserve">  Additionally there will be a listing of the predecessor badge (if set up) with a link to that badge’s information page.  Similarly, if there is a successor badge it too will be displayed.</w:t>
      </w:r>
    </w:p>
    <w:p w:rsidR="009156D6" w:rsidRDefault="009156D6" w:rsidP="009156D6">
      <w:pPr>
        <w:pStyle w:val="Heading2"/>
      </w:pPr>
      <w:bookmarkStart w:id="16" w:name="_Toc362638259"/>
      <w:r>
        <w:t>BPUS-11: As a system user I would like to be able to see my badges in other systems</w:t>
      </w:r>
      <w:bookmarkEnd w:id="16"/>
    </w:p>
    <w:p w:rsidR="009156D6" w:rsidRDefault="009156D6" w:rsidP="009156D6">
      <w:pPr>
        <w:pStyle w:val="BodyText"/>
        <w:ind w:left="0"/>
      </w:pPr>
      <w:r>
        <w:t xml:space="preserve">A service should be </w:t>
      </w:r>
      <w:r w:rsidR="004C73C1">
        <w:t>written</w:t>
      </w:r>
      <w:r>
        <w:t xml:space="preserve"> to allow authorized users to be able to pull information about what </w:t>
      </w:r>
      <w:r w:rsidR="00A500EF">
        <w:t xml:space="preserve">user </w:t>
      </w:r>
      <w:r>
        <w:t>badges they have earned and all badges that are</w:t>
      </w:r>
      <w:r w:rsidR="00766107">
        <w:t xml:space="preserve"> currently active in t</w:t>
      </w:r>
      <w:r w:rsidR="004C73C1">
        <w:t>he system and potentially set their</w:t>
      </w:r>
      <w:r w:rsidR="00766107">
        <w:t xml:space="preserve"> </w:t>
      </w:r>
      <w:proofErr w:type="gramStart"/>
      <w:r w:rsidR="00766107">
        <w:t>points</w:t>
      </w:r>
      <w:proofErr w:type="gramEnd"/>
      <w:r w:rsidR="00766107">
        <w:t xml:space="preserve"> threshold.</w:t>
      </w:r>
    </w:p>
    <w:p w:rsidR="009156D6" w:rsidRDefault="009156D6" w:rsidP="009156D6">
      <w:pPr>
        <w:pStyle w:val="Heading2"/>
      </w:pPr>
      <w:bookmarkStart w:id="17" w:name="_Toc362638260"/>
      <w:r>
        <w:t>BPUS-12: As a system user I would like to be able to set my points payout threshold</w:t>
      </w:r>
      <w:bookmarkEnd w:id="17"/>
      <w:r>
        <w:t xml:space="preserve"> </w:t>
      </w:r>
    </w:p>
    <w:p w:rsidR="009156D6" w:rsidRPr="009156D6" w:rsidRDefault="009156D6" w:rsidP="009156D6">
      <w:pPr>
        <w:pStyle w:val="BodyText"/>
        <w:ind w:left="0"/>
      </w:pPr>
      <w:r>
        <w:t>A system user can set their own payout points thresholds in the system.  The threshold must be greater than or equal to 50 points and less than or equal to 500 points in 50 point increments.  The default is 50.</w:t>
      </w:r>
    </w:p>
    <w:p w:rsidR="009156D6" w:rsidRDefault="00A500EF" w:rsidP="009156D6">
      <w:pPr>
        <w:pStyle w:val="Heading2"/>
      </w:pPr>
      <w:bookmarkStart w:id="18" w:name="_Toc362638261"/>
      <w:r>
        <w:t>BPUS-</w:t>
      </w:r>
      <w:r w:rsidR="009156D6">
        <w:t>13:  As a corporate user I would like to be able to pull a report that shows what users have passed their points threshold and zero out their points balances</w:t>
      </w:r>
      <w:bookmarkEnd w:id="18"/>
    </w:p>
    <w:p w:rsidR="009156D6" w:rsidRDefault="009156D6" w:rsidP="009156D6">
      <w:pPr>
        <w:pStyle w:val="BodyText"/>
        <w:ind w:left="0"/>
      </w:pPr>
      <w:r>
        <w:t xml:space="preserve">Monthly a corporate user will go into the system to run a report that shows what points need to be awarded.  This report will display the name and points total of any user who’s current points are more than the payout threshold they have set.  Current points for </w:t>
      </w:r>
      <w:r w:rsidR="004C73C1">
        <w:t>a user are calculated</w:t>
      </w:r>
      <w:r>
        <w:t xml:space="preserve"> by summing the </w:t>
      </w:r>
      <w:proofErr w:type="gramStart"/>
      <w:r>
        <w:t>points</w:t>
      </w:r>
      <w:proofErr w:type="gramEnd"/>
      <w:r>
        <w:t xml:space="preserve"> values for all User Badge records that are marked as not being paid out.</w:t>
      </w:r>
    </w:p>
    <w:p w:rsidR="00A500EF" w:rsidRDefault="00A500EF" w:rsidP="009156D6">
      <w:pPr>
        <w:pStyle w:val="BodyText"/>
        <w:ind w:left="0"/>
      </w:pPr>
      <w:r>
        <w:t>Once the report is run the user is asked if they would like to payout based on th</w:t>
      </w:r>
      <w:r w:rsidR="000F4078">
        <w:t>e report.  If the corporate user</w:t>
      </w:r>
      <w:r>
        <w:t xml:space="preserve"> confirms, all user badge records that went into creating the </w:t>
      </w:r>
      <w:proofErr w:type="gramStart"/>
      <w:r>
        <w:t>points</w:t>
      </w:r>
      <w:proofErr w:type="gramEnd"/>
      <w:r>
        <w:t xml:space="preserve"> totals for the report will be marked as paid out.</w:t>
      </w:r>
    </w:p>
    <w:p w:rsidR="00A500EF" w:rsidRDefault="00A500EF" w:rsidP="00A500EF">
      <w:pPr>
        <w:pStyle w:val="Heading2"/>
      </w:pPr>
      <w:bookmarkStart w:id="19" w:name="_Toc362638262"/>
      <w:r>
        <w:lastRenderedPageBreak/>
        <w:t>BPUS-14: As a user I would like to view my user badge history</w:t>
      </w:r>
      <w:bookmarkEnd w:id="19"/>
    </w:p>
    <w:p w:rsidR="00A500EF" w:rsidRDefault="00A500EF" w:rsidP="00A500EF">
      <w:pPr>
        <w:pStyle w:val="BodyText"/>
        <w:ind w:left="0"/>
      </w:pPr>
      <w:r>
        <w:t>This page in the application will display all user badges for a user in a tabular format.  It should display the following columns:</w:t>
      </w:r>
    </w:p>
    <w:p w:rsidR="00A500EF" w:rsidRDefault="00A500EF" w:rsidP="005A7EBF">
      <w:pPr>
        <w:pStyle w:val="BodyText"/>
        <w:numPr>
          <w:ilvl w:val="0"/>
          <w:numId w:val="15"/>
        </w:numPr>
      </w:pPr>
      <w:r>
        <w:t>Badge Earned</w:t>
      </w:r>
    </w:p>
    <w:p w:rsidR="00A500EF" w:rsidRDefault="00A500EF" w:rsidP="005A7EBF">
      <w:pPr>
        <w:pStyle w:val="BodyText"/>
        <w:numPr>
          <w:ilvl w:val="0"/>
          <w:numId w:val="15"/>
        </w:numPr>
      </w:pPr>
      <w:r>
        <w:t>Date Earned</w:t>
      </w:r>
    </w:p>
    <w:p w:rsidR="00A500EF" w:rsidRDefault="00A500EF" w:rsidP="005A7EBF">
      <w:pPr>
        <w:pStyle w:val="BodyText"/>
        <w:numPr>
          <w:ilvl w:val="0"/>
          <w:numId w:val="15"/>
        </w:numPr>
      </w:pPr>
      <w:r>
        <w:t>Corporate or Community</w:t>
      </w:r>
    </w:p>
    <w:p w:rsidR="00A500EF" w:rsidRDefault="00A500EF" w:rsidP="005A7EBF">
      <w:pPr>
        <w:pStyle w:val="BodyText"/>
        <w:numPr>
          <w:ilvl w:val="0"/>
          <w:numId w:val="15"/>
        </w:numPr>
      </w:pPr>
      <w:r>
        <w:t>Points Awarded</w:t>
      </w:r>
    </w:p>
    <w:p w:rsidR="00A500EF" w:rsidRDefault="00A500EF" w:rsidP="005A7EBF">
      <w:pPr>
        <w:pStyle w:val="BodyText"/>
        <w:numPr>
          <w:ilvl w:val="0"/>
          <w:numId w:val="15"/>
        </w:numPr>
      </w:pPr>
      <w:r>
        <w:t>Paid Out</w:t>
      </w:r>
    </w:p>
    <w:p w:rsidR="00A500EF" w:rsidRDefault="00A500EF" w:rsidP="00A500EF">
      <w:pPr>
        <w:pStyle w:val="BodyText"/>
        <w:ind w:left="0"/>
      </w:pPr>
      <w:r>
        <w:t>In the total section of the report should be three totals: the lifetime points earned, points paid out and points not yet paid out.</w:t>
      </w:r>
    </w:p>
    <w:p w:rsidR="00766107" w:rsidRDefault="00766107" w:rsidP="00766107">
      <w:pPr>
        <w:pStyle w:val="Heading2"/>
      </w:pPr>
      <w:bookmarkStart w:id="20" w:name="_Toc362638263"/>
      <w:r>
        <w:t>BPUS-15: As a user I would like to view information about badges I have been awarded, badges that are available and my badge history on a mobile device</w:t>
      </w:r>
      <w:bookmarkEnd w:id="20"/>
    </w:p>
    <w:p w:rsidR="00766107" w:rsidRPr="00766107" w:rsidRDefault="00766107" w:rsidP="00766107">
      <w:pPr>
        <w:pStyle w:val="BodyText"/>
        <w:ind w:left="0"/>
      </w:pPr>
      <w:r>
        <w:t>Users would like to have the same functionality delivered by BPUS-10 and BPUS-14 using the API developed in use</w:t>
      </w:r>
      <w:r w:rsidR="000F4078">
        <w:t>r story BPUS-11.  Additionally they may want to set their</w:t>
      </w:r>
      <w:r>
        <w:t xml:space="preserve"> </w:t>
      </w:r>
      <w:proofErr w:type="gramStart"/>
      <w:r>
        <w:t>points</w:t>
      </w:r>
      <w:proofErr w:type="gramEnd"/>
      <w:r>
        <w:t xml:space="preserve"> threshold as per user story BPUS-12.</w:t>
      </w:r>
    </w:p>
    <w:p w:rsidR="00766107" w:rsidRDefault="00766107" w:rsidP="00CA767F">
      <w:pPr>
        <w:pStyle w:val="Heading1"/>
      </w:pPr>
      <w:bookmarkStart w:id="21" w:name="_Toc362638264"/>
      <w:r>
        <w:lastRenderedPageBreak/>
        <w:t>Technical Implementation</w:t>
      </w:r>
      <w:bookmarkEnd w:id="21"/>
    </w:p>
    <w:p w:rsidR="00766107" w:rsidRDefault="00766107" w:rsidP="00766107">
      <w:pPr>
        <w:pStyle w:val="BodyText"/>
        <w:ind w:left="0"/>
      </w:pPr>
      <w:proofErr w:type="gramStart"/>
      <w:r>
        <w:t>Web Technology - ?</w:t>
      </w:r>
      <w:proofErr w:type="gramEnd"/>
      <w:r>
        <w:t xml:space="preserve"> ASP.Net, ASP MVC, HTML 5</w:t>
      </w:r>
    </w:p>
    <w:p w:rsidR="002B51E5" w:rsidRDefault="002B51E5" w:rsidP="00766107">
      <w:pPr>
        <w:pStyle w:val="BodyText"/>
        <w:ind w:left="0"/>
      </w:pPr>
      <w:proofErr w:type="gramStart"/>
      <w:r>
        <w:t>Data Technology - ?</w:t>
      </w:r>
      <w:proofErr w:type="gramEnd"/>
      <w:r>
        <w:t xml:space="preserve"> </w:t>
      </w:r>
      <w:proofErr w:type="gramStart"/>
      <w:r>
        <w:t>Potentially SQL Azure or possibly Azure mobile services, other?</w:t>
      </w:r>
      <w:proofErr w:type="gramEnd"/>
    </w:p>
    <w:p w:rsidR="002B51E5" w:rsidRDefault="002B51E5" w:rsidP="00766107">
      <w:pPr>
        <w:pStyle w:val="BodyText"/>
        <w:ind w:left="0"/>
      </w:pPr>
      <w:r>
        <w:t xml:space="preserve">Mobile Technology </w:t>
      </w:r>
      <w:proofErr w:type="gramStart"/>
      <w:r>
        <w:t>– ?</w:t>
      </w:r>
      <w:proofErr w:type="gramEnd"/>
      <w:r>
        <w:t xml:space="preserve"> WP 8, </w:t>
      </w:r>
      <w:proofErr w:type="spellStart"/>
      <w:r>
        <w:t>Xamarin</w:t>
      </w:r>
      <w:proofErr w:type="spellEnd"/>
      <w:r>
        <w:t xml:space="preserve"> Android</w:t>
      </w:r>
    </w:p>
    <w:p w:rsidR="002B51E5" w:rsidRDefault="002B51E5" w:rsidP="00766107">
      <w:pPr>
        <w:pStyle w:val="BodyText"/>
        <w:ind w:left="0"/>
      </w:pPr>
      <w:proofErr w:type="gramStart"/>
      <w:r>
        <w:t>Frameworks - ?</w:t>
      </w:r>
      <w:proofErr w:type="gramEnd"/>
    </w:p>
    <w:p w:rsidR="002B51E5" w:rsidRDefault="002B51E5" w:rsidP="00766107">
      <w:pPr>
        <w:pStyle w:val="BodyText"/>
        <w:ind w:left="0"/>
      </w:pPr>
      <w:r>
        <w:t>Social Networking integration – Yammer, possible other such as Facebook</w:t>
      </w:r>
    </w:p>
    <w:p w:rsidR="002B51E5" w:rsidRDefault="002B51E5" w:rsidP="00766107">
      <w:pPr>
        <w:pStyle w:val="BodyText"/>
        <w:ind w:left="0"/>
      </w:pPr>
    </w:p>
    <w:p w:rsidR="002B51E5" w:rsidRDefault="002B51E5" w:rsidP="00766107">
      <w:pPr>
        <w:pStyle w:val="BodyText"/>
        <w:ind w:left="0"/>
      </w:pPr>
    </w:p>
    <w:p w:rsidR="00766107" w:rsidRPr="00766107" w:rsidRDefault="00766107" w:rsidP="00766107">
      <w:pPr>
        <w:pStyle w:val="BodyText"/>
        <w:ind w:left="0"/>
      </w:pPr>
    </w:p>
    <w:p w:rsidR="00CA767F" w:rsidRDefault="00CA767F" w:rsidP="00CA767F">
      <w:pPr>
        <w:pStyle w:val="Heading1"/>
      </w:pPr>
      <w:bookmarkStart w:id="22" w:name="_Toc362638265"/>
      <w:r>
        <w:lastRenderedPageBreak/>
        <w:t>Application Layout</w:t>
      </w:r>
      <w:bookmarkEnd w:id="22"/>
    </w:p>
    <w:p w:rsidR="00CA767F" w:rsidRPr="00CA767F" w:rsidRDefault="00CA767F" w:rsidP="00CA767F">
      <w:pPr>
        <w:pStyle w:val="BodyText"/>
        <w:ind w:left="0"/>
      </w:pPr>
      <w:r w:rsidRPr="00CA767F">
        <w:rPr>
          <w:noProof/>
        </w:rPr>
        <mc:AlternateContent>
          <mc:Choice Requires="wps">
            <w:drawing>
              <wp:anchor distT="0" distB="0" distL="114300" distR="114300" simplePos="0" relativeHeight="251670016" behindDoc="0" locked="0" layoutInCell="1" allowOverlap="1" wp14:anchorId="3E496D14" wp14:editId="21EA6585">
                <wp:simplePos x="0" y="0"/>
                <wp:positionH relativeFrom="column">
                  <wp:posOffset>2122805</wp:posOffset>
                </wp:positionH>
                <wp:positionV relativeFrom="paragraph">
                  <wp:posOffset>3120390</wp:posOffset>
                </wp:positionV>
                <wp:extent cx="1600200" cy="1330325"/>
                <wp:effectExtent l="0" t="0" r="19050" b="22225"/>
                <wp:wrapNone/>
                <wp:docPr id="22" name="Oval 21"/>
                <wp:cNvGraphicFramePr/>
                <a:graphic xmlns:a="http://schemas.openxmlformats.org/drawingml/2006/main">
                  <a:graphicData uri="http://schemas.microsoft.com/office/word/2010/wordprocessingShape">
                    <wps:wsp>
                      <wps:cNvSpPr/>
                      <wps:spPr>
                        <a:xfrm>
                          <a:off x="0" y="0"/>
                          <a:ext cx="1600200" cy="1330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External Badge API (Pull)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left:0;text-align:left;margin-left:167.15pt;margin-top:245.7pt;width:126pt;height:10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" fillcolor="#4f81bd [3204]" strokecolor="#243f60 [1604]" strokeweight="2pt">
                <v:textbo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External Badge API (Pull)</w:t>
                      </w:r>
                    </w:p>
                  </w:txbxContent>
                </v:textbox>
              </v:oval>
            </w:pict>
          </mc:Fallback>
        </mc:AlternateContent>
      </w:r>
      <w:r w:rsidRPr="00CA767F">
        <w:rPr>
          <w:noProof/>
        </w:rPr>
        <mc:AlternateContent>
          <mc:Choice Requires="wps">
            <w:drawing>
              <wp:anchor distT="0" distB="0" distL="114300" distR="114300" simplePos="0" relativeHeight="251664896" behindDoc="0" locked="0" layoutInCell="1" allowOverlap="1" wp14:anchorId="7E953EE3" wp14:editId="3E9A7D1B">
                <wp:simplePos x="0" y="0"/>
                <wp:positionH relativeFrom="column">
                  <wp:posOffset>775411</wp:posOffset>
                </wp:positionH>
                <wp:positionV relativeFrom="paragraph">
                  <wp:posOffset>1826539</wp:posOffset>
                </wp:positionV>
                <wp:extent cx="848563" cy="782117"/>
                <wp:effectExtent l="0" t="38100" r="46990" b="18415"/>
                <wp:wrapNone/>
                <wp:docPr id="14" name="Straight Arrow Connector 13"/>
                <wp:cNvGraphicFramePr/>
                <a:graphic xmlns:a="http://schemas.openxmlformats.org/drawingml/2006/main">
                  <a:graphicData uri="http://schemas.microsoft.com/office/word/2010/wordprocessingShape">
                    <wps:wsp>
                      <wps:cNvCnPr/>
                      <wps:spPr>
                        <a:xfrm flipV="1">
                          <a:off x="0" y="0"/>
                          <a:ext cx="848563" cy="7821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1.05pt;margin-top:143.8pt;width:66.8pt;height:61.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" strokecolor="#4579b8 [3044]">
                <v:stroke endarrow="open"/>
              </v:shape>
            </w:pict>
          </mc:Fallback>
        </mc:AlternateContent>
      </w:r>
      <w:r w:rsidRPr="00CA767F">
        <w:rPr>
          <w:noProof/>
        </w:rPr>
        <mc:AlternateContent>
          <mc:Choice Requires="wps">
            <w:drawing>
              <wp:anchor distT="0" distB="0" distL="114300" distR="114300" simplePos="0" relativeHeight="251662848" behindDoc="0" locked="0" layoutInCell="1" allowOverlap="1" wp14:anchorId="47BE4B5A" wp14:editId="6A5D8DAA">
                <wp:simplePos x="0" y="0"/>
                <wp:positionH relativeFrom="column">
                  <wp:posOffset>-527685</wp:posOffset>
                </wp:positionH>
                <wp:positionV relativeFrom="paragraph">
                  <wp:posOffset>2139950</wp:posOffset>
                </wp:positionV>
                <wp:extent cx="1286510" cy="914400"/>
                <wp:effectExtent l="0" t="0" r="27940" b="19050"/>
                <wp:wrapNone/>
                <wp:docPr id="10" name="Rounded Rectangle 9"/>
                <wp:cNvGraphicFramePr/>
                <a:graphic xmlns:a="http://schemas.openxmlformats.org/drawingml/2006/main">
                  <a:graphicData uri="http://schemas.microsoft.com/office/word/2010/wordprocessingShape">
                    <wps:wsp>
                      <wps:cNvSpPr/>
                      <wps:spPr>
                        <a:xfrm>
                          <a:off x="0" y="0"/>
                          <a:ext cx="128651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System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7" style="position:absolute;left:0;text-align:left;margin-left:-41.55pt;margin-top:168.5pt;width:101.3pt;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" fillcolor="#4f81bd [3204]" strokecolor="#243f60 [1604]" strokeweight="2pt">
                <v:textbo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System Users</w:t>
                      </w:r>
                    </w:p>
                  </w:txbxContent>
                </v:textbox>
              </v:roundrect>
            </w:pict>
          </mc:Fallback>
        </mc:AlternateContent>
      </w:r>
      <w:r w:rsidRPr="00CA767F">
        <w:rPr>
          <w:noProof/>
        </w:rPr>
        <mc:AlternateContent>
          <mc:Choice Requires="wps">
            <w:drawing>
              <wp:anchor distT="0" distB="0" distL="114300" distR="114300" simplePos="0" relativeHeight="251663872" behindDoc="0" locked="0" layoutInCell="1" allowOverlap="1" wp14:anchorId="2210A806" wp14:editId="740AABEB">
                <wp:simplePos x="0" y="0"/>
                <wp:positionH relativeFrom="column">
                  <wp:posOffset>774700</wp:posOffset>
                </wp:positionH>
                <wp:positionV relativeFrom="paragraph">
                  <wp:posOffset>904240</wp:posOffset>
                </wp:positionV>
                <wp:extent cx="842010" cy="843915"/>
                <wp:effectExtent l="0" t="0" r="72390" b="51435"/>
                <wp:wrapNone/>
                <wp:docPr id="12" name="Straight Arrow Connector 11"/>
                <wp:cNvGraphicFramePr/>
                <a:graphic xmlns:a="http://schemas.openxmlformats.org/drawingml/2006/main">
                  <a:graphicData uri="http://schemas.microsoft.com/office/word/2010/wordprocessingShape">
                    <wps:wsp>
                      <wps:cNvCnPr/>
                      <wps:spPr>
                        <a:xfrm>
                          <a:off x="0" y="0"/>
                          <a:ext cx="842010" cy="843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61pt;margin-top:71.2pt;width:66.3pt;height:6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" strokecolor="#4579b8 [3044]">
                <v:stroke endarrow="open"/>
              </v:shape>
            </w:pict>
          </mc:Fallback>
        </mc:AlternateContent>
      </w:r>
      <w:r w:rsidRPr="00CA767F">
        <w:rPr>
          <w:noProof/>
        </w:rPr>
        <mc:AlternateContent>
          <mc:Choice Requires="wps">
            <w:drawing>
              <wp:anchor distT="0" distB="0" distL="114300" distR="114300" simplePos="0" relativeHeight="251661824" behindDoc="0" locked="0" layoutInCell="1" allowOverlap="1" wp14:anchorId="587249FC" wp14:editId="338D2CE0">
                <wp:simplePos x="0" y="0"/>
                <wp:positionH relativeFrom="column">
                  <wp:posOffset>-527050</wp:posOffset>
                </wp:positionH>
                <wp:positionV relativeFrom="paragraph">
                  <wp:posOffset>443865</wp:posOffset>
                </wp:positionV>
                <wp:extent cx="1301750" cy="914400"/>
                <wp:effectExtent l="0" t="0" r="12700" b="19050"/>
                <wp:wrapNone/>
                <wp:docPr id="13" name="Rounded Rectangle 4"/>
                <wp:cNvGraphicFramePr/>
                <a:graphic xmlns:a="http://schemas.openxmlformats.org/drawingml/2006/main">
                  <a:graphicData uri="http://schemas.microsoft.com/office/word/2010/wordprocessingShape">
                    <wps:wsp>
                      <wps:cNvSpPr/>
                      <wps:spPr>
                        <a:xfrm>
                          <a:off x="0" y="0"/>
                          <a:ext cx="13017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Corporate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left:0;text-align:left;margin-left:-41.5pt;margin-top:34.95pt;width:102.5pt;height:1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" fillcolor="#4f81bd [3204]" strokecolor="#243f60 [1604]" strokeweight="2pt">
                <v:textbo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Corporate Users</w:t>
                      </w:r>
                    </w:p>
                  </w:txbxContent>
                </v:textbox>
              </v:roundrect>
            </w:pict>
          </mc:Fallback>
        </mc:AlternateContent>
      </w:r>
      <w:r w:rsidRPr="00CA767F">
        <w:rPr>
          <w:noProof/>
        </w:rPr>
        <mc:AlternateContent>
          <mc:Choice Requires="wps">
            <w:drawing>
              <wp:anchor distT="0" distB="0" distL="114300" distR="114300" simplePos="0" relativeHeight="251667968" behindDoc="0" locked="0" layoutInCell="1" allowOverlap="1" wp14:anchorId="49FF6F88" wp14:editId="67668C4C">
                <wp:simplePos x="0" y="0"/>
                <wp:positionH relativeFrom="column">
                  <wp:posOffset>4213225</wp:posOffset>
                </wp:positionH>
                <wp:positionV relativeFrom="paragraph">
                  <wp:posOffset>772795</wp:posOffset>
                </wp:positionV>
                <wp:extent cx="892175" cy="977265"/>
                <wp:effectExtent l="0" t="38100" r="60325" b="32385"/>
                <wp:wrapNone/>
                <wp:docPr id="18" name="Straight Arrow Connector 17"/>
                <wp:cNvGraphicFramePr/>
                <a:graphic xmlns:a="http://schemas.openxmlformats.org/drawingml/2006/main">
                  <a:graphicData uri="http://schemas.microsoft.com/office/word/2010/wordprocessingShape">
                    <wps:wsp>
                      <wps:cNvCnPr/>
                      <wps:spPr>
                        <a:xfrm flipV="1">
                          <a:off x="0" y="0"/>
                          <a:ext cx="892175" cy="97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31.75pt;margin-top:60.85pt;width:70.25pt;height:76.9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" strokecolor="#4579b8 [3044]">
                <v:stroke endarrow="open"/>
              </v:shape>
            </w:pict>
          </mc:Fallback>
        </mc:AlternateContent>
      </w:r>
      <w:r w:rsidRPr="00CA767F">
        <w:rPr>
          <w:noProof/>
        </w:rPr>
        <mc:AlternateContent>
          <mc:Choice Requires="wps">
            <w:drawing>
              <wp:anchor distT="0" distB="0" distL="114300" distR="114300" simplePos="0" relativeHeight="251665920" behindDoc="0" locked="0" layoutInCell="1" allowOverlap="1" wp14:anchorId="64211BEB" wp14:editId="6538FE2E">
                <wp:simplePos x="0" y="0"/>
                <wp:positionH relativeFrom="column">
                  <wp:posOffset>5109210</wp:posOffset>
                </wp:positionH>
                <wp:positionV relativeFrom="paragraph">
                  <wp:posOffset>83820</wp:posOffset>
                </wp:positionV>
                <wp:extent cx="1600200" cy="1330325"/>
                <wp:effectExtent l="0" t="0" r="19050" b="22225"/>
                <wp:wrapNone/>
                <wp:docPr id="15" name="Oval 14"/>
                <wp:cNvGraphicFramePr/>
                <a:graphic xmlns:a="http://schemas.openxmlformats.org/drawingml/2006/main">
                  <a:graphicData uri="http://schemas.microsoft.com/office/word/2010/wordprocessingShape">
                    <wps:wsp>
                      <wps:cNvSpPr/>
                      <wps:spPr>
                        <a:xfrm>
                          <a:off x="0" y="0"/>
                          <a:ext cx="1600200" cy="1330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External (yammer) Feed (Push)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9" style="position:absolute;left:0;text-align:left;margin-left:402.3pt;margin-top:6.6pt;width:126pt;height:10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" fillcolor="#4f81bd [3204]" strokecolor="#243f60 [1604]" strokeweight="2pt">
                <v:textbo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External (yammer) Feed (Push)</w:t>
                      </w:r>
                    </w:p>
                  </w:txbxContent>
                </v:textbox>
              </v:oval>
            </w:pict>
          </mc:Fallback>
        </mc:AlternateContent>
      </w:r>
      <w:r w:rsidRPr="00CA767F">
        <w:rPr>
          <w:noProof/>
        </w:rPr>
        <mc:AlternateContent>
          <mc:Choice Requires="wps">
            <w:drawing>
              <wp:anchor distT="0" distB="0" distL="114300" distR="114300" simplePos="0" relativeHeight="251668992" behindDoc="0" locked="0" layoutInCell="1" allowOverlap="1" wp14:anchorId="567C158F" wp14:editId="7153E989">
                <wp:simplePos x="0" y="0"/>
                <wp:positionH relativeFrom="column">
                  <wp:posOffset>4213225</wp:posOffset>
                </wp:positionH>
                <wp:positionV relativeFrom="paragraph">
                  <wp:posOffset>1826260</wp:posOffset>
                </wp:positionV>
                <wp:extent cx="899160" cy="1082040"/>
                <wp:effectExtent l="0" t="0" r="72390" b="60960"/>
                <wp:wrapNone/>
                <wp:docPr id="20" name="Straight Arrow Connector 19"/>
                <wp:cNvGraphicFramePr/>
                <a:graphic xmlns:a="http://schemas.openxmlformats.org/drawingml/2006/main">
                  <a:graphicData uri="http://schemas.microsoft.com/office/word/2010/wordprocessingShape">
                    <wps:wsp>
                      <wps:cNvCnPr/>
                      <wps:spPr>
                        <a:xfrm>
                          <a:off x="0" y="0"/>
                          <a:ext cx="899160" cy="1082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31.75pt;margin-top:143.8pt;width:70.8pt;height:85.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" strokecolor="#4579b8 [3044]">
                <v:stroke endarrow="open"/>
              </v:shape>
            </w:pict>
          </mc:Fallback>
        </mc:AlternateContent>
      </w:r>
      <w:r w:rsidRPr="00CA767F">
        <w:rPr>
          <w:noProof/>
        </w:rPr>
        <mc:AlternateContent>
          <mc:Choice Requires="wps">
            <w:drawing>
              <wp:anchor distT="0" distB="0" distL="114300" distR="114300" simplePos="0" relativeHeight="251666944" behindDoc="0" locked="0" layoutInCell="1" allowOverlap="1" wp14:anchorId="3B331DC3" wp14:editId="33099862">
                <wp:simplePos x="0" y="0"/>
                <wp:positionH relativeFrom="column">
                  <wp:posOffset>5109845</wp:posOffset>
                </wp:positionH>
                <wp:positionV relativeFrom="paragraph">
                  <wp:posOffset>2282190</wp:posOffset>
                </wp:positionV>
                <wp:extent cx="1600200" cy="1330325"/>
                <wp:effectExtent l="0" t="0" r="19050" b="22225"/>
                <wp:wrapNone/>
                <wp:docPr id="16" name="Oval 15"/>
                <wp:cNvGraphicFramePr/>
                <a:graphic xmlns:a="http://schemas.openxmlformats.org/drawingml/2006/main">
                  <a:graphicData uri="http://schemas.microsoft.com/office/word/2010/wordprocessingShape">
                    <wps:wsp>
                      <wps:cNvSpPr/>
                      <wps:spPr>
                        <a:xfrm>
                          <a:off x="0" y="0"/>
                          <a:ext cx="1600200" cy="1330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Payout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0" style="position:absolute;left:0;text-align:left;margin-left:402.35pt;margin-top:179.7pt;width:126pt;height:104.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" fillcolor="#4f81bd [3204]" strokecolor="#243f60 [1604]" strokeweight="2pt">
                <v:textbo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Payout Report</w:t>
                      </w:r>
                    </w:p>
                  </w:txbxContent>
                </v:textbox>
              </v:oval>
            </w:pict>
          </mc:Fallback>
        </mc:AlternateContent>
      </w:r>
      <w:r w:rsidRPr="00CA767F">
        <w:rPr>
          <w:noProof/>
        </w:rPr>
        <mc:AlternateContent>
          <mc:Choice Requires="wps">
            <w:drawing>
              <wp:anchor distT="0" distB="0" distL="114300" distR="114300" simplePos="0" relativeHeight="251671040" behindDoc="0" locked="0" layoutInCell="1" allowOverlap="1" wp14:anchorId="1227B994" wp14:editId="19070B4E">
                <wp:simplePos x="0" y="0"/>
                <wp:positionH relativeFrom="column">
                  <wp:posOffset>2915920</wp:posOffset>
                </wp:positionH>
                <wp:positionV relativeFrom="paragraph">
                  <wp:posOffset>2663190</wp:posOffset>
                </wp:positionV>
                <wp:extent cx="0" cy="457200"/>
                <wp:effectExtent l="95250" t="0" r="57150" b="57150"/>
                <wp:wrapNone/>
                <wp:docPr id="24" name="Straight Arrow Connector 2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229.6pt;margin-top:209.7pt;width:0;height:36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" strokecolor="#4579b8 [3044]">
                <v:stroke endarrow="open"/>
              </v:shape>
            </w:pict>
          </mc:Fallback>
        </mc:AlternateContent>
      </w:r>
      <w:r w:rsidRPr="00CA767F">
        <w:rPr>
          <w:noProof/>
        </w:rPr>
        <mc:AlternateContent>
          <mc:Choice Requires="wps">
            <w:drawing>
              <wp:anchor distT="0" distB="0" distL="114300" distR="114300" simplePos="0" relativeHeight="251660800" behindDoc="0" locked="0" layoutInCell="1" allowOverlap="1" wp14:anchorId="277A9814" wp14:editId="2528EE91">
                <wp:simplePos x="0" y="0"/>
                <wp:positionH relativeFrom="column">
                  <wp:posOffset>1620927</wp:posOffset>
                </wp:positionH>
                <wp:positionV relativeFrom="paragraph">
                  <wp:posOffset>987120</wp:posOffset>
                </wp:positionV>
                <wp:extent cx="2590800" cy="1676400"/>
                <wp:effectExtent l="0" t="0" r="19050" b="19050"/>
                <wp:wrapNone/>
                <wp:docPr id="11" name="Rectangle 3"/>
                <wp:cNvGraphicFramePr/>
                <a:graphic xmlns:a="http://schemas.openxmlformats.org/drawingml/2006/main">
                  <a:graphicData uri="http://schemas.microsoft.com/office/word/2010/wordprocessingShape">
                    <wps:wsp>
                      <wps:cNvSpPr/>
                      <wps:spPr>
                        <a:xfrm>
                          <a:off x="0" y="0"/>
                          <a:ext cx="2590800"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Web Badge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left:0;text-align:left;margin-left:127.65pt;margin-top:77.75pt;width:204pt;height:1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" fillcolor="#4f81bd [3204]" strokecolor="#243f60 [1604]" strokeweight="2pt">
                <v:textbox>
                  <w:txbxContent>
                    <w:p w:rsidR="00CA767F" w:rsidRDefault="00CA767F" w:rsidP="00CA767F">
                      <w:pPr>
                        <w:pStyle w:val="NormalWeb"/>
                        <w:spacing w:before="0" w:beforeAutospacing="0" w:after="0" w:afterAutospacing="0"/>
                        <w:jc w:val="center"/>
                      </w:pPr>
                      <w:r>
                        <w:rPr>
                          <w:rFonts w:asciiTheme="minorHAnsi" w:hAnsi="Calibri" w:cstheme="minorBidi"/>
                          <w:color w:val="FFFFFF" w:themeColor="light1"/>
                          <w:kern w:val="24"/>
                          <w:sz w:val="36"/>
                          <w:szCs w:val="36"/>
                        </w:rPr>
                        <w:t>Web Badge Application</w:t>
                      </w:r>
                    </w:p>
                  </w:txbxContent>
                </v:textbox>
              </v:rect>
            </w:pict>
          </mc:Fallback>
        </mc:AlternateContent>
      </w:r>
    </w:p>
    <w:p w:rsidR="00E1225B" w:rsidRDefault="009931E8" w:rsidP="005A6A2A">
      <w:pPr>
        <w:pStyle w:val="Heading1"/>
        <w:rPr>
          <w:rFonts w:eastAsiaTheme="minorHAnsi"/>
        </w:rPr>
      </w:pPr>
      <w:bookmarkStart w:id="23" w:name="_Toc362638266"/>
      <w:r>
        <w:rPr>
          <w:rFonts w:eastAsiaTheme="minorHAnsi"/>
        </w:rPr>
        <w:lastRenderedPageBreak/>
        <w:t>Data Model</w:t>
      </w:r>
      <w:bookmarkEnd w:id="23"/>
    </w:p>
    <w:p w:rsidR="002A1B3C" w:rsidRDefault="002A1B3C" w:rsidP="002A1B3C">
      <w:pPr>
        <w:pStyle w:val="Heading1"/>
        <w:rPr>
          <w:rFonts w:eastAsiaTheme="minorHAnsi"/>
        </w:rPr>
      </w:pPr>
      <w:bookmarkStart w:id="24" w:name="_Toc362638267"/>
      <w:r>
        <w:rPr>
          <w:rFonts w:eastAsiaTheme="minorHAnsi"/>
        </w:rPr>
        <w:lastRenderedPageBreak/>
        <w:t>Sample Badge Graphics</w:t>
      </w:r>
      <w:bookmarkEnd w:id="24"/>
    </w:p>
    <w:p w:rsidR="002A1B3C" w:rsidRPr="002A1B3C" w:rsidRDefault="002A1B3C" w:rsidP="002A1B3C">
      <w:pPr>
        <w:pStyle w:val="BodyText"/>
        <w:ind w:left="0"/>
        <w:rPr>
          <w:rFonts w:eastAsiaTheme="minorHAnsi"/>
        </w:rPr>
      </w:pPr>
      <w:r w:rsidRPr="002A1B3C">
        <w:rPr>
          <w:rFonts w:eastAsiaTheme="minorHAnsi"/>
        </w:rPr>
        <mc:AlternateContent>
          <mc:Choice Requires="wpg">
            <w:drawing>
              <wp:anchor distT="0" distB="0" distL="114300" distR="114300" simplePos="0" relativeHeight="251673088" behindDoc="0" locked="0" layoutInCell="1" allowOverlap="1" wp14:anchorId="2D0EAB7F" wp14:editId="26D5E7B0">
                <wp:simplePos x="0" y="0"/>
                <wp:positionH relativeFrom="column">
                  <wp:posOffset>-443534</wp:posOffset>
                </wp:positionH>
                <wp:positionV relativeFrom="paragraph">
                  <wp:posOffset>154305</wp:posOffset>
                </wp:positionV>
                <wp:extent cx="6739669" cy="2792233"/>
                <wp:effectExtent l="0" t="0" r="0" b="0"/>
                <wp:wrapNone/>
                <wp:docPr id="34" name="Group 22"/>
                <wp:cNvGraphicFramePr/>
                <a:graphic xmlns:a="http://schemas.openxmlformats.org/drawingml/2006/main">
                  <a:graphicData uri="http://schemas.microsoft.com/office/word/2010/wordprocessingGroup">
                    <wpg:wgp>
                      <wpg:cNvGrpSpPr/>
                      <wpg:grpSpPr>
                        <a:xfrm>
                          <a:off x="0" y="0"/>
                          <a:ext cx="6739669" cy="2792233"/>
                          <a:chOff x="0" y="0"/>
                          <a:chExt cx="8163943" cy="3771044"/>
                        </a:xfrm>
                      </wpg:grpSpPr>
                      <pic:pic xmlns:pic="http://schemas.openxmlformats.org/drawingml/2006/picture">
                        <pic:nvPicPr>
                          <pic:cNvPr id="35" name="Picture 35" descr="1_atbat.png"/>
                          <pic:cNvPicPr>
                            <a:picLocks noChangeAspect="1"/>
                          </pic:cNvPicPr>
                        </pic:nvPicPr>
                        <pic:blipFill>
                          <a:blip r:embed="rId16" cstate="print"/>
                          <a:stretch>
                            <a:fillRect/>
                          </a:stretch>
                        </pic:blipFill>
                        <pic:spPr>
                          <a:xfrm>
                            <a:off x="0" y="0"/>
                            <a:ext cx="1319513" cy="1421370"/>
                          </a:xfrm>
                          <a:prstGeom prst="rect">
                            <a:avLst/>
                          </a:prstGeom>
                        </pic:spPr>
                      </pic:pic>
                      <pic:pic xmlns:pic="http://schemas.openxmlformats.org/drawingml/2006/picture">
                        <pic:nvPicPr>
                          <pic:cNvPr id="36" name="Picture 36" descr="1_consultantquarter.png"/>
                          <pic:cNvPicPr>
                            <a:picLocks noChangeAspect="1"/>
                          </pic:cNvPicPr>
                        </pic:nvPicPr>
                        <pic:blipFill>
                          <a:blip r:embed="rId17" cstate="print"/>
                          <a:stretch>
                            <a:fillRect/>
                          </a:stretch>
                        </pic:blipFill>
                        <pic:spPr>
                          <a:xfrm>
                            <a:off x="634652" y="1106466"/>
                            <a:ext cx="1319513" cy="1421370"/>
                          </a:xfrm>
                          <a:prstGeom prst="rect">
                            <a:avLst/>
                          </a:prstGeom>
                        </pic:spPr>
                      </pic:pic>
                      <pic:pic xmlns:pic="http://schemas.openxmlformats.org/drawingml/2006/picture">
                        <pic:nvPicPr>
                          <pic:cNvPr id="37" name="Picture 37" descr="1_consultantyear.png"/>
                          <pic:cNvPicPr>
                            <a:picLocks noChangeAspect="1"/>
                          </pic:cNvPicPr>
                        </pic:nvPicPr>
                        <pic:blipFill>
                          <a:blip r:embed="rId18" cstate="print"/>
                          <a:stretch>
                            <a:fillRect/>
                          </a:stretch>
                        </pic:blipFill>
                        <pic:spPr>
                          <a:xfrm>
                            <a:off x="1968674" y="1091852"/>
                            <a:ext cx="1319513" cy="1421370"/>
                          </a:xfrm>
                          <a:prstGeom prst="rect">
                            <a:avLst/>
                          </a:prstGeom>
                        </pic:spPr>
                      </pic:pic>
                      <pic:pic xmlns:pic="http://schemas.openxmlformats.org/drawingml/2006/picture">
                        <pic:nvPicPr>
                          <pic:cNvPr id="38" name="Picture 38" descr="1_microsoftcert.png"/>
                          <pic:cNvPicPr>
                            <a:picLocks noChangeAspect="1"/>
                          </pic:cNvPicPr>
                        </pic:nvPicPr>
                        <pic:blipFill>
                          <a:blip r:embed="rId19" cstate="print"/>
                          <a:stretch>
                            <a:fillRect/>
                          </a:stretch>
                        </pic:blipFill>
                        <pic:spPr>
                          <a:xfrm>
                            <a:off x="0" y="2286000"/>
                            <a:ext cx="1319513" cy="1421370"/>
                          </a:xfrm>
                          <a:prstGeom prst="rect">
                            <a:avLst/>
                          </a:prstGeom>
                        </pic:spPr>
                      </pic:pic>
                      <pic:pic xmlns:pic="http://schemas.openxmlformats.org/drawingml/2006/picture">
                        <pic:nvPicPr>
                          <pic:cNvPr id="39" name="Picture 39" descr="1_qacert.png"/>
                          <pic:cNvPicPr>
                            <a:picLocks noChangeAspect="1"/>
                          </pic:cNvPicPr>
                        </pic:nvPicPr>
                        <pic:blipFill>
                          <a:blip r:embed="rId20" cstate="print"/>
                          <a:stretch>
                            <a:fillRect/>
                          </a:stretch>
                        </pic:blipFill>
                        <pic:spPr>
                          <a:xfrm>
                            <a:off x="1295400" y="2286000"/>
                            <a:ext cx="1319513" cy="1421370"/>
                          </a:xfrm>
                          <a:prstGeom prst="rect">
                            <a:avLst/>
                          </a:prstGeom>
                        </pic:spPr>
                      </pic:pic>
                      <pic:pic xmlns:pic="http://schemas.openxmlformats.org/drawingml/2006/picture">
                        <pic:nvPicPr>
                          <pic:cNvPr id="40" name="Picture 40" descr="1year.png"/>
                          <pic:cNvPicPr>
                            <a:picLocks noChangeAspect="1"/>
                          </pic:cNvPicPr>
                        </pic:nvPicPr>
                        <pic:blipFill>
                          <a:blip r:embed="rId21" cstate="print"/>
                          <a:stretch>
                            <a:fillRect/>
                          </a:stretch>
                        </pic:blipFill>
                        <pic:spPr>
                          <a:xfrm>
                            <a:off x="3315222" y="1154482"/>
                            <a:ext cx="1319513" cy="1421370"/>
                          </a:xfrm>
                          <a:prstGeom prst="rect">
                            <a:avLst/>
                          </a:prstGeom>
                        </pic:spPr>
                      </pic:pic>
                      <pic:pic xmlns:pic="http://schemas.openxmlformats.org/drawingml/2006/picture">
                        <pic:nvPicPr>
                          <pic:cNvPr id="41" name="Picture 41" descr="3year.png"/>
                          <pic:cNvPicPr>
                            <a:picLocks noChangeAspect="1"/>
                          </pic:cNvPicPr>
                        </pic:nvPicPr>
                        <pic:blipFill>
                          <a:blip r:embed="rId22" cstate="print"/>
                          <a:stretch>
                            <a:fillRect/>
                          </a:stretch>
                        </pic:blipFill>
                        <pic:spPr>
                          <a:xfrm>
                            <a:off x="4724400" y="1154482"/>
                            <a:ext cx="1319513" cy="1421370"/>
                          </a:xfrm>
                          <a:prstGeom prst="rect">
                            <a:avLst/>
                          </a:prstGeom>
                        </pic:spPr>
                      </pic:pic>
                      <pic:pic xmlns:pic="http://schemas.openxmlformats.org/drawingml/2006/picture">
                        <pic:nvPicPr>
                          <pic:cNvPr id="42" name="Picture 42" descr="5year.png"/>
                          <pic:cNvPicPr>
                            <a:picLocks noChangeAspect="1"/>
                          </pic:cNvPicPr>
                        </pic:nvPicPr>
                        <pic:blipFill>
                          <a:blip r:embed="rId23" cstate="print"/>
                          <a:stretch>
                            <a:fillRect/>
                          </a:stretch>
                        </pic:blipFill>
                        <pic:spPr>
                          <a:xfrm>
                            <a:off x="6134622" y="1143000"/>
                            <a:ext cx="1319513" cy="1421370"/>
                          </a:xfrm>
                          <a:prstGeom prst="rect">
                            <a:avLst/>
                          </a:prstGeom>
                        </pic:spPr>
                      </pic:pic>
                      <pic:pic xmlns:pic="http://schemas.openxmlformats.org/drawingml/2006/picture">
                        <pic:nvPicPr>
                          <pic:cNvPr id="43" name="Picture 43" descr="10year.png"/>
                          <pic:cNvPicPr>
                            <a:picLocks noChangeAspect="1"/>
                          </pic:cNvPicPr>
                        </pic:nvPicPr>
                        <pic:blipFill>
                          <a:blip r:embed="rId24" cstate="print"/>
                          <a:stretch>
                            <a:fillRect/>
                          </a:stretch>
                        </pic:blipFill>
                        <pic:spPr>
                          <a:xfrm>
                            <a:off x="6844430" y="2337148"/>
                            <a:ext cx="1319513" cy="1421370"/>
                          </a:xfrm>
                          <a:prstGeom prst="rect">
                            <a:avLst/>
                          </a:prstGeom>
                        </pic:spPr>
                      </pic:pic>
                      <pic:pic xmlns:pic="http://schemas.openxmlformats.org/drawingml/2006/picture">
                        <pic:nvPicPr>
                          <pic:cNvPr id="44" name="Picture 44" descr="15year.png"/>
                          <pic:cNvPicPr>
                            <a:picLocks noChangeAspect="1"/>
                          </pic:cNvPicPr>
                        </pic:nvPicPr>
                        <pic:blipFill>
                          <a:blip r:embed="rId25" cstate="print"/>
                          <a:stretch>
                            <a:fillRect/>
                          </a:stretch>
                        </pic:blipFill>
                        <pic:spPr>
                          <a:xfrm>
                            <a:off x="5396630" y="2325666"/>
                            <a:ext cx="1319513" cy="1421370"/>
                          </a:xfrm>
                          <a:prstGeom prst="rect">
                            <a:avLst/>
                          </a:prstGeom>
                        </pic:spPr>
                      </pic:pic>
                      <pic:pic xmlns:pic="http://schemas.openxmlformats.org/drawingml/2006/picture">
                        <pic:nvPicPr>
                          <pic:cNvPr id="45" name="Picture 45" descr="closebusiness.png"/>
                          <pic:cNvPicPr>
                            <a:picLocks noChangeAspect="1"/>
                          </pic:cNvPicPr>
                        </pic:nvPicPr>
                        <pic:blipFill>
                          <a:blip r:embed="rId26" cstate="print"/>
                          <a:stretch>
                            <a:fillRect/>
                          </a:stretch>
                        </pic:blipFill>
                        <pic:spPr>
                          <a:xfrm>
                            <a:off x="1295400" y="0"/>
                            <a:ext cx="1319513" cy="1421370"/>
                          </a:xfrm>
                          <a:prstGeom prst="rect">
                            <a:avLst/>
                          </a:prstGeom>
                        </pic:spPr>
                      </pic:pic>
                      <pic:pic xmlns:pic="http://schemas.openxmlformats.org/drawingml/2006/picture">
                        <pic:nvPicPr>
                          <pic:cNvPr id="46" name="Picture 46" descr="employeereferal.png"/>
                          <pic:cNvPicPr>
                            <a:picLocks noChangeAspect="1"/>
                          </pic:cNvPicPr>
                        </pic:nvPicPr>
                        <pic:blipFill>
                          <a:blip r:embed="rId27" cstate="print"/>
                          <a:stretch>
                            <a:fillRect/>
                          </a:stretch>
                        </pic:blipFill>
                        <pic:spPr>
                          <a:xfrm>
                            <a:off x="5410200" y="0"/>
                            <a:ext cx="1319513" cy="1421370"/>
                          </a:xfrm>
                          <a:prstGeom prst="rect">
                            <a:avLst/>
                          </a:prstGeom>
                        </pic:spPr>
                      </pic:pic>
                      <pic:pic xmlns:pic="http://schemas.openxmlformats.org/drawingml/2006/picture">
                        <pic:nvPicPr>
                          <pic:cNvPr id="47" name="Picture 47" descr="employeereferalplus.png"/>
                          <pic:cNvPicPr>
                            <a:picLocks noChangeAspect="1"/>
                          </pic:cNvPicPr>
                        </pic:nvPicPr>
                        <pic:blipFill>
                          <a:blip r:embed="rId28" cstate="print"/>
                          <a:stretch>
                            <a:fillRect/>
                          </a:stretch>
                        </pic:blipFill>
                        <pic:spPr>
                          <a:xfrm>
                            <a:off x="6781800" y="0"/>
                            <a:ext cx="1319513" cy="1421370"/>
                          </a:xfrm>
                          <a:prstGeom prst="rect">
                            <a:avLst/>
                          </a:prstGeom>
                        </pic:spPr>
                      </pic:pic>
                      <pic:pic xmlns:pic="http://schemas.openxmlformats.org/drawingml/2006/picture">
                        <pic:nvPicPr>
                          <pic:cNvPr id="48" name="Picture 48" descr="magenicmvp.png"/>
                          <pic:cNvPicPr>
                            <a:picLocks noChangeAspect="1"/>
                          </pic:cNvPicPr>
                        </pic:nvPicPr>
                        <pic:blipFill>
                          <a:blip r:embed="rId29" cstate="print"/>
                          <a:stretch>
                            <a:fillRect/>
                          </a:stretch>
                        </pic:blipFill>
                        <pic:spPr>
                          <a:xfrm>
                            <a:off x="3988496" y="2349674"/>
                            <a:ext cx="1319513" cy="1421370"/>
                          </a:xfrm>
                          <a:prstGeom prst="rect">
                            <a:avLst/>
                          </a:prstGeom>
                        </pic:spPr>
                      </pic:pic>
                      <pic:pic xmlns:pic="http://schemas.openxmlformats.org/drawingml/2006/picture">
                        <pic:nvPicPr>
                          <pic:cNvPr id="49" name="Picture 49" descr="microsoftmvp.png"/>
                          <pic:cNvPicPr>
                            <a:picLocks noChangeAspect="1"/>
                          </pic:cNvPicPr>
                        </pic:nvPicPr>
                        <pic:blipFill>
                          <a:blip r:embed="rId30" cstate="print"/>
                          <a:stretch>
                            <a:fillRect/>
                          </a:stretch>
                        </pic:blipFill>
                        <pic:spPr>
                          <a:xfrm>
                            <a:off x="2640904" y="2298526"/>
                            <a:ext cx="1319513" cy="1421370"/>
                          </a:xfrm>
                          <a:prstGeom prst="rect">
                            <a:avLst/>
                          </a:prstGeom>
                        </pic:spPr>
                      </pic:pic>
                      <pic:pic xmlns:pic="http://schemas.openxmlformats.org/drawingml/2006/picture">
                        <pic:nvPicPr>
                          <pic:cNvPr id="50" name="Picture 50" descr="speaker.png"/>
                          <pic:cNvPicPr>
                            <a:picLocks noChangeAspect="1"/>
                          </pic:cNvPicPr>
                        </pic:nvPicPr>
                        <pic:blipFill>
                          <a:blip r:embed="rId31" cstate="print"/>
                          <a:stretch>
                            <a:fillRect/>
                          </a:stretch>
                        </pic:blipFill>
                        <pic:spPr>
                          <a:xfrm>
                            <a:off x="4038600" y="0"/>
                            <a:ext cx="1319513" cy="1421370"/>
                          </a:xfrm>
                          <a:prstGeom prst="rect">
                            <a:avLst/>
                          </a:prstGeom>
                        </pic:spPr>
                      </pic:pic>
                      <pic:pic xmlns:pic="http://schemas.openxmlformats.org/drawingml/2006/picture">
                        <pic:nvPicPr>
                          <pic:cNvPr id="51" name="Picture 51" descr="spotlight.png"/>
                          <pic:cNvPicPr>
                            <a:picLocks noChangeAspect="1"/>
                          </pic:cNvPicPr>
                        </pic:nvPicPr>
                        <pic:blipFill>
                          <a:blip r:embed="rId32" cstate="print"/>
                          <a:stretch>
                            <a:fillRect/>
                          </a:stretch>
                        </pic:blipFill>
                        <pic:spPr>
                          <a:xfrm>
                            <a:off x="2667000" y="0"/>
                            <a:ext cx="1319513" cy="14213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2" o:spid="_x0000_s1026" style="position:absolute;margin-left:-34.9pt;margin-top:12.15pt;width:530.7pt;height:219.85pt;z-index:251673088;mso-width-relative:margin;mso-height-relative:margin" coordsize="81639,37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alt="1_atbat.png" style="position:absolute;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jkLDFAAAA2wAAAA8AAABkcnMvZG93bnJldi54bWxEj91qwkAUhO+FvsNyCt7pxpZaTV2llIoi&#10;iPXnAU6zp0lo9my6uzHp27uC4OUwM98ws0VnKnEm50vLCkbDBARxZnXJuYLTcTmYgPABWWNlmRT8&#10;k4fF/KE3w1Tblvd0PoRcRAj7FBUUIdSplD4ryKAf2po4ej/WGQxRulxqh22Em0o+JclYGiw5LhRY&#10;00dB2e+hMQo2Dbq/ZrLa6q/16LNt+XW3mn4r1X/s3t9ABOrCPXxrr7WC5xe4fok/QM4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45CwxQAAANsAAAAPAAAAAAAAAAAAAAAA&#10;AJ8CAABkcnMvZG93bnJldi54bWxQSwUGAAAAAAQABAD3AAAAkQMAAAAA&#10;">
                  <v:imagedata r:id="rId33" o:title="1_atbat"/>
                  <v:path arrowok="t"/>
                </v:shape>
                <v:shape id="Picture 36" o:spid="_x0000_s1028" type="#_x0000_t75" alt="1_consultantquarter.png" style="position:absolute;left:6346;top:11064;width:13195;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zlEHDAAAA2wAAAA8AAABkcnMvZG93bnJldi54bWxEj0FrwkAUhO8F/8PyBG91Ywsq0VUkRZHe&#10;qoLXR/aZRLNv4+7WJP++WxA8DjPzDbNcd6YWD3K+sqxgMk5AEOdWV1woOB2373MQPiBrrC2Tgp48&#10;rFeDtyWm2rb8Q49DKESEsE9RQRlCk0rp85IM+rFtiKN3sc5giNIVUjtsI9zU8iNJptJgxXGhxIay&#10;kvLb4dcoOGfu8lW0t/u1nu1o973Nsn7WKzUadpsFiEBdeIWf7b1W8DmF/y/x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7OUQcMAAADbAAAADwAAAAAAAAAAAAAAAACf&#10;AgAAZHJzL2Rvd25yZXYueG1sUEsFBgAAAAAEAAQA9wAAAI8DAAAAAA==&#10;">
                  <v:imagedata r:id="rId34" o:title="1_consultantquarter"/>
                  <v:path arrowok="t"/>
                </v:shape>
                <v:shape id="Picture 37" o:spid="_x0000_s1029" type="#_x0000_t75" alt="1_consultantyear.png" style="position:absolute;left:19686;top:10918;width:13195;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HlsPDAAAA2wAAAA8AAABkcnMvZG93bnJldi54bWxEj0uLwkAQhO8L/oehF7ytEx/4iI6igrIH&#10;L77w2mTaTNhMT8iMJv77nYUFj0VVfUUtVq0txZNqXzhW0O8lIIgzpwvOFVzOu68pCB+QNZaOScGL&#10;PKyWnY8Fpto1fKTnKeQiQtinqMCEUKVS+syQRd9zFXH07q62GKKsc6lrbCLclnKQJGNpseC4YLCi&#10;raHs5/SwCmg/yvoXnhyOo+bmTPWatZvrTKnuZ7uegwjUhnf4v/2tFQwn8Pcl/g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AeWw8MAAADbAAAADwAAAAAAAAAAAAAAAACf&#10;AgAAZHJzL2Rvd25yZXYueG1sUEsFBgAAAAAEAAQA9wAAAI8DAAAAAA==&#10;">
                  <v:imagedata r:id="rId35" o:title="1_consultantyear"/>
                  <v:path arrowok="t"/>
                </v:shape>
                <v:shape id="Picture 38" o:spid="_x0000_s1030" type="#_x0000_t75" alt="1_microsoftcert.png" style="position:absolute;top:22860;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EVy/BAAAA2wAAAA8AAABkcnMvZG93bnJldi54bWxET89rwjAUvg/8H8ITvAxNVRhajSKDgjB2&#10;mPbS22vybIvNS2mytvvvl8Ngx4/v9/E82VYM1PvGsYL1KgFBrJ1puFKQ37PlDoQPyAZbx6Tghzyc&#10;T7OXI6bGjfxFwy1UIoawT1FBHUKXSul1TRb9ynXEkXu43mKIsK+k6XGM4baVmyR5kxYbjg01dvRe&#10;k37evq2C13L9tG1eYDlssk+9/djrojRKLebT5QAi0BT+xX/uq1GwjWPjl/gD5Ok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sEVy/BAAAA2wAAAA8AAAAAAAAAAAAAAAAAnwIA&#10;AGRycy9kb3ducmV2LnhtbFBLBQYAAAAABAAEAPcAAACNAwAAAAA=&#10;">
                  <v:imagedata r:id="rId36" o:title="1_microsoftcert"/>
                  <v:path arrowok="t"/>
                </v:shape>
                <v:shape id="Picture 39" o:spid="_x0000_s1031" type="#_x0000_t75" alt="1_qacert.png" style="position:absolute;left:12954;top:22860;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smk3BAAAA2wAAAA8AAABkcnMvZG93bnJldi54bWxEj0GLwjAUhO/C/ofwFrxpqi6iXaOoqHjw&#10;YvUHPJq3bbB5KU2s1V9vFhb2OMx8M8xi1dlKtNR441jBaJiAIM6dNlwouF72gxkIH5A1Vo5JwZM8&#10;rJYfvQWm2j34TG0WChFL2KeooAyhTqX0eUkW/dDVxNH7cY3FEGVTSN3gI5bbSo6TZCotGo4LJda0&#10;LSm/ZXerYNK+NkcKo93pgBNTPTfm9sVGqf5nt/4GEagL/+E/+qgjN4ffL/EHyOU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2smk3BAAAA2wAAAA8AAAAAAAAAAAAAAAAAnwIA&#10;AGRycy9kb3ducmV2LnhtbFBLBQYAAAAABAAEAPcAAACNAwAAAAA=&#10;">
                  <v:imagedata r:id="rId37" o:title="1_qacert"/>
                  <v:path arrowok="t"/>
                </v:shape>
                <v:shape id="Picture 40" o:spid="_x0000_s1032" type="#_x0000_t75" alt="1year.png" style="position:absolute;left:33152;top:11544;width:13195;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fqLFAAAA2wAAAA8AAABkcnMvZG93bnJldi54bWxEj8FqwkAQhu+FvsMyQm+6sS1FU1cpglQq&#10;FEyL9jhkxySYnQ3Z1USf3jkIPQ7//N/MN1v0rlZnakPl2cB4lIAizr2tuDDw+7MaTkCFiGyx9kwG&#10;LhRgMX98mGFqfcdbOmexUALhkKKBMsYm1TrkJTkMI98QS3bwrcMoY1to22IncFfr5yR50w4rlgsl&#10;NrQsKT9mJyeUafeyOXyOV/Frl+mr+6um+++lMU+D/uMdVKQ+/i/f22tr4FW+FxfxAD2/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n6ixQAAANsAAAAPAAAAAAAAAAAAAAAA&#10;AJ8CAABkcnMvZG93bnJldi54bWxQSwUGAAAAAAQABAD3AAAAkQMAAAAA&#10;">
                  <v:imagedata r:id="rId38" o:title="1year"/>
                  <v:path arrowok="t"/>
                </v:shape>
                <v:shape id="Picture 41" o:spid="_x0000_s1033" type="#_x0000_t75" alt="3year.png" style="position:absolute;left:47244;top:11544;width:13195;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omTrFAAAA2wAAAA8AAABkcnMvZG93bnJldi54bWxEj0trwzAQhO+F/Aexgd4a2aW0wY0cQkJC&#10;Dz3k1UBvi7V+UGvlSmpi//soUMhxmJlvmNm8N604k/ONZQXpJAFBXFjdcKXgeFg/TUH4gKyxtUwK&#10;BvIwz0cPM8y0vfCOzvtQiQhhn6GCOoQuk9IXNRn0E9sRR6+0zmCI0lVSO7xEuGnlc5K8SoMNx4Ua&#10;O1rWVPzs/4yC1rvTZvubfoa375U9JV/DYSiXSj2O+8U7iEB9uIf/2x9awUsKty/xB8j8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aJk6xQAAANsAAAAPAAAAAAAAAAAAAAAA&#10;AJ8CAABkcnMvZG93bnJldi54bWxQSwUGAAAAAAQABAD3AAAAkQMAAAAA&#10;">
                  <v:imagedata r:id="rId39" o:title="3year"/>
                  <v:path arrowok="t"/>
                </v:shape>
                <v:shape id="Picture 42" o:spid="_x0000_s1034" type="#_x0000_t75" alt="5year.png" style="position:absolute;left:61346;top:11430;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QpO7BAAAA2wAAAA8AAABkcnMvZG93bnJldi54bWxEj09rAjEUxO8Fv0N4Qm8120WlbI1SCguC&#10;J/+AHh+b525w8xKSVNdv3wiCx2FmfsMsVoPtxZVCNI4VfE4KEMSN04ZbBYd9/fEFIiZkjb1jUnCn&#10;CKvl6G2BlXY33tJ1l1qRIRwrVNCl5CspY9ORxThxnjh7ZxcspixDK3XAW4bbXpZFMZcWDeeFDj39&#10;dtRcdn9WQZ3MfbM5+tqFujx4Q8OsP22Veh8PP98gEg3pFX6211rBtITHl/wD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bQpO7BAAAA2wAAAA8AAAAAAAAAAAAAAAAAnwIA&#10;AGRycy9kb3ducmV2LnhtbFBLBQYAAAAABAAEAPcAAACNAwAAAAA=&#10;">
                  <v:imagedata r:id="rId40" o:title="5year"/>
                  <v:path arrowok="t"/>
                </v:shape>
                <v:shape id="Picture 43" o:spid="_x0000_s1035" type="#_x0000_t75" alt="10year.png" style="position:absolute;left:68444;top:23371;width:13195;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uCoXEAAAA2wAAAA8AAABkcnMvZG93bnJldi54bWxEj1trwkAUhN8L/oflCL4U3dSKSOoqGlro&#10;gwS80OdD9jQJzZ4N2c3t33cFwcdhZr5htvvBVKKjxpWWFbwtIhDEmdUl5wpu16/5BoTzyBory6Rg&#10;JAf73eRli7G2PZ+pu/hcBAi7GBUU3texlC4ryKBb2Jo4eL+2MeiDbHKpG+wD3FRyGUVrabDksFBg&#10;TUlB2d+lNQo+1z8e+3PJaXI6bvQqbTszvio1mw6HDxCeBv8MP9rfWsHqHe5fwg+Qu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uCoXEAAAA2wAAAA8AAAAAAAAAAAAAAAAA&#10;nwIAAGRycy9kb3ducmV2LnhtbFBLBQYAAAAABAAEAPcAAACQAwAAAAA=&#10;">
                  <v:imagedata r:id="rId41" o:title="10year"/>
                  <v:path arrowok="t"/>
                </v:shape>
                <v:shape id="Picture 44" o:spid="_x0000_s1036" type="#_x0000_t75" alt="15year.png" style="position:absolute;left:53966;top:23256;width:13195;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gSMLEAAAA2wAAAA8AAABkcnMvZG93bnJldi54bWxEj0FrAjEUhO+F/ofwCr2IZhUtuhpFSwWh&#10;B6krnh+b52Zx87Ikqa7/3giFHoeZ+YZZrDrbiCv5UDtWMBxkIIhLp2uuFByLbX8KIkRkjY1jUnCn&#10;AKvl68sCc+1u/EPXQ6xEgnDIUYGJsc2lDKUhi2HgWuLknZ23GJP0ldQebwluGznKsg9psea0YLCl&#10;T0Pl5fBrFWyH39O2+PK2mMyantyb0aa6nJR6f+vWcxCRuvgf/mvvtILxGJ5f0g+Qy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RgSMLEAAAA2wAAAA8AAAAAAAAAAAAAAAAA&#10;nwIAAGRycy9kb3ducmV2LnhtbFBLBQYAAAAABAAEAPcAAACQAwAAAAA=&#10;">
                  <v:imagedata r:id="rId42" o:title="15year"/>
                  <v:path arrowok="t"/>
                </v:shape>
                <v:shape id="Picture 45" o:spid="_x0000_s1037" type="#_x0000_t75" alt="closebusiness.png" style="position:absolute;left:12954;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6VfjDAAAA2wAAAA8AAABkcnMvZG93bnJldi54bWxEj0GLwjAUhO/C/ofwFrxpqqhINZUiLHjx&#10;YNeDx2fztiltXkoTte6v3wjCHoeZ+YbZ7gbbijv1vnasYDZNQBCXTtdcKTh/f03WIHxA1tg6JgVP&#10;8rDLPkZbTLV78InuRahEhLBPUYEJoUul9KUhi37qOuLo/bjeYoiyr6Tu8RHhtpXzJFlJizXHBYMd&#10;7Q2VTXGzCpLGXPxvtd7f8vx8nZljsTrSU6nx55BvQAQawn/43T5oBYslvL7EHyC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fpV+MMAAADbAAAADwAAAAAAAAAAAAAAAACf&#10;AgAAZHJzL2Rvd25yZXYueG1sUEsFBgAAAAAEAAQA9wAAAI8DAAAAAA==&#10;">
                  <v:imagedata r:id="rId43" o:title="closebusiness"/>
                  <v:path arrowok="t"/>
                </v:shape>
                <v:shape id="Picture 46" o:spid="_x0000_s1038" type="#_x0000_t75" alt="employeereferal.png" style="position:absolute;left:54102;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z6GfAAAAA2wAAAA8AAABkcnMvZG93bnJldi54bWxEj80KwjAQhO+C7xBW8KapIiLVKCIKHqrg&#10;D+hxada22GxKE7W+vREEj8PMfMPMFo0pxZNqV1hWMOhHIIhTqwvOFJxPm94EhPPIGkvLpOBNDhbz&#10;dmuGsbYvPtDz6DMRIOxiVJB7X8VSujQng65vK+Lg3Wxt0AdZZ1LX+ApwU8phFI2lwYLDQo4VrXJK&#10;78eHUfBI3DWp1rsBnS/bZJ8s16theVeq22mWUxCeGv8P/9pbrWA0hu+X8APk/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bPoZ8AAAADbAAAADwAAAAAAAAAAAAAAAACfAgAA&#10;ZHJzL2Rvd25yZXYueG1sUEsFBgAAAAAEAAQA9wAAAIwDAAAAAA==&#10;">
                  <v:imagedata r:id="rId44" o:title="employeereferal"/>
                  <v:path arrowok="t"/>
                </v:shape>
                <v:shape id="Picture 47" o:spid="_x0000_s1039" type="#_x0000_t75" alt="employeereferalplus.png" style="position:absolute;left:67818;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V80DCAAAA2wAAAA8AAABkcnMvZG93bnJldi54bWxEj0+LwjAUxO8LfofwBC+LporoUo0iouBB&#10;D/7Z+6N5ttXmpSTR1m9vhIU9DjPzG2a+bE0lnuR8aVnBcJCAIM6sLjlXcDlv+z8gfEDWWFkmBS/y&#10;sFx0vuaYatvwkZ6nkIsIYZ+igiKEOpXSZwUZ9ANbE0fvap3BEKXLpXbYRLip5ChJJtJgyXGhwJrW&#10;BWX308MoWJ1vct/srpvh69f53O6/D1VGSvW67WoGIlAb/sN/7Z1WMJ7C50v8AXLx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fNAwgAAANsAAAAPAAAAAAAAAAAAAAAAAJ8C&#10;AABkcnMvZG93bnJldi54bWxQSwUGAAAAAAQABAD3AAAAjgMAAAAA&#10;">
                  <v:imagedata r:id="rId45" o:title="employeereferalplus"/>
                  <v:path arrowok="t"/>
                </v:shape>
                <v:shape id="Picture 48" o:spid="_x0000_s1040" type="#_x0000_t75" alt="magenicmvp.png" style="position:absolute;left:39884;top:23496;width:13196;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HJ7i/AAAA2wAAAA8AAABkcnMvZG93bnJldi54bWxET8uKwjAU3Qv+Q7iCO00VUadjFBVFcSM+&#10;Zn9prk2Z5qY0Uevfm4Xg8nDes0VjS/Gg2heOFQz6CQjizOmCcwXXy7Y3BeEDssbSMSl4kYfFvN2a&#10;Yardk0/0OIdcxBD2KSowIVSplD4zZNH3XUUcuZurLYYI61zqGp8x3JZymCRjabHg2GCworWh7P98&#10;twr4MBgti/LvNmleP+PrcWPMZbdSqttplr8gAjXhK/6491rBKI6NX+IPkPM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xye4vwAAANsAAAAPAAAAAAAAAAAAAAAAAJ8CAABk&#10;cnMvZG93bnJldi54bWxQSwUGAAAAAAQABAD3AAAAiwMAAAAA&#10;">
                  <v:imagedata r:id="rId46" o:title="magenicmvp"/>
                  <v:path arrowok="t"/>
                </v:shape>
                <v:shape id="Picture 49" o:spid="_x0000_s1041" type="#_x0000_t75" alt="microsoftmvp.png" style="position:absolute;left:26409;top:22985;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h7/EAAAA2wAAAA8AAABkcnMvZG93bnJldi54bWxEj0trwzAQhO+F/gexhdwauWnJw40SQqAQ&#10;kh5c53FerK1laq2MpCTuv48ChR6HmfmGmS9724oL+dA4VvAyzEAQV043XCs47D+epyBCRNbYOiYF&#10;vxRguXh8mGOu3ZW/6FLGWiQIhxwVmBi7XMpQGbIYhq4jTt638xZjkr6W2uM1wW0rR1k2lhYbTgsG&#10;O1obqn7Ks1VQytrsjqdpWI09vTbbopjsPgulBk/96h1EpD7+h//aG63gbQb3L+k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h7/EAAAA2wAAAA8AAAAAAAAAAAAAAAAA&#10;nwIAAGRycy9kb3ducmV2LnhtbFBLBQYAAAAABAAEAPcAAACQAwAAAAA=&#10;">
                  <v:imagedata r:id="rId47" o:title="microsoftmvp"/>
                  <v:path arrowok="t"/>
                </v:shape>
                <v:shape id="Picture 50" o:spid="_x0000_s1042" type="#_x0000_t75" alt="speaker.png" style="position:absolute;left:40386;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7E8/BAAAA2wAAAA8AAABkcnMvZG93bnJldi54bWxET0trwkAQvhf6H5YReqsbxWpIXUUKglAv&#10;Pi69jdkxCcnOLtlR47/vHgo9fnzv5XpwnbpTHxvPBibjDBRx6W3DlYHzafueg4qCbLHzTAaeFGG9&#10;en1ZYmH9gw90P0qlUgjHAg3UIqHQOpY1OYxjH4gTd/W9Q0mwr7Tt8ZHCXaenWTbXDhtODTUG+qqp&#10;bI83Z+DQ7jfXeSWzW/5zCYtnuOyl/TbmbTRsPkEJDfIv/nPvrIGPtD59ST9Ar3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k7E8/BAAAA2wAAAA8AAAAAAAAAAAAAAAAAnwIA&#10;AGRycy9kb3ducmV2LnhtbFBLBQYAAAAABAAEAPcAAACNAwAAAAA=&#10;">
                  <v:imagedata r:id="rId48" o:title="speaker"/>
                  <v:path arrowok="t"/>
                </v:shape>
                <v:shape id="Picture 51" o:spid="_x0000_s1043" type="#_x0000_t75" alt="spotlight.png" style="position:absolute;left:26670;width:13195;height:14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ZwIvBAAAA2wAAAA8AAABkcnMvZG93bnJldi54bWxEj9GKwjAURN8F/yFcwRfRRGWLdI2yrAi+&#10;6voBl+ZuU2xuShJr/XuzsODjMDNnmO1+cK3oKcTGs4blQoEgrrxpuNZw/TnONyBiQjbYeiYNT4qw&#10;341HWyyNf/CZ+kuqRYZwLFGDTakrpYyVJYdx4Tvi7P364DBlGWppAj4y3LVypVQhHTacFyx29G2p&#10;ul3uTsNdzQ7FaV1dY/88HoI534qVVVpPJ8PXJ4hEQ3qH/9sno+FjCX9f8g+Qu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OZwIvBAAAA2wAAAA8AAAAAAAAAAAAAAAAAnwIA&#10;AGRycy9kb3ducmV2LnhtbFBLBQYAAAAABAAEAPcAAACNAwAAAAA=&#10;">
                  <v:imagedata r:id="rId49" o:title="spotlight"/>
                  <v:path arrowok="t"/>
                </v:shape>
              </v:group>
            </w:pict>
          </mc:Fallback>
        </mc:AlternateContent>
      </w:r>
    </w:p>
    <w:sectPr w:rsidR="002A1B3C" w:rsidRPr="002A1B3C" w:rsidSect="001E5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F32" w:rsidRDefault="00007F32">
      <w:r>
        <w:separator/>
      </w:r>
    </w:p>
  </w:endnote>
  <w:endnote w:type="continuationSeparator" w:id="0">
    <w:p w:rsidR="00007F32" w:rsidRDefault="0000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1C" w:rsidRDefault="007935FD">
    <w:pPr>
      <w:pStyle w:val="Footer"/>
      <w:framePr w:wrap="none" w:vAnchor="text" w:hAnchor="margin" w:xAlign="center" w:y="1"/>
      <w:rPr>
        <w:rStyle w:val="PageNumber"/>
      </w:rPr>
    </w:pPr>
    <w:r>
      <w:rPr>
        <w:rStyle w:val="PageNumber"/>
      </w:rPr>
      <w:fldChar w:fldCharType="begin"/>
    </w:r>
    <w:r w:rsidR="00D26A1C">
      <w:rPr>
        <w:rStyle w:val="PageNumber"/>
      </w:rPr>
      <w:instrText xml:space="preserve">PAGE  </w:instrText>
    </w:r>
    <w:r>
      <w:rPr>
        <w:rStyle w:val="PageNumber"/>
      </w:rPr>
      <w:fldChar w:fldCharType="separate"/>
    </w:r>
    <w:r w:rsidR="00D26A1C">
      <w:rPr>
        <w:rStyle w:val="PageNumber"/>
        <w:noProof/>
      </w:rPr>
      <w:t>2</w:t>
    </w:r>
    <w:r>
      <w:rPr>
        <w:rStyle w:val="PageNumber"/>
      </w:rPr>
      <w:fldChar w:fldCharType="end"/>
    </w:r>
  </w:p>
  <w:p w:rsidR="00D26A1C" w:rsidRDefault="00D26A1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1C" w:rsidRDefault="007935FD" w:rsidP="002D5480">
    <w:pPr>
      <w:pStyle w:val="Footer"/>
      <w:rPr>
        <w:b/>
      </w:rPr>
    </w:pPr>
    <w:r>
      <w:rPr>
        <w:b/>
      </w:rPr>
      <w:fldChar w:fldCharType="begin"/>
    </w:r>
    <w:r w:rsidR="00D26A1C">
      <w:rPr>
        <w:b/>
      </w:rPr>
      <w:instrText xml:space="preserve"> SAVEDATE  \@ "MM/dd/yyyy HH:mm"  \* MERGEFORMAT </w:instrText>
    </w:r>
    <w:r>
      <w:rPr>
        <w:b/>
      </w:rPr>
      <w:fldChar w:fldCharType="separate"/>
    </w:r>
    <w:r w:rsidR="00A4022E">
      <w:rPr>
        <w:b/>
        <w:noProof/>
      </w:rPr>
      <w:t>07/26/2013 18:04</w:t>
    </w:r>
    <w:r>
      <w:rPr>
        <w:b/>
      </w:rPr>
      <w:fldChar w:fldCharType="end"/>
    </w:r>
    <w:r w:rsidR="00D26A1C">
      <w:rPr>
        <w:b/>
      </w:rPr>
      <w:ptab w:relativeTo="margin" w:alignment="center" w:leader="none"/>
    </w:r>
    <w:fldSimple w:instr=" FILENAME   \* MERGEFORMAT ">
      <w:r w:rsidR="002863F7">
        <w:rPr>
          <w:b/>
          <w:noProof/>
        </w:rPr>
        <w:t>Magenic Badge Program.</w:t>
      </w:r>
      <w:r w:rsidR="00D26A1C" w:rsidRPr="008570B7">
        <w:rPr>
          <w:b/>
          <w:noProof/>
        </w:rPr>
        <w:t>docx</w:t>
      </w:r>
    </w:fldSimple>
    <w:r w:rsidR="00D26A1C">
      <w:rPr>
        <w:b/>
        <w:noProof/>
      </w:rPr>
      <w:ptab w:relativeTo="margin" w:alignment="right" w:leader="none"/>
    </w:r>
    <w:r w:rsidR="00D26A1C">
      <w:rPr>
        <w:b/>
        <w:noProof/>
      </w:rPr>
      <w:t xml:space="preserve">Page </w:t>
    </w:r>
    <w:r w:rsidRPr="002D5480">
      <w:rPr>
        <w:b/>
        <w:noProof/>
      </w:rPr>
      <w:fldChar w:fldCharType="begin"/>
    </w:r>
    <w:r w:rsidR="00D26A1C" w:rsidRPr="002D5480">
      <w:rPr>
        <w:b/>
        <w:noProof/>
      </w:rPr>
      <w:instrText xml:space="preserve"> PAGE   \* MERGEFORMAT </w:instrText>
    </w:r>
    <w:r w:rsidRPr="002D5480">
      <w:rPr>
        <w:b/>
        <w:noProof/>
      </w:rPr>
      <w:fldChar w:fldCharType="separate"/>
    </w:r>
    <w:r w:rsidR="00590388">
      <w:rPr>
        <w:b/>
        <w:noProof/>
      </w:rPr>
      <w:t>2</w:t>
    </w:r>
    <w:r w:rsidRPr="002D5480">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F32" w:rsidRDefault="00007F32">
      <w:r>
        <w:separator/>
      </w:r>
    </w:p>
  </w:footnote>
  <w:footnote w:type="continuationSeparator" w:id="0">
    <w:p w:rsidR="00007F32" w:rsidRDefault="00007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1C" w:rsidRDefault="00D26A1C">
    <w:pPr>
      <w:pStyle w:val="Header"/>
    </w:pPr>
    <w:r>
      <w:rPr>
        <w:noProof/>
      </w:rPr>
      <w:drawing>
        <wp:anchor distT="0" distB="0" distL="114300" distR="114300" simplePos="0" relativeHeight="251657728" behindDoc="0" locked="0" layoutInCell="1" allowOverlap="1">
          <wp:simplePos x="0" y="0"/>
          <wp:positionH relativeFrom="column">
            <wp:posOffset>27305</wp:posOffset>
          </wp:positionH>
          <wp:positionV relativeFrom="paragraph">
            <wp:posOffset>60960</wp:posOffset>
          </wp:positionV>
          <wp:extent cx="5478145" cy="387350"/>
          <wp:effectExtent l="0" t="0" r="8255" b="0"/>
          <wp:wrapSquare wrapText="bothSides"/>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8145" cy="3873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1C" w:rsidRDefault="00D26A1C">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A0106"/>
    <w:multiLevelType w:val="multilevel"/>
    <w:tmpl w:val="E160D682"/>
    <w:styleLink w:val="Sequence-F"/>
    <w:lvl w:ilvl="0">
      <w:start w:val="1"/>
      <w:numFmt w:val="decimal"/>
      <w:suff w:val="nothing"/>
      <w:lvlText w:val="F.%1"/>
      <w:lvlJc w:val="left"/>
      <w:pPr>
        <w:ind w:left="0" w:firstLine="0"/>
      </w:pPr>
      <w:rPr>
        <w:rFonts w:hint="default"/>
      </w:rPr>
    </w:lvl>
    <w:lvl w:ilvl="1">
      <w:start w:val="1"/>
      <w:numFmt w:val="decimal"/>
      <w:lvlRestart w:val="0"/>
      <w:suff w:val="nothing"/>
      <w:lvlText w:val="%1.%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5E82290"/>
    <w:multiLevelType w:val="multilevel"/>
    <w:tmpl w:val="C5C6C1DA"/>
    <w:styleLink w:val="Sequence-E"/>
    <w:lvl w:ilvl="0">
      <w:start w:val="1"/>
      <w:numFmt w:val="decimal"/>
      <w:suff w:val="nothing"/>
      <w:lvlText w:val="E.%1"/>
      <w:lvlJc w:val="left"/>
      <w:pPr>
        <w:ind w:left="0" w:firstLine="0"/>
      </w:pPr>
      <w:rPr>
        <w:rFonts w:hint="default"/>
      </w:rPr>
    </w:lvl>
    <w:lvl w:ilvl="1">
      <w:start w:val="1"/>
      <w:numFmt w:val="decimal"/>
      <w:lvlRestart w:val="0"/>
      <w:suff w:val="nothing"/>
      <w:lvlText w:val="%1.%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C093133"/>
    <w:multiLevelType w:val="hybridMultilevel"/>
    <w:tmpl w:val="6C36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20F28"/>
    <w:multiLevelType w:val="hybridMultilevel"/>
    <w:tmpl w:val="B9E88CA8"/>
    <w:lvl w:ilvl="0" w:tplc="FBF6AD14">
      <w:start w:val="1"/>
      <w:numFmt w:val="bullet"/>
      <w:pStyle w:val="BulletBodyTextLef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C5E37"/>
    <w:multiLevelType w:val="hybridMultilevel"/>
    <w:tmpl w:val="457400D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2B2C6618"/>
    <w:multiLevelType w:val="hybridMultilevel"/>
    <w:tmpl w:val="CBA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D3A82"/>
    <w:multiLevelType w:val="multilevel"/>
    <w:tmpl w:val="951E460A"/>
    <w:styleLink w:val="Sequence-D"/>
    <w:lvl w:ilvl="0">
      <w:start w:val="1"/>
      <w:numFmt w:val="decimal"/>
      <w:suff w:val="nothing"/>
      <w:lvlText w:val="D.%1"/>
      <w:lvlJc w:val="left"/>
      <w:pPr>
        <w:ind w:left="0" w:firstLine="0"/>
      </w:pPr>
      <w:rPr>
        <w:rFonts w:hint="default"/>
      </w:rPr>
    </w:lvl>
    <w:lvl w:ilvl="1">
      <w:start w:val="1"/>
      <w:numFmt w:val="decimal"/>
      <w:lvlRestart w:val="0"/>
      <w:suff w:val="nothing"/>
      <w:lvlText w:val="%1.%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43EF74B1"/>
    <w:multiLevelType w:val="hybridMultilevel"/>
    <w:tmpl w:val="F69C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3341F"/>
    <w:multiLevelType w:val="multilevel"/>
    <w:tmpl w:val="A21EC5C4"/>
    <w:styleLink w:val="Sequence-A"/>
    <w:lvl w:ilvl="0">
      <w:start w:val="1"/>
      <w:numFmt w:val="decimal"/>
      <w:suff w:val="nothing"/>
      <w:lvlText w:val="A.%1"/>
      <w:lvlJc w:val="left"/>
      <w:pPr>
        <w:ind w:left="0" w:firstLine="0"/>
      </w:pPr>
      <w:rPr>
        <w:rFonts w:hint="default"/>
      </w:rPr>
    </w:lvl>
    <w:lvl w:ilvl="1">
      <w:start w:val="1"/>
      <w:numFmt w:val="decimal"/>
      <w:lvlRestart w:val="0"/>
      <w:suff w:val="nothing"/>
      <w:lvlText w:val="%1.%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5DA67E4E"/>
    <w:multiLevelType w:val="hybridMultilevel"/>
    <w:tmpl w:val="8666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A6AAF"/>
    <w:multiLevelType w:val="hybridMultilevel"/>
    <w:tmpl w:val="1282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FB152C"/>
    <w:multiLevelType w:val="multilevel"/>
    <w:tmpl w:val="D61A3CC6"/>
    <w:styleLink w:val="Sequence-B"/>
    <w:lvl w:ilvl="0">
      <w:start w:val="1"/>
      <w:numFmt w:val="decimal"/>
      <w:suff w:val="nothing"/>
      <w:lvlText w:val="B.%1"/>
      <w:lvlJc w:val="left"/>
      <w:pPr>
        <w:ind w:left="0" w:firstLine="0"/>
      </w:pPr>
      <w:rPr>
        <w:rFonts w:hint="default"/>
      </w:rPr>
    </w:lvl>
    <w:lvl w:ilvl="1">
      <w:start w:val="1"/>
      <w:numFmt w:val="decimal"/>
      <w:lvlRestart w:val="0"/>
      <w:suff w:val="nothing"/>
      <w:lvlText w:val="%1.%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7ABF36D8"/>
    <w:multiLevelType w:val="hybridMultilevel"/>
    <w:tmpl w:val="8B280126"/>
    <w:lvl w:ilvl="0" w:tplc="A9D4B13C">
      <w:start w:val="1"/>
      <w:numFmt w:val="bullet"/>
      <w:pStyle w:val="Bullet1BodyTex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7B055200"/>
    <w:multiLevelType w:val="multilevel"/>
    <w:tmpl w:val="070A61D2"/>
    <w:styleLink w:val="Sequence-C"/>
    <w:lvl w:ilvl="0">
      <w:start w:val="1"/>
      <w:numFmt w:val="decimal"/>
      <w:suff w:val="nothing"/>
      <w:lvlText w:val="C.%1"/>
      <w:lvlJc w:val="left"/>
      <w:pPr>
        <w:ind w:left="0" w:firstLine="0"/>
      </w:pPr>
      <w:rPr>
        <w:rFonts w:hint="default"/>
      </w:rPr>
    </w:lvl>
    <w:lvl w:ilvl="1">
      <w:start w:val="1"/>
      <w:numFmt w:val="decimal"/>
      <w:lvlRestart w:val="0"/>
      <w:suff w:val="nothing"/>
      <w:lvlText w:val="%1.%2"/>
      <w:lvlJc w:val="left"/>
      <w:pPr>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7F4E2D0D"/>
    <w:multiLevelType w:val="hybridMultilevel"/>
    <w:tmpl w:val="26E0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6"/>
  </w:num>
  <w:num w:numId="5">
    <w:abstractNumId w:val="1"/>
  </w:num>
  <w:num w:numId="6">
    <w:abstractNumId w:val="0"/>
  </w:num>
  <w:num w:numId="7">
    <w:abstractNumId w:val="3"/>
  </w:num>
  <w:num w:numId="8">
    <w:abstractNumId w:val="12"/>
  </w:num>
  <w:num w:numId="9">
    <w:abstractNumId w:val="4"/>
  </w:num>
  <w:num w:numId="10">
    <w:abstractNumId w:val="14"/>
  </w:num>
  <w:num w:numId="11">
    <w:abstractNumId w:val="5"/>
  </w:num>
  <w:num w:numId="12">
    <w:abstractNumId w:val="10"/>
  </w:num>
  <w:num w:numId="13">
    <w:abstractNumId w:val="7"/>
  </w:num>
  <w:num w:numId="14">
    <w:abstractNumId w:val="9"/>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41E"/>
    <w:rsid w:val="00002784"/>
    <w:rsid w:val="00002EFB"/>
    <w:rsid w:val="00003113"/>
    <w:rsid w:val="0000334D"/>
    <w:rsid w:val="00003A5F"/>
    <w:rsid w:val="00004346"/>
    <w:rsid w:val="00004B94"/>
    <w:rsid w:val="000056F0"/>
    <w:rsid w:val="0000614F"/>
    <w:rsid w:val="00006CEF"/>
    <w:rsid w:val="00007732"/>
    <w:rsid w:val="0000793C"/>
    <w:rsid w:val="00007B49"/>
    <w:rsid w:val="00007F32"/>
    <w:rsid w:val="00010595"/>
    <w:rsid w:val="00010BB9"/>
    <w:rsid w:val="0001110C"/>
    <w:rsid w:val="000111F7"/>
    <w:rsid w:val="00011E7D"/>
    <w:rsid w:val="0001244A"/>
    <w:rsid w:val="00012B8B"/>
    <w:rsid w:val="00012F62"/>
    <w:rsid w:val="00013C1A"/>
    <w:rsid w:val="0001490A"/>
    <w:rsid w:val="000159B1"/>
    <w:rsid w:val="00016DAE"/>
    <w:rsid w:val="0001708D"/>
    <w:rsid w:val="000170A6"/>
    <w:rsid w:val="00020628"/>
    <w:rsid w:val="00021104"/>
    <w:rsid w:val="000211D7"/>
    <w:rsid w:val="0002170F"/>
    <w:rsid w:val="0002268D"/>
    <w:rsid w:val="00023550"/>
    <w:rsid w:val="000255BC"/>
    <w:rsid w:val="0002629A"/>
    <w:rsid w:val="00026422"/>
    <w:rsid w:val="000269FE"/>
    <w:rsid w:val="00031896"/>
    <w:rsid w:val="00032722"/>
    <w:rsid w:val="00032B36"/>
    <w:rsid w:val="00032F3D"/>
    <w:rsid w:val="00033775"/>
    <w:rsid w:val="00034764"/>
    <w:rsid w:val="00034B8C"/>
    <w:rsid w:val="000355B3"/>
    <w:rsid w:val="00035654"/>
    <w:rsid w:val="00035710"/>
    <w:rsid w:val="00035E1A"/>
    <w:rsid w:val="00040440"/>
    <w:rsid w:val="00040D18"/>
    <w:rsid w:val="000421CA"/>
    <w:rsid w:val="000452AB"/>
    <w:rsid w:val="000452F5"/>
    <w:rsid w:val="000464A7"/>
    <w:rsid w:val="000468C3"/>
    <w:rsid w:val="00050D33"/>
    <w:rsid w:val="00052978"/>
    <w:rsid w:val="00052C8A"/>
    <w:rsid w:val="000543C7"/>
    <w:rsid w:val="00054944"/>
    <w:rsid w:val="0005630D"/>
    <w:rsid w:val="000566A6"/>
    <w:rsid w:val="00057A32"/>
    <w:rsid w:val="00057C57"/>
    <w:rsid w:val="00060A98"/>
    <w:rsid w:val="00061AA0"/>
    <w:rsid w:val="00061CF2"/>
    <w:rsid w:val="0006341C"/>
    <w:rsid w:val="000657A8"/>
    <w:rsid w:val="000660B5"/>
    <w:rsid w:val="0006626B"/>
    <w:rsid w:val="0006669F"/>
    <w:rsid w:val="00067EDD"/>
    <w:rsid w:val="00067F7D"/>
    <w:rsid w:val="000706E2"/>
    <w:rsid w:val="0007074F"/>
    <w:rsid w:val="00070961"/>
    <w:rsid w:val="0007103E"/>
    <w:rsid w:val="000711B7"/>
    <w:rsid w:val="000723B3"/>
    <w:rsid w:val="00072B46"/>
    <w:rsid w:val="00073A61"/>
    <w:rsid w:val="000748AF"/>
    <w:rsid w:val="00076416"/>
    <w:rsid w:val="00077167"/>
    <w:rsid w:val="00080642"/>
    <w:rsid w:val="000814EE"/>
    <w:rsid w:val="0008210E"/>
    <w:rsid w:val="0008438A"/>
    <w:rsid w:val="00084EC2"/>
    <w:rsid w:val="00085494"/>
    <w:rsid w:val="000859D9"/>
    <w:rsid w:val="00085F8A"/>
    <w:rsid w:val="00086A61"/>
    <w:rsid w:val="00086B93"/>
    <w:rsid w:val="000871EF"/>
    <w:rsid w:val="00087E1A"/>
    <w:rsid w:val="00090201"/>
    <w:rsid w:val="000906DF"/>
    <w:rsid w:val="000906FE"/>
    <w:rsid w:val="000913CA"/>
    <w:rsid w:val="00092F04"/>
    <w:rsid w:val="000935DA"/>
    <w:rsid w:val="000945A0"/>
    <w:rsid w:val="0009485E"/>
    <w:rsid w:val="00095778"/>
    <w:rsid w:val="00095F1B"/>
    <w:rsid w:val="00097978"/>
    <w:rsid w:val="000A036A"/>
    <w:rsid w:val="000A1043"/>
    <w:rsid w:val="000A2A50"/>
    <w:rsid w:val="000A4B01"/>
    <w:rsid w:val="000A5685"/>
    <w:rsid w:val="000A6938"/>
    <w:rsid w:val="000A7D17"/>
    <w:rsid w:val="000B0D00"/>
    <w:rsid w:val="000B2CB9"/>
    <w:rsid w:val="000B2D9E"/>
    <w:rsid w:val="000B32BA"/>
    <w:rsid w:val="000B4297"/>
    <w:rsid w:val="000B46F2"/>
    <w:rsid w:val="000B5438"/>
    <w:rsid w:val="000B64A2"/>
    <w:rsid w:val="000B73ED"/>
    <w:rsid w:val="000B7890"/>
    <w:rsid w:val="000C01B1"/>
    <w:rsid w:val="000C113F"/>
    <w:rsid w:val="000C1699"/>
    <w:rsid w:val="000C211B"/>
    <w:rsid w:val="000C35A7"/>
    <w:rsid w:val="000C3797"/>
    <w:rsid w:val="000C3882"/>
    <w:rsid w:val="000C46EA"/>
    <w:rsid w:val="000C5158"/>
    <w:rsid w:val="000C5C70"/>
    <w:rsid w:val="000C7D07"/>
    <w:rsid w:val="000D0976"/>
    <w:rsid w:val="000D0C6B"/>
    <w:rsid w:val="000D112C"/>
    <w:rsid w:val="000D13FC"/>
    <w:rsid w:val="000D2396"/>
    <w:rsid w:val="000D4F41"/>
    <w:rsid w:val="000D52B6"/>
    <w:rsid w:val="000D540C"/>
    <w:rsid w:val="000D6BA3"/>
    <w:rsid w:val="000D73F9"/>
    <w:rsid w:val="000E01FA"/>
    <w:rsid w:val="000E081B"/>
    <w:rsid w:val="000E1C7E"/>
    <w:rsid w:val="000E1E81"/>
    <w:rsid w:val="000E3635"/>
    <w:rsid w:val="000E390F"/>
    <w:rsid w:val="000E3EFF"/>
    <w:rsid w:val="000E4F10"/>
    <w:rsid w:val="000E61E6"/>
    <w:rsid w:val="000E6A6D"/>
    <w:rsid w:val="000F0F92"/>
    <w:rsid w:val="000F1D35"/>
    <w:rsid w:val="000F4078"/>
    <w:rsid w:val="000F4FAC"/>
    <w:rsid w:val="000F5BA5"/>
    <w:rsid w:val="000F6B37"/>
    <w:rsid w:val="000F6B5C"/>
    <w:rsid w:val="000F7D26"/>
    <w:rsid w:val="000F7FB9"/>
    <w:rsid w:val="00101016"/>
    <w:rsid w:val="00101C0B"/>
    <w:rsid w:val="00102F18"/>
    <w:rsid w:val="00103989"/>
    <w:rsid w:val="001040E9"/>
    <w:rsid w:val="00104D56"/>
    <w:rsid w:val="00105A59"/>
    <w:rsid w:val="00106DD7"/>
    <w:rsid w:val="001077CD"/>
    <w:rsid w:val="001105F2"/>
    <w:rsid w:val="0011089C"/>
    <w:rsid w:val="0011141D"/>
    <w:rsid w:val="00112724"/>
    <w:rsid w:val="00112852"/>
    <w:rsid w:val="00112A1E"/>
    <w:rsid w:val="00112D6E"/>
    <w:rsid w:val="00113E79"/>
    <w:rsid w:val="00115862"/>
    <w:rsid w:val="00116001"/>
    <w:rsid w:val="00117B99"/>
    <w:rsid w:val="00117C4A"/>
    <w:rsid w:val="001201C4"/>
    <w:rsid w:val="00121507"/>
    <w:rsid w:val="001223E6"/>
    <w:rsid w:val="00122713"/>
    <w:rsid w:val="00123BD2"/>
    <w:rsid w:val="00124055"/>
    <w:rsid w:val="00124884"/>
    <w:rsid w:val="001256A7"/>
    <w:rsid w:val="00125D91"/>
    <w:rsid w:val="00126227"/>
    <w:rsid w:val="001302D4"/>
    <w:rsid w:val="00130671"/>
    <w:rsid w:val="001311F4"/>
    <w:rsid w:val="00132235"/>
    <w:rsid w:val="0013243A"/>
    <w:rsid w:val="00132DE6"/>
    <w:rsid w:val="001330E5"/>
    <w:rsid w:val="00134462"/>
    <w:rsid w:val="00134C6E"/>
    <w:rsid w:val="00136078"/>
    <w:rsid w:val="001373FF"/>
    <w:rsid w:val="001377F5"/>
    <w:rsid w:val="001403A6"/>
    <w:rsid w:val="0014152A"/>
    <w:rsid w:val="001417B5"/>
    <w:rsid w:val="001440B4"/>
    <w:rsid w:val="001447CA"/>
    <w:rsid w:val="00145019"/>
    <w:rsid w:val="001458FB"/>
    <w:rsid w:val="00145C28"/>
    <w:rsid w:val="00150519"/>
    <w:rsid w:val="00150C97"/>
    <w:rsid w:val="0015223B"/>
    <w:rsid w:val="00152C73"/>
    <w:rsid w:val="00152C88"/>
    <w:rsid w:val="001548D9"/>
    <w:rsid w:val="001551B7"/>
    <w:rsid w:val="001552BD"/>
    <w:rsid w:val="0015644B"/>
    <w:rsid w:val="00156B7E"/>
    <w:rsid w:val="00157201"/>
    <w:rsid w:val="00157207"/>
    <w:rsid w:val="00160901"/>
    <w:rsid w:val="00163896"/>
    <w:rsid w:val="00164B2C"/>
    <w:rsid w:val="00165ACE"/>
    <w:rsid w:val="00166094"/>
    <w:rsid w:val="00170400"/>
    <w:rsid w:val="00170DE2"/>
    <w:rsid w:val="0017177D"/>
    <w:rsid w:val="00171B67"/>
    <w:rsid w:val="00172CD6"/>
    <w:rsid w:val="00173576"/>
    <w:rsid w:val="00174457"/>
    <w:rsid w:val="00175923"/>
    <w:rsid w:val="0017621A"/>
    <w:rsid w:val="00177242"/>
    <w:rsid w:val="00177E3F"/>
    <w:rsid w:val="00180668"/>
    <w:rsid w:val="00180908"/>
    <w:rsid w:val="0018167C"/>
    <w:rsid w:val="001819CB"/>
    <w:rsid w:val="00181F3C"/>
    <w:rsid w:val="001875B7"/>
    <w:rsid w:val="00190031"/>
    <w:rsid w:val="0019160E"/>
    <w:rsid w:val="0019388B"/>
    <w:rsid w:val="00193AE2"/>
    <w:rsid w:val="00193D9C"/>
    <w:rsid w:val="00194885"/>
    <w:rsid w:val="00195705"/>
    <w:rsid w:val="00195A10"/>
    <w:rsid w:val="0019618A"/>
    <w:rsid w:val="00196377"/>
    <w:rsid w:val="00196A6B"/>
    <w:rsid w:val="001A0249"/>
    <w:rsid w:val="001A23FC"/>
    <w:rsid w:val="001A2F90"/>
    <w:rsid w:val="001A32E0"/>
    <w:rsid w:val="001A3728"/>
    <w:rsid w:val="001A4BF2"/>
    <w:rsid w:val="001A4DD2"/>
    <w:rsid w:val="001A5CB0"/>
    <w:rsid w:val="001B0B64"/>
    <w:rsid w:val="001B1DE3"/>
    <w:rsid w:val="001B2178"/>
    <w:rsid w:val="001B5346"/>
    <w:rsid w:val="001B578C"/>
    <w:rsid w:val="001B700C"/>
    <w:rsid w:val="001C1968"/>
    <w:rsid w:val="001C465C"/>
    <w:rsid w:val="001C4F35"/>
    <w:rsid w:val="001C5A93"/>
    <w:rsid w:val="001C6DB1"/>
    <w:rsid w:val="001C7E43"/>
    <w:rsid w:val="001D3C8F"/>
    <w:rsid w:val="001D463E"/>
    <w:rsid w:val="001D53F7"/>
    <w:rsid w:val="001D5404"/>
    <w:rsid w:val="001D6FFB"/>
    <w:rsid w:val="001E011C"/>
    <w:rsid w:val="001E0DED"/>
    <w:rsid w:val="001E272E"/>
    <w:rsid w:val="001E2C5C"/>
    <w:rsid w:val="001E3231"/>
    <w:rsid w:val="001E3321"/>
    <w:rsid w:val="001E3B1E"/>
    <w:rsid w:val="001E3E84"/>
    <w:rsid w:val="001E5446"/>
    <w:rsid w:val="001E5607"/>
    <w:rsid w:val="001E6CC2"/>
    <w:rsid w:val="001E6E0C"/>
    <w:rsid w:val="001F038B"/>
    <w:rsid w:val="001F0AFC"/>
    <w:rsid w:val="001F0F8E"/>
    <w:rsid w:val="001F1C8E"/>
    <w:rsid w:val="001F29F3"/>
    <w:rsid w:val="001F4BB3"/>
    <w:rsid w:val="001F6A8D"/>
    <w:rsid w:val="001F6D40"/>
    <w:rsid w:val="001F775D"/>
    <w:rsid w:val="001F77BF"/>
    <w:rsid w:val="001F7933"/>
    <w:rsid w:val="001F799A"/>
    <w:rsid w:val="002007A8"/>
    <w:rsid w:val="00200E97"/>
    <w:rsid w:val="00201A80"/>
    <w:rsid w:val="002029B5"/>
    <w:rsid w:val="00204DBD"/>
    <w:rsid w:val="00204FCE"/>
    <w:rsid w:val="00204FEB"/>
    <w:rsid w:val="00205A9D"/>
    <w:rsid w:val="00205D84"/>
    <w:rsid w:val="0020687A"/>
    <w:rsid w:val="00206F7B"/>
    <w:rsid w:val="0020708C"/>
    <w:rsid w:val="00207167"/>
    <w:rsid w:val="002072FF"/>
    <w:rsid w:val="00210429"/>
    <w:rsid w:val="002109B6"/>
    <w:rsid w:val="002119CA"/>
    <w:rsid w:val="00212252"/>
    <w:rsid w:val="00213F2C"/>
    <w:rsid w:val="00215575"/>
    <w:rsid w:val="002158D5"/>
    <w:rsid w:val="002163DA"/>
    <w:rsid w:val="00217827"/>
    <w:rsid w:val="00217BFD"/>
    <w:rsid w:val="002200FB"/>
    <w:rsid w:val="00221151"/>
    <w:rsid w:val="002225D4"/>
    <w:rsid w:val="00222A98"/>
    <w:rsid w:val="00223CCB"/>
    <w:rsid w:val="002252B6"/>
    <w:rsid w:val="0022558E"/>
    <w:rsid w:val="00226256"/>
    <w:rsid w:val="00226A65"/>
    <w:rsid w:val="0022705D"/>
    <w:rsid w:val="00227393"/>
    <w:rsid w:val="00227FD4"/>
    <w:rsid w:val="00230A19"/>
    <w:rsid w:val="002311C3"/>
    <w:rsid w:val="002313BD"/>
    <w:rsid w:val="002314E2"/>
    <w:rsid w:val="00232888"/>
    <w:rsid w:val="00232C7B"/>
    <w:rsid w:val="0023328D"/>
    <w:rsid w:val="00233DE1"/>
    <w:rsid w:val="00234F32"/>
    <w:rsid w:val="00237089"/>
    <w:rsid w:val="0023753E"/>
    <w:rsid w:val="0024009C"/>
    <w:rsid w:val="002400ED"/>
    <w:rsid w:val="0024130C"/>
    <w:rsid w:val="002414EF"/>
    <w:rsid w:val="00250FF9"/>
    <w:rsid w:val="00253C5E"/>
    <w:rsid w:val="00255ADE"/>
    <w:rsid w:val="00256FE1"/>
    <w:rsid w:val="002604C9"/>
    <w:rsid w:val="002607E4"/>
    <w:rsid w:val="00260AE2"/>
    <w:rsid w:val="00260D2C"/>
    <w:rsid w:val="002628F3"/>
    <w:rsid w:val="00262F76"/>
    <w:rsid w:val="00263662"/>
    <w:rsid w:val="00263856"/>
    <w:rsid w:val="00263E08"/>
    <w:rsid w:val="00264886"/>
    <w:rsid w:val="00264C70"/>
    <w:rsid w:val="00264D24"/>
    <w:rsid w:val="00265B81"/>
    <w:rsid w:val="002663F6"/>
    <w:rsid w:val="002728FB"/>
    <w:rsid w:val="00274CE8"/>
    <w:rsid w:val="00274F74"/>
    <w:rsid w:val="00275A2B"/>
    <w:rsid w:val="00276B34"/>
    <w:rsid w:val="002773BD"/>
    <w:rsid w:val="002774F8"/>
    <w:rsid w:val="00280DDA"/>
    <w:rsid w:val="002838F1"/>
    <w:rsid w:val="002851A9"/>
    <w:rsid w:val="002854A4"/>
    <w:rsid w:val="00285A4F"/>
    <w:rsid w:val="002863F7"/>
    <w:rsid w:val="002874F6"/>
    <w:rsid w:val="00287829"/>
    <w:rsid w:val="00287C64"/>
    <w:rsid w:val="00287DDF"/>
    <w:rsid w:val="002914F5"/>
    <w:rsid w:val="002915DF"/>
    <w:rsid w:val="002916C2"/>
    <w:rsid w:val="00293408"/>
    <w:rsid w:val="00294355"/>
    <w:rsid w:val="00295D12"/>
    <w:rsid w:val="00295D86"/>
    <w:rsid w:val="00297529"/>
    <w:rsid w:val="002A12FC"/>
    <w:rsid w:val="002A1362"/>
    <w:rsid w:val="002A18E5"/>
    <w:rsid w:val="002A1A94"/>
    <w:rsid w:val="002A1B3C"/>
    <w:rsid w:val="002A2282"/>
    <w:rsid w:val="002A3F3D"/>
    <w:rsid w:val="002A69F0"/>
    <w:rsid w:val="002A7731"/>
    <w:rsid w:val="002B24BA"/>
    <w:rsid w:val="002B26FC"/>
    <w:rsid w:val="002B2867"/>
    <w:rsid w:val="002B28A9"/>
    <w:rsid w:val="002B51E5"/>
    <w:rsid w:val="002B5430"/>
    <w:rsid w:val="002B6E8E"/>
    <w:rsid w:val="002B75BE"/>
    <w:rsid w:val="002B78C1"/>
    <w:rsid w:val="002C0C26"/>
    <w:rsid w:val="002C1920"/>
    <w:rsid w:val="002C2B74"/>
    <w:rsid w:val="002C2CA2"/>
    <w:rsid w:val="002C3EC0"/>
    <w:rsid w:val="002C4A28"/>
    <w:rsid w:val="002C5585"/>
    <w:rsid w:val="002C67B3"/>
    <w:rsid w:val="002C6BA3"/>
    <w:rsid w:val="002C6DAB"/>
    <w:rsid w:val="002C7D32"/>
    <w:rsid w:val="002D1591"/>
    <w:rsid w:val="002D1A37"/>
    <w:rsid w:val="002D2EFB"/>
    <w:rsid w:val="002D31E2"/>
    <w:rsid w:val="002D5480"/>
    <w:rsid w:val="002D57FB"/>
    <w:rsid w:val="002D5909"/>
    <w:rsid w:val="002D7BB0"/>
    <w:rsid w:val="002D7DCC"/>
    <w:rsid w:val="002D7ECE"/>
    <w:rsid w:val="002E118F"/>
    <w:rsid w:val="002E21C0"/>
    <w:rsid w:val="002E298D"/>
    <w:rsid w:val="002E29DA"/>
    <w:rsid w:val="002E51C0"/>
    <w:rsid w:val="002E5BBD"/>
    <w:rsid w:val="002E67CF"/>
    <w:rsid w:val="002E77A1"/>
    <w:rsid w:val="002E7820"/>
    <w:rsid w:val="002E7C92"/>
    <w:rsid w:val="002F18D2"/>
    <w:rsid w:val="002F456C"/>
    <w:rsid w:val="002F4904"/>
    <w:rsid w:val="002F49E4"/>
    <w:rsid w:val="002F50DA"/>
    <w:rsid w:val="002F58B1"/>
    <w:rsid w:val="002F6221"/>
    <w:rsid w:val="002F7380"/>
    <w:rsid w:val="002F7D80"/>
    <w:rsid w:val="00301A16"/>
    <w:rsid w:val="00301D0E"/>
    <w:rsid w:val="0030233D"/>
    <w:rsid w:val="00302883"/>
    <w:rsid w:val="00302AD1"/>
    <w:rsid w:val="00304870"/>
    <w:rsid w:val="00304F5D"/>
    <w:rsid w:val="00306C29"/>
    <w:rsid w:val="00310B35"/>
    <w:rsid w:val="00312697"/>
    <w:rsid w:val="00313DE3"/>
    <w:rsid w:val="003147C2"/>
    <w:rsid w:val="00314F36"/>
    <w:rsid w:val="00315191"/>
    <w:rsid w:val="003164D7"/>
    <w:rsid w:val="00316DB6"/>
    <w:rsid w:val="00320113"/>
    <w:rsid w:val="00320D77"/>
    <w:rsid w:val="0032114E"/>
    <w:rsid w:val="00321ACF"/>
    <w:rsid w:val="0032388C"/>
    <w:rsid w:val="00324255"/>
    <w:rsid w:val="00327CC1"/>
    <w:rsid w:val="003310CF"/>
    <w:rsid w:val="00331309"/>
    <w:rsid w:val="00332CC6"/>
    <w:rsid w:val="00335428"/>
    <w:rsid w:val="00335DE2"/>
    <w:rsid w:val="00336162"/>
    <w:rsid w:val="003377C2"/>
    <w:rsid w:val="00337B19"/>
    <w:rsid w:val="0034108B"/>
    <w:rsid w:val="00342326"/>
    <w:rsid w:val="003426C9"/>
    <w:rsid w:val="00343B84"/>
    <w:rsid w:val="00343D76"/>
    <w:rsid w:val="0034535C"/>
    <w:rsid w:val="00347296"/>
    <w:rsid w:val="00347609"/>
    <w:rsid w:val="00350846"/>
    <w:rsid w:val="00351561"/>
    <w:rsid w:val="00351649"/>
    <w:rsid w:val="003517EC"/>
    <w:rsid w:val="0035251A"/>
    <w:rsid w:val="00352E88"/>
    <w:rsid w:val="00353B96"/>
    <w:rsid w:val="00353FED"/>
    <w:rsid w:val="003549D6"/>
    <w:rsid w:val="00355842"/>
    <w:rsid w:val="00360802"/>
    <w:rsid w:val="00360F86"/>
    <w:rsid w:val="00361624"/>
    <w:rsid w:val="00362798"/>
    <w:rsid w:val="00362C62"/>
    <w:rsid w:val="00362F79"/>
    <w:rsid w:val="00363E31"/>
    <w:rsid w:val="00364588"/>
    <w:rsid w:val="00364B8A"/>
    <w:rsid w:val="00365240"/>
    <w:rsid w:val="00365B88"/>
    <w:rsid w:val="003662CF"/>
    <w:rsid w:val="00366845"/>
    <w:rsid w:val="003676CC"/>
    <w:rsid w:val="00370B82"/>
    <w:rsid w:val="00370E9F"/>
    <w:rsid w:val="003713BF"/>
    <w:rsid w:val="00371C66"/>
    <w:rsid w:val="00372716"/>
    <w:rsid w:val="0037285C"/>
    <w:rsid w:val="00372DE4"/>
    <w:rsid w:val="00373258"/>
    <w:rsid w:val="0037404C"/>
    <w:rsid w:val="00374DB8"/>
    <w:rsid w:val="003750F0"/>
    <w:rsid w:val="0037533B"/>
    <w:rsid w:val="003755D1"/>
    <w:rsid w:val="00376098"/>
    <w:rsid w:val="00376C9A"/>
    <w:rsid w:val="003818C3"/>
    <w:rsid w:val="00382356"/>
    <w:rsid w:val="0038373E"/>
    <w:rsid w:val="0038482C"/>
    <w:rsid w:val="00384ADD"/>
    <w:rsid w:val="003875DA"/>
    <w:rsid w:val="00387999"/>
    <w:rsid w:val="00387D78"/>
    <w:rsid w:val="00390A7E"/>
    <w:rsid w:val="00390C8A"/>
    <w:rsid w:val="003912AB"/>
    <w:rsid w:val="00393D44"/>
    <w:rsid w:val="00393DA6"/>
    <w:rsid w:val="00396924"/>
    <w:rsid w:val="003A22FC"/>
    <w:rsid w:val="003A28D3"/>
    <w:rsid w:val="003A2A57"/>
    <w:rsid w:val="003A4209"/>
    <w:rsid w:val="003A5AA8"/>
    <w:rsid w:val="003A6DC1"/>
    <w:rsid w:val="003A76DC"/>
    <w:rsid w:val="003B05C2"/>
    <w:rsid w:val="003B072E"/>
    <w:rsid w:val="003B13C7"/>
    <w:rsid w:val="003B2225"/>
    <w:rsid w:val="003B32B3"/>
    <w:rsid w:val="003B3F0C"/>
    <w:rsid w:val="003B63CD"/>
    <w:rsid w:val="003B6F09"/>
    <w:rsid w:val="003C00F7"/>
    <w:rsid w:val="003C085B"/>
    <w:rsid w:val="003C0F5F"/>
    <w:rsid w:val="003C15BD"/>
    <w:rsid w:val="003C2A0F"/>
    <w:rsid w:val="003C327B"/>
    <w:rsid w:val="003C4CDA"/>
    <w:rsid w:val="003C4D60"/>
    <w:rsid w:val="003C66EA"/>
    <w:rsid w:val="003C70AD"/>
    <w:rsid w:val="003D048A"/>
    <w:rsid w:val="003D071A"/>
    <w:rsid w:val="003D0880"/>
    <w:rsid w:val="003D0993"/>
    <w:rsid w:val="003D0DFA"/>
    <w:rsid w:val="003D169B"/>
    <w:rsid w:val="003D26B4"/>
    <w:rsid w:val="003D2D54"/>
    <w:rsid w:val="003D3889"/>
    <w:rsid w:val="003D3D76"/>
    <w:rsid w:val="003D4EF4"/>
    <w:rsid w:val="003D527F"/>
    <w:rsid w:val="003D54CB"/>
    <w:rsid w:val="003D7691"/>
    <w:rsid w:val="003E1BC4"/>
    <w:rsid w:val="003E2477"/>
    <w:rsid w:val="003E3583"/>
    <w:rsid w:val="003E3E9B"/>
    <w:rsid w:val="003E41E1"/>
    <w:rsid w:val="003E4253"/>
    <w:rsid w:val="003E447F"/>
    <w:rsid w:val="003E4E79"/>
    <w:rsid w:val="003E569F"/>
    <w:rsid w:val="003E712D"/>
    <w:rsid w:val="003E71D1"/>
    <w:rsid w:val="003E776F"/>
    <w:rsid w:val="003F0B08"/>
    <w:rsid w:val="003F25AD"/>
    <w:rsid w:val="003F35D5"/>
    <w:rsid w:val="003F44FC"/>
    <w:rsid w:val="003F489F"/>
    <w:rsid w:val="003F5445"/>
    <w:rsid w:val="003F629B"/>
    <w:rsid w:val="003F787A"/>
    <w:rsid w:val="003F7CDF"/>
    <w:rsid w:val="004006AF"/>
    <w:rsid w:val="00402DDE"/>
    <w:rsid w:val="0040310E"/>
    <w:rsid w:val="004042CB"/>
    <w:rsid w:val="00405428"/>
    <w:rsid w:val="0040599A"/>
    <w:rsid w:val="00405F64"/>
    <w:rsid w:val="00407007"/>
    <w:rsid w:val="00407080"/>
    <w:rsid w:val="004071B5"/>
    <w:rsid w:val="00407D60"/>
    <w:rsid w:val="004111AF"/>
    <w:rsid w:val="0041216E"/>
    <w:rsid w:val="004125FF"/>
    <w:rsid w:val="00412979"/>
    <w:rsid w:val="00412F91"/>
    <w:rsid w:val="00417A0C"/>
    <w:rsid w:val="0042116D"/>
    <w:rsid w:val="00421231"/>
    <w:rsid w:val="00422DC0"/>
    <w:rsid w:val="004245B4"/>
    <w:rsid w:val="004245BE"/>
    <w:rsid w:val="004246FC"/>
    <w:rsid w:val="004259E4"/>
    <w:rsid w:val="00427459"/>
    <w:rsid w:val="0043078A"/>
    <w:rsid w:val="004315DF"/>
    <w:rsid w:val="00431872"/>
    <w:rsid w:val="00434086"/>
    <w:rsid w:val="00435076"/>
    <w:rsid w:val="00435723"/>
    <w:rsid w:val="00435F38"/>
    <w:rsid w:val="00436657"/>
    <w:rsid w:val="00436B51"/>
    <w:rsid w:val="00437E55"/>
    <w:rsid w:val="00440670"/>
    <w:rsid w:val="00441AB5"/>
    <w:rsid w:val="00441E76"/>
    <w:rsid w:val="004443E2"/>
    <w:rsid w:val="00445921"/>
    <w:rsid w:val="00446B59"/>
    <w:rsid w:val="004471CF"/>
    <w:rsid w:val="004478DD"/>
    <w:rsid w:val="004500F8"/>
    <w:rsid w:val="0045055D"/>
    <w:rsid w:val="00450968"/>
    <w:rsid w:val="00451313"/>
    <w:rsid w:val="00451766"/>
    <w:rsid w:val="00451CDA"/>
    <w:rsid w:val="00451D6F"/>
    <w:rsid w:val="00452361"/>
    <w:rsid w:val="00452E87"/>
    <w:rsid w:val="00454CCD"/>
    <w:rsid w:val="00455E07"/>
    <w:rsid w:val="00456B32"/>
    <w:rsid w:val="0046104A"/>
    <w:rsid w:val="0046120E"/>
    <w:rsid w:val="00462C01"/>
    <w:rsid w:val="00462FBB"/>
    <w:rsid w:val="004646EC"/>
    <w:rsid w:val="00464EC5"/>
    <w:rsid w:val="00466003"/>
    <w:rsid w:val="00467A96"/>
    <w:rsid w:val="00467F0A"/>
    <w:rsid w:val="0047049D"/>
    <w:rsid w:val="004709DB"/>
    <w:rsid w:val="004717A7"/>
    <w:rsid w:val="004721DD"/>
    <w:rsid w:val="004734DB"/>
    <w:rsid w:val="00473618"/>
    <w:rsid w:val="00473F96"/>
    <w:rsid w:val="0047591D"/>
    <w:rsid w:val="0047610F"/>
    <w:rsid w:val="00476694"/>
    <w:rsid w:val="004766FF"/>
    <w:rsid w:val="004767EE"/>
    <w:rsid w:val="00476B1C"/>
    <w:rsid w:val="004771E0"/>
    <w:rsid w:val="00480EBE"/>
    <w:rsid w:val="00481563"/>
    <w:rsid w:val="00481D45"/>
    <w:rsid w:val="00481FD8"/>
    <w:rsid w:val="0048217D"/>
    <w:rsid w:val="00482718"/>
    <w:rsid w:val="0048375A"/>
    <w:rsid w:val="0048394F"/>
    <w:rsid w:val="004843BE"/>
    <w:rsid w:val="00486BBC"/>
    <w:rsid w:val="00486F7C"/>
    <w:rsid w:val="00490CCF"/>
    <w:rsid w:val="00491EE7"/>
    <w:rsid w:val="004923FF"/>
    <w:rsid w:val="004931EF"/>
    <w:rsid w:val="00493D02"/>
    <w:rsid w:val="00494AAB"/>
    <w:rsid w:val="004954B6"/>
    <w:rsid w:val="00495E00"/>
    <w:rsid w:val="00497EB4"/>
    <w:rsid w:val="004A11B9"/>
    <w:rsid w:val="004A295D"/>
    <w:rsid w:val="004A2B4E"/>
    <w:rsid w:val="004A2B9F"/>
    <w:rsid w:val="004A3ADB"/>
    <w:rsid w:val="004A4EF3"/>
    <w:rsid w:val="004A5261"/>
    <w:rsid w:val="004A57CE"/>
    <w:rsid w:val="004B0B7B"/>
    <w:rsid w:val="004B2DE9"/>
    <w:rsid w:val="004B31FF"/>
    <w:rsid w:val="004B37FF"/>
    <w:rsid w:val="004B75A9"/>
    <w:rsid w:val="004C22A7"/>
    <w:rsid w:val="004C2905"/>
    <w:rsid w:val="004C30CE"/>
    <w:rsid w:val="004C4B72"/>
    <w:rsid w:val="004C528B"/>
    <w:rsid w:val="004C601C"/>
    <w:rsid w:val="004C6F6D"/>
    <w:rsid w:val="004C73C1"/>
    <w:rsid w:val="004D1ACE"/>
    <w:rsid w:val="004D29E8"/>
    <w:rsid w:val="004D31AE"/>
    <w:rsid w:val="004D40E1"/>
    <w:rsid w:val="004D514A"/>
    <w:rsid w:val="004D54AF"/>
    <w:rsid w:val="004D5DFD"/>
    <w:rsid w:val="004D6C21"/>
    <w:rsid w:val="004D7F64"/>
    <w:rsid w:val="004E1106"/>
    <w:rsid w:val="004E1F6E"/>
    <w:rsid w:val="004E26D1"/>
    <w:rsid w:val="004E4A04"/>
    <w:rsid w:val="004E4E2E"/>
    <w:rsid w:val="004E5C3D"/>
    <w:rsid w:val="004E7FC4"/>
    <w:rsid w:val="004F0464"/>
    <w:rsid w:val="004F203D"/>
    <w:rsid w:val="004F2B8C"/>
    <w:rsid w:val="004F3AD2"/>
    <w:rsid w:val="004F465E"/>
    <w:rsid w:val="004F4801"/>
    <w:rsid w:val="004F6A34"/>
    <w:rsid w:val="004F7352"/>
    <w:rsid w:val="005002CB"/>
    <w:rsid w:val="005013AC"/>
    <w:rsid w:val="005017CD"/>
    <w:rsid w:val="00505122"/>
    <w:rsid w:val="005052F0"/>
    <w:rsid w:val="0050596A"/>
    <w:rsid w:val="00505AB4"/>
    <w:rsid w:val="00505E9F"/>
    <w:rsid w:val="00506234"/>
    <w:rsid w:val="00506FAD"/>
    <w:rsid w:val="00507A97"/>
    <w:rsid w:val="00510706"/>
    <w:rsid w:val="005107EF"/>
    <w:rsid w:val="00511944"/>
    <w:rsid w:val="00513513"/>
    <w:rsid w:val="00514E45"/>
    <w:rsid w:val="00515C89"/>
    <w:rsid w:val="00516110"/>
    <w:rsid w:val="00516A13"/>
    <w:rsid w:val="00517558"/>
    <w:rsid w:val="00517774"/>
    <w:rsid w:val="00517F07"/>
    <w:rsid w:val="00517F66"/>
    <w:rsid w:val="005215AE"/>
    <w:rsid w:val="0052360C"/>
    <w:rsid w:val="00524171"/>
    <w:rsid w:val="00524D8D"/>
    <w:rsid w:val="00524E27"/>
    <w:rsid w:val="00526776"/>
    <w:rsid w:val="00526E85"/>
    <w:rsid w:val="005272C7"/>
    <w:rsid w:val="00527651"/>
    <w:rsid w:val="00530D4E"/>
    <w:rsid w:val="00531745"/>
    <w:rsid w:val="00532F86"/>
    <w:rsid w:val="00533185"/>
    <w:rsid w:val="0053530A"/>
    <w:rsid w:val="00536302"/>
    <w:rsid w:val="00537038"/>
    <w:rsid w:val="00537D6D"/>
    <w:rsid w:val="00540E7D"/>
    <w:rsid w:val="005412D3"/>
    <w:rsid w:val="00541A10"/>
    <w:rsid w:val="00542ACA"/>
    <w:rsid w:val="0054412B"/>
    <w:rsid w:val="00545A3D"/>
    <w:rsid w:val="00546B63"/>
    <w:rsid w:val="00547264"/>
    <w:rsid w:val="00550324"/>
    <w:rsid w:val="00550F62"/>
    <w:rsid w:val="00555C34"/>
    <w:rsid w:val="00555D8D"/>
    <w:rsid w:val="00557A13"/>
    <w:rsid w:val="00560996"/>
    <w:rsid w:val="00561766"/>
    <w:rsid w:val="00561C70"/>
    <w:rsid w:val="00562153"/>
    <w:rsid w:val="00562DB9"/>
    <w:rsid w:val="00562E52"/>
    <w:rsid w:val="00563344"/>
    <w:rsid w:val="00563BFA"/>
    <w:rsid w:val="0056553C"/>
    <w:rsid w:val="00565DD6"/>
    <w:rsid w:val="00570184"/>
    <w:rsid w:val="005714E7"/>
    <w:rsid w:val="00571570"/>
    <w:rsid w:val="0057191B"/>
    <w:rsid w:val="00572352"/>
    <w:rsid w:val="0057255C"/>
    <w:rsid w:val="005730CB"/>
    <w:rsid w:val="00573A16"/>
    <w:rsid w:val="00574421"/>
    <w:rsid w:val="005756FC"/>
    <w:rsid w:val="00575DB1"/>
    <w:rsid w:val="00576E42"/>
    <w:rsid w:val="00576E9D"/>
    <w:rsid w:val="005801BC"/>
    <w:rsid w:val="00580902"/>
    <w:rsid w:val="00580A04"/>
    <w:rsid w:val="00584E9A"/>
    <w:rsid w:val="0058519E"/>
    <w:rsid w:val="0058567F"/>
    <w:rsid w:val="00585C5E"/>
    <w:rsid w:val="00586A47"/>
    <w:rsid w:val="00590388"/>
    <w:rsid w:val="00592037"/>
    <w:rsid w:val="00592153"/>
    <w:rsid w:val="00594F58"/>
    <w:rsid w:val="005957AB"/>
    <w:rsid w:val="0059659C"/>
    <w:rsid w:val="005966A8"/>
    <w:rsid w:val="005A0C26"/>
    <w:rsid w:val="005A1233"/>
    <w:rsid w:val="005A193E"/>
    <w:rsid w:val="005A2246"/>
    <w:rsid w:val="005A25F0"/>
    <w:rsid w:val="005A2729"/>
    <w:rsid w:val="005A31EA"/>
    <w:rsid w:val="005A3C2B"/>
    <w:rsid w:val="005A6A2A"/>
    <w:rsid w:val="005A6DB6"/>
    <w:rsid w:val="005A7EBF"/>
    <w:rsid w:val="005B048D"/>
    <w:rsid w:val="005B1045"/>
    <w:rsid w:val="005B2CBA"/>
    <w:rsid w:val="005B3B3C"/>
    <w:rsid w:val="005B3C88"/>
    <w:rsid w:val="005B47DB"/>
    <w:rsid w:val="005B5768"/>
    <w:rsid w:val="005B7903"/>
    <w:rsid w:val="005B7950"/>
    <w:rsid w:val="005C012F"/>
    <w:rsid w:val="005C05D0"/>
    <w:rsid w:val="005C06DE"/>
    <w:rsid w:val="005C0B7F"/>
    <w:rsid w:val="005C1D10"/>
    <w:rsid w:val="005C2FA5"/>
    <w:rsid w:val="005C41D2"/>
    <w:rsid w:val="005C574B"/>
    <w:rsid w:val="005C7846"/>
    <w:rsid w:val="005D001B"/>
    <w:rsid w:val="005D146A"/>
    <w:rsid w:val="005D14E0"/>
    <w:rsid w:val="005D1AA8"/>
    <w:rsid w:val="005D239B"/>
    <w:rsid w:val="005D2E85"/>
    <w:rsid w:val="005D780F"/>
    <w:rsid w:val="005E06CD"/>
    <w:rsid w:val="005E1150"/>
    <w:rsid w:val="005E140F"/>
    <w:rsid w:val="005E1992"/>
    <w:rsid w:val="005E25A8"/>
    <w:rsid w:val="005E4310"/>
    <w:rsid w:val="005E45E7"/>
    <w:rsid w:val="005E4A4D"/>
    <w:rsid w:val="005E6062"/>
    <w:rsid w:val="005E6240"/>
    <w:rsid w:val="005E7495"/>
    <w:rsid w:val="005F0832"/>
    <w:rsid w:val="005F227D"/>
    <w:rsid w:val="005F2CA1"/>
    <w:rsid w:val="005F2FB3"/>
    <w:rsid w:val="005F5B4A"/>
    <w:rsid w:val="005F5C59"/>
    <w:rsid w:val="005F66EB"/>
    <w:rsid w:val="00600506"/>
    <w:rsid w:val="00600813"/>
    <w:rsid w:val="00600E24"/>
    <w:rsid w:val="006011FE"/>
    <w:rsid w:val="00601A4A"/>
    <w:rsid w:val="00602C53"/>
    <w:rsid w:val="00602D92"/>
    <w:rsid w:val="006058F1"/>
    <w:rsid w:val="00607375"/>
    <w:rsid w:val="00607644"/>
    <w:rsid w:val="00611750"/>
    <w:rsid w:val="00613095"/>
    <w:rsid w:val="0061481E"/>
    <w:rsid w:val="00614919"/>
    <w:rsid w:val="006151CF"/>
    <w:rsid w:val="00616095"/>
    <w:rsid w:val="006173B9"/>
    <w:rsid w:val="00621B89"/>
    <w:rsid w:val="00621DBE"/>
    <w:rsid w:val="00622CA3"/>
    <w:rsid w:val="00625167"/>
    <w:rsid w:val="006252D0"/>
    <w:rsid w:val="00626821"/>
    <w:rsid w:val="00626B5B"/>
    <w:rsid w:val="0062733D"/>
    <w:rsid w:val="006277BF"/>
    <w:rsid w:val="0063006F"/>
    <w:rsid w:val="006309CF"/>
    <w:rsid w:val="00630ABA"/>
    <w:rsid w:val="00630C34"/>
    <w:rsid w:val="006314A2"/>
    <w:rsid w:val="0063167E"/>
    <w:rsid w:val="006316C7"/>
    <w:rsid w:val="00631FB7"/>
    <w:rsid w:val="00634353"/>
    <w:rsid w:val="00634763"/>
    <w:rsid w:val="0063485B"/>
    <w:rsid w:val="00635253"/>
    <w:rsid w:val="006355BC"/>
    <w:rsid w:val="00635A57"/>
    <w:rsid w:val="00636345"/>
    <w:rsid w:val="0063760D"/>
    <w:rsid w:val="006414CA"/>
    <w:rsid w:val="00641965"/>
    <w:rsid w:val="006419EC"/>
    <w:rsid w:val="00644250"/>
    <w:rsid w:val="00644DEA"/>
    <w:rsid w:val="00645144"/>
    <w:rsid w:val="00645AFF"/>
    <w:rsid w:val="00646806"/>
    <w:rsid w:val="00647944"/>
    <w:rsid w:val="00654366"/>
    <w:rsid w:val="00655036"/>
    <w:rsid w:val="00657F92"/>
    <w:rsid w:val="00661E0B"/>
    <w:rsid w:val="00662AF9"/>
    <w:rsid w:val="00662D8A"/>
    <w:rsid w:val="00662EEF"/>
    <w:rsid w:val="006641B3"/>
    <w:rsid w:val="0066529B"/>
    <w:rsid w:val="00665716"/>
    <w:rsid w:val="00665EA6"/>
    <w:rsid w:val="006663D9"/>
    <w:rsid w:val="006703BE"/>
    <w:rsid w:val="0067047D"/>
    <w:rsid w:val="00671316"/>
    <w:rsid w:val="00671EED"/>
    <w:rsid w:val="00672084"/>
    <w:rsid w:val="006730BD"/>
    <w:rsid w:val="00673EE6"/>
    <w:rsid w:val="00675E96"/>
    <w:rsid w:val="00676807"/>
    <w:rsid w:val="00676DA8"/>
    <w:rsid w:val="0067729D"/>
    <w:rsid w:val="00677DA4"/>
    <w:rsid w:val="00682123"/>
    <w:rsid w:val="006822BA"/>
    <w:rsid w:val="00682C82"/>
    <w:rsid w:val="0068474D"/>
    <w:rsid w:val="006854FB"/>
    <w:rsid w:val="00686201"/>
    <w:rsid w:val="00687C2E"/>
    <w:rsid w:val="00687EDA"/>
    <w:rsid w:val="00690109"/>
    <w:rsid w:val="00690862"/>
    <w:rsid w:val="00691A50"/>
    <w:rsid w:val="006920FA"/>
    <w:rsid w:val="00692B65"/>
    <w:rsid w:val="00692D70"/>
    <w:rsid w:val="006930EA"/>
    <w:rsid w:val="006937EA"/>
    <w:rsid w:val="00694E30"/>
    <w:rsid w:val="00695B19"/>
    <w:rsid w:val="006962F8"/>
    <w:rsid w:val="00696B2A"/>
    <w:rsid w:val="0069706E"/>
    <w:rsid w:val="00697378"/>
    <w:rsid w:val="006977C0"/>
    <w:rsid w:val="006A0966"/>
    <w:rsid w:val="006A0AC1"/>
    <w:rsid w:val="006A1D7D"/>
    <w:rsid w:val="006A2CCB"/>
    <w:rsid w:val="006A363A"/>
    <w:rsid w:val="006A36B4"/>
    <w:rsid w:val="006A3884"/>
    <w:rsid w:val="006A3F1A"/>
    <w:rsid w:val="006A43BF"/>
    <w:rsid w:val="006A4831"/>
    <w:rsid w:val="006A5778"/>
    <w:rsid w:val="006A5EC6"/>
    <w:rsid w:val="006A6977"/>
    <w:rsid w:val="006A6FD8"/>
    <w:rsid w:val="006A71B1"/>
    <w:rsid w:val="006A7310"/>
    <w:rsid w:val="006B1266"/>
    <w:rsid w:val="006B16A5"/>
    <w:rsid w:val="006B3350"/>
    <w:rsid w:val="006B3D4E"/>
    <w:rsid w:val="006B4A2A"/>
    <w:rsid w:val="006B4D3A"/>
    <w:rsid w:val="006B5AA0"/>
    <w:rsid w:val="006B702B"/>
    <w:rsid w:val="006B756C"/>
    <w:rsid w:val="006C0D70"/>
    <w:rsid w:val="006C14D2"/>
    <w:rsid w:val="006C20FE"/>
    <w:rsid w:val="006C21CA"/>
    <w:rsid w:val="006C3E44"/>
    <w:rsid w:val="006C4B3C"/>
    <w:rsid w:val="006C63EB"/>
    <w:rsid w:val="006D0423"/>
    <w:rsid w:val="006D0C85"/>
    <w:rsid w:val="006D1156"/>
    <w:rsid w:val="006D401C"/>
    <w:rsid w:val="006D4E48"/>
    <w:rsid w:val="006D6745"/>
    <w:rsid w:val="006D77CD"/>
    <w:rsid w:val="006E03C8"/>
    <w:rsid w:val="006E0DD3"/>
    <w:rsid w:val="006E104E"/>
    <w:rsid w:val="006E10FC"/>
    <w:rsid w:val="006E1C66"/>
    <w:rsid w:val="006E254E"/>
    <w:rsid w:val="006E2BE9"/>
    <w:rsid w:val="006E37F3"/>
    <w:rsid w:val="006E3D2E"/>
    <w:rsid w:val="006E55A4"/>
    <w:rsid w:val="006E612A"/>
    <w:rsid w:val="006E66EC"/>
    <w:rsid w:val="006E70F9"/>
    <w:rsid w:val="006E7629"/>
    <w:rsid w:val="006E7C89"/>
    <w:rsid w:val="006F0182"/>
    <w:rsid w:val="006F1AC2"/>
    <w:rsid w:val="006F1DCC"/>
    <w:rsid w:val="006F2A7A"/>
    <w:rsid w:val="006F36EC"/>
    <w:rsid w:val="006F5484"/>
    <w:rsid w:val="006F6B95"/>
    <w:rsid w:val="006F6BD2"/>
    <w:rsid w:val="006F73F2"/>
    <w:rsid w:val="007008A4"/>
    <w:rsid w:val="00702E52"/>
    <w:rsid w:val="007031E3"/>
    <w:rsid w:val="0070347B"/>
    <w:rsid w:val="0070353B"/>
    <w:rsid w:val="007045CD"/>
    <w:rsid w:val="007052F0"/>
    <w:rsid w:val="00707219"/>
    <w:rsid w:val="00710102"/>
    <w:rsid w:val="007117A4"/>
    <w:rsid w:val="007123C7"/>
    <w:rsid w:val="00715022"/>
    <w:rsid w:val="00715C09"/>
    <w:rsid w:val="00715F27"/>
    <w:rsid w:val="00715F38"/>
    <w:rsid w:val="0071649D"/>
    <w:rsid w:val="007164DD"/>
    <w:rsid w:val="007174E4"/>
    <w:rsid w:val="007175D3"/>
    <w:rsid w:val="007177F6"/>
    <w:rsid w:val="0071786B"/>
    <w:rsid w:val="00717B5F"/>
    <w:rsid w:val="007202BD"/>
    <w:rsid w:val="00721697"/>
    <w:rsid w:val="00722E4F"/>
    <w:rsid w:val="007236D0"/>
    <w:rsid w:val="00723F7D"/>
    <w:rsid w:val="00724900"/>
    <w:rsid w:val="00724F7B"/>
    <w:rsid w:val="00726952"/>
    <w:rsid w:val="00726A83"/>
    <w:rsid w:val="00726AEE"/>
    <w:rsid w:val="00730D07"/>
    <w:rsid w:val="00731B64"/>
    <w:rsid w:val="0073224E"/>
    <w:rsid w:val="00732CC5"/>
    <w:rsid w:val="007331A3"/>
    <w:rsid w:val="007331E7"/>
    <w:rsid w:val="0073392E"/>
    <w:rsid w:val="007347F1"/>
    <w:rsid w:val="00734BB5"/>
    <w:rsid w:val="00735AFB"/>
    <w:rsid w:val="0073722F"/>
    <w:rsid w:val="007376E6"/>
    <w:rsid w:val="00737BB0"/>
    <w:rsid w:val="00737BB2"/>
    <w:rsid w:val="00737DB0"/>
    <w:rsid w:val="00740AD3"/>
    <w:rsid w:val="007417CD"/>
    <w:rsid w:val="00741F84"/>
    <w:rsid w:val="0074350F"/>
    <w:rsid w:val="0074398B"/>
    <w:rsid w:val="00743F19"/>
    <w:rsid w:val="0074413B"/>
    <w:rsid w:val="00744343"/>
    <w:rsid w:val="00744D53"/>
    <w:rsid w:val="00745577"/>
    <w:rsid w:val="007456ED"/>
    <w:rsid w:val="00746545"/>
    <w:rsid w:val="00747058"/>
    <w:rsid w:val="007503B0"/>
    <w:rsid w:val="007509F7"/>
    <w:rsid w:val="00751FB8"/>
    <w:rsid w:val="00753BE1"/>
    <w:rsid w:val="00754FC5"/>
    <w:rsid w:val="00761663"/>
    <w:rsid w:val="00762028"/>
    <w:rsid w:val="0076206B"/>
    <w:rsid w:val="007640F0"/>
    <w:rsid w:val="00765CAF"/>
    <w:rsid w:val="00766107"/>
    <w:rsid w:val="007661C3"/>
    <w:rsid w:val="0076642C"/>
    <w:rsid w:val="0076663F"/>
    <w:rsid w:val="00766F12"/>
    <w:rsid w:val="00767332"/>
    <w:rsid w:val="0077444F"/>
    <w:rsid w:val="007747B4"/>
    <w:rsid w:val="00776656"/>
    <w:rsid w:val="00776FDE"/>
    <w:rsid w:val="00781F8D"/>
    <w:rsid w:val="007823AC"/>
    <w:rsid w:val="00782884"/>
    <w:rsid w:val="007833DE"/>
    <w:rsid w:val="00784C75"/>
    <w:rsid w:val="00785492"/>
    <w:rsid w:val="007854C1"/>
    <w:rsid w:val="00787AE4"/>
    <w:rsid w:val="00790AE3"/>
    <w:rsid w:val="00790F3B"/>
    <w:rsid w:val="00791C21"/>
    <w:rsid w:val="00791D5A"/>
    <w:rsid w:val="00792510"/>
    <w:rsid w:val="00792F09"/>
    <w:rsid w:val="007935FD"/>
    <w:rsid w:val="00793952"/>
    <w:rsid w:val="00793A04"/>
    <w:rsid w:val="00795957"/>
    <w:rsid w:val="00796524"/>
    <w:rsid w:val="007A041B"/>
    <w:rsid w:val="007A096F"/>
    <w:rsid w:val="007A0E4D"/>
    <w:rsid w:val="007A0E81"/>
    <w:rsid w:val="007A13B5"/>
    <w:rsid w:val="007A22DB"/>
    <w:rsid w:val="007A2CEE"/>
    <w:rsid w:val="007A37B2"/>
    <w:rsid w:val="007A418F"/>
    <w:rsid w:val="007A69E3"/>
    <w:rsid w:val="007A7164"/>
    <w:rsid w:val="007A781C"/>
    <w:rsid w:val="007B1F2E"/>
    <w:rsid w:val="007B2648"/>
    <w:rsid w:val="007B2938"/>
    <w:rsid w:val="007B6412"/>
    <w:rsid w:val="007B7237"/>
    <w:rsid w:val="007C0C41"/>
    <w:rsid w:val="007C4A5A"/>
    <w:rsid w:val="007C5155"/>
    <w:rsid w:val="007C61B6"/>
    <w:rsid w:val="007C7A1F"/>
    <w:rsid w:val="007C7CAD"/>
    <w:rsid w:val="007D194B"/>
    <w:rsid w:val="007D2EA1"/>
    <w:rsid w:val="007D3AB5"/>
    <w:rsid w:val="007D59A0"/>
    <w:rsid w:val="007D7C58"/>
    <w:rsid w:val="007E00A3"/>
    <w:rsid w:val="007E0DE4"/>
    <w:rsid w:val="007E0E22"/>
    <w:rsid w:val="007E146C"/>
    <w:rsid w:val="007E19C7"/>
    <w:rsid w:val="007E1C7E"/>
    <w:rsid w:val="007E58D4"/>
    <w:rsid w:val="007E58DB"/>
    <w:rsid w:val="007E59CD"/>
    <w:rsid w:val="007E645C"/>
    <w:rsid w:val="007E7970"/>
    <w:rsid w:val="007F0368"/>
    <w:rsid w:val="007F32EF"/>
    <w:rsid w:val="007F3364"/>
    <w:rsid w:val="007F344E"/>
    <w:rsid w:val="007F3CCB"/>
    <w:rsid w:val="007F6D68"/>
    <w:rsid w:val="007F7F46"/>
    <w:rsid w:val="00800D2D"/>
    <w:rsid w:val="00801B6D"/>
    <w:rsid w:val="00801F73"/>
    <w:rsid w:val="00802A76"/>
    <w:rsid w:val="00802B25"/>
    <w:rsid w:val="0080343B"/>
    <w:rsid w:val="00803B74"/>
    <w:rsid w:val="008042D5"/>
    <w:rsid w:val="00805419"/>
    <w:rsid w:val="00810E12"/>
    <w:rsid w:val="00813F36"/>
    <w:rsid w:val="008145E1"/>
    <w:rsid w:val="00814B73"/>
    <w:rsid w:val="008158B4"/>
    <w:rsid w:val="00816023"/>
    <w:rsid w:val="008160FF"/>
    <w:rsid w:val="008164CE"/>
    <w:rsid w:val="00816D6B"/>
    <w:rsid w:val="00816F24"/>
    <w:rsid w:val="00817693"/>
    <w:rsid w:val="00820C8F"/>
    <w:rsid w:val="00821115"/>
    <w:rsid w:val="0082197E"/>
    <w:rsid w:val="00822F93"/>
    <w:rsid w:val="00824887"/>
    <w:rsid w:val="00826AC3"/>
    <w:rsid w:val="00827684"/>
    <w:rsid w:val="00827D16"/>
    <w:rsid w:val="0083172F"/>
    <w:rsid w:val="008321B4"/>
    <w:rsid w:val="0083406D"/>
    <w:rsid w:val="0083452F"/>
    <w:rsid w:val="008352BA"/>
    <w:rsid w:val="008365CD"/>
    <w:rsid w:val="00837F90"/>
    <w:rsid w:val="00840239"/>
    <w:rsid w:val="0084036C"/>
    <w:rsid w:val="00840377"/>
    <w:rsid w:val="00842731"/>
    <w:rsid w:val="008436AB"/>
    <w:rsid w:val="00843865"/>
    <w:rsid w:val="00843F23"/>
    <w:rsid w:val="00844D86"/>
    <w:rsid w:val="008469B0"/>
    <w:rsid w:val="0085030D"/>
    <w:rsid w:val="00850B44"/>
    <w:rsid w:val="00850CEC"/>
    <w:rsid w:val="00851E0A"/>
    <w:rsid w:val="008528A4"/>
    <w:rsid w:val="00856BA5"/>
    <w:rsid w:val="00856F94"/>
    <w:rsid w:val="008570B7"/>
    <w:rsid w:val="00857CB8"/>
    <w:rsid w:val="00857E0D"/>
    <w:rsid w:val="00860885"/>
    <w:rsid w:val="008631E0"/>
    <w:rsid w:val="00863C3E"/>
    <w:rsid w:val="00863E4B"/>
    <w:rsid w:val="008661AB"/>
    <w:rsid w:val="00870734"/>
    <w:rsid w:val="00870FA0"/>
    <w:rsid w:val="00871A89"/>
    <w:rsid w:val="00872998"/>
    <w:rsid w:val="00872C3A"/>
    <w:rsid w:val="00873B7C"/>
    <w:rsid w:val="00874A02"/>
    <w:rsid w:val="008759F3"/>
    <w:rsid w:val="0088255C"/>
    <w:rsid w:val="0088271A"/>
    <w:rsid w:val="00882ACB"/>
    <w:rsid w:val="008850DA"/>
    <w:rsid w:val="00887953"/>
    <w:rsid w:val="00887963"/>
    <w:rsid w:val="008913A4"/>
    <w:rsid w:val="008919B1"/>
    <w:rsid w:val="00892C0C"/>
    <w:rsid w:val="00893291"/>
    <w:rsid w:val="008932BB"/>
    <w:rsid w:val="008947EE"/>
    <w:rsid w:val="0089486B"/>
    <w:rsid w:val="00894926"/>
    <w:rsid w:val="00894EE0"/>
    <w:rsid w:val="00894FF4"/>
    <w:rsid w:val="008964F3"/>
    <w:rsid w:val="0089661B"/>
    <w:rsid w:val="008967A6"/>
    <w:rsid w:val="00896A09"/>
    <w:rsid w:val="008A064C"/>
    <w:rsid w:val="008A3308"/>
    <w:rsid w:val="008A529B"/>
    <w:rsid w:val="008A5E1F"/>
    <w:rsid w:val="008B0846"/>
    <w:rsid w:val="008B16C2"/>
    <w:rsid w:val="008B482C"/>
    <w:rsid w:val="008B4D3D"/>
    <w:rsid w:val="008B6C01"/>
    <w:rsid w:val="008C027F"/>
    <w:rsid w:val="008C0AA0"/>
    <w:rsid w:val="008C0C63"/>
    <w:rsid w:val="008C18D6"/>
    <w:rsid w:val="008C204F"/>
    <w:rsid w:val="008C2190"/>
    <w:rsid w:val="008C28F1"/>
    <w:rsid w:val="008C2F75"/>
    <w:rsid w:val="008C4B1C"/>
    <w:rsid w:val="008C7ACB"/>
    <w:rsid w:val="008C7BCF"/>
    <w:rsid w:val="008C7CCC"/>
    <w:rsid w:val="008D0167"/>
    <w:rsid w:val="008D1743"/>
    <w:rsid w:val="008D201F"/>
    <w:rsid w:val="008D3173"/>
    <w:rsid w:val="008D3E57"/>
    <w:rsid w:val="008D4870"/>
    <w:rsid w:val="008D4F8C"/>
    <w:rsid w:val="008D76E3"/>
    <w:rsid w:val="008D7AA8"/>
    <w:rsid w:val="008E1D22"/>
    <w:rsid w:val="008E3070"/>
    <w:rsid w:val="008E50C2"/>
    <w:rsid w:val="008E517A"/>
    <w:rsid w:val="008E6655"/>
    <w:rsid w:val="008E723D"/>
    <w:rsid w:val="008E7CEB"/>
    <w:rsid w:val="008F0D3D"/>
    <w:rsid w:val="008F26E9"/>
    <w:rsid w:val="008F2EB2"/>
    <w:rsid w:val="008F3142"/>
    <w:rsid w:val="008F3512"/>
    <w:rsid w:val="008F3A8C"/>
    <w:rsid w:val="008F4ABB"/>
    <w:rsid w:val="008F4AC9"/>
    <w:rsid w:val="008F658F"/>
    <w:rsid w:val="008F6F40"/>
    <w:rsid w:val="009000C3"/>
    <w:rsid w:val="009005A4"/>
    <w:rsid w:val="009010BE"/>
    <w:rsid w:val="00901592"/>
    <w:rsid w:val="00902BF2"/>
    <w:rsid w:val="009041DB"/>
    <w:rsid w:val="00904976"/>
    <w:rsid w:val="00904ECA"/>
    <w:rsid w:val="00905B8E"/>
    <w:rsid w:val="00906E3A"/>
    <w:rsid w:val="00914A42"/>
    <w:rsid w:val="009155E7"/>
    <w:rsid w:val="009156D6"/>
    <w:rsid w:val="0091579C"/>
    <w:rsid w:val="009157EA"/>
    <w:rsid w:val="00915915"/>
    <w:rsid w:val="00916EE6"/>
    <w:rsid w:val="009201EA"/>
    <w:rsid w:val="009206FD"/>
    <w:rsid w:val="00920743"/>
    <w:rsid w:val="00920EA8"/>
    <w:rsid w:val="00922A71"/>
    <w:rsid w:val="00924171"/>
    <w:rsid w:val="0092420F"/>
    <w:rsid w:val="00925765"/>
    <w:rsid w:val="009259F5"/>
    <w:rsid w:val="00925C7A"/>
    <w:rsid w:val="0093035E"/>
    <w:rsid w:val="00930954"/>
    <w:rsid w:val="00930F35"/>
    <w:rsid w:val="009319BC"/>
    <w:rsid w:val="00932045"/>
    <w:rsid w:val="00933399"/>
    <w:rsid w:val="00934056"/>
    <w:rsid w:val="00934D45"/>
    <w:rsid w:val="009352FF"/>
    <w:rsid w:val="0093613B"/>
    <w:rsid w:val="00937B8C"/>
    <w:rsid w:val="00940160"/>
    <w:rsid w:val="00940218"/>
    <w:rsid w:val="00940D98"/>
    <w:rsid w:val="00941A20"/>
    <w:rsid w:val="00941CF4"/>
    <w:rsid w:val="00941F05"/>
    <w:rsid w:val="00942738"/>
    <w:rsid w:val="0094282C"/>
    <w:rsid w:val="0094398C"/>
    <w:rsid w:val="00944548"/>
    <w:rsid w:val="00945122"/>
    <w:rsid w:val="00945DD0"/>
    <w:rsid w:val="00946B4C"/>
    <w:rsid w:val="009470A3"/>
    <w:rsid w:val="00947C28"/>
    <w:rsid w:val="00950206"/>
    <w:rsid w:val="009509B9"/>
    <w:rsid w:val="00951F1B"/>
    <w:rsid w:val="0095216F"/>
    <w:rsid w:val="00952708"/>
    <w:rsid w:val="00952D91"/>
    <w:rsid w:val="0095337E"/>
    <w:rsid w:val="00954299"/>
    <w:rsid w:val="009542E5"/>
    <w:rsid w:val="00954AB2"/>
    <w:rsid w:val="00954B7D"/>
    <w:rsid w:val="00954D7F"/>
    <w:rsid w:val="00955CDC"/>
    <w:rsid w:val="0095696E"/>
    <w:rsid w:val="009576BE"/>
    <w:rsid w:val="00960C3B"/>
    <w:rsid w:val="00961086"/>
    <w:rsid w:val="00961E63"/>
    <w:rsid w:val="009639FA"/>
    <w:rsid w:val="00963F1E"/>
    <w:rsid w:val="0096415C"/>
    <w:rsid w:val="00964ADD"/>
    <w:rsid w:val="009650AC"/>
    <w:rsid w:val="00965A23"/>
    <w:rsid w:val="00966609"/>
    <w:rsid w:val="009701A3"/>
    <w:rsid w:val="009708BF"/>
    <w:rsid w:val="00971592"/>
    <w:rsid w:val="009718A3"/>
    <w:rsid w:val="00971B48"/>
    <w:rsid w:val="00972362"/>
    <w:rsid w:val="00972B67"/>
    <w:rsid w:val="009740C2"/>
    <w:rsid w:val="009742B2"/>
    <w:rsid w:val="00977E11"/>
    <w:rsid w:val="0098050F"/>
    <w:rsid w:val="00980C57"/>
    <w:rsid w:val="00981B72"/>
    <w:rsid w:val="0098241F"/>
    <w:rsid w:val="0098305A"/>
    <w:rsid w:val="00983A3B"/>
    <w:rsid w:val="009848EC"/>
    <w:rsid w:val="00984FE5"/>
    <w:rsid w:val="00986F05"/>
    <w:rsid w:val="00991EA2"/>
    <w:rsid w:val="00992330"/>
    <w:rsid w:val="009931E8"/>
    <w:rsid w:val="00993CF5"/>
    <w:rsid w:val="00994FF6"/>
    <w:rsid w:val="009966E5"/>
    <w:rsid w:val="0099708E"/>
    <w:rsid w:val="009972C4"/>
    <w:rsid w:val="009A0CB9"/>
    <w:rsid w:val="009A1743"/>
    <w:rsid w:val="009A1ED1"/>
    <w:rsid w:val="009A25C0"/>
    <w:rsid w:val="009A3289"/>
    <w:rsid w:val="009A38D6"/>
    <w:rsid w:val="009A4F99"/>
    <w:rsid w:val="009A5C2D"/>
    <w:rsid w:val="009A6BAD"/>
    <w:rsid w:val="009B0761"/>
    <w:rsid w:val="009B0DA5"/>
    <w:rsid w:val="009B30BB"/>
    <w:rsid w:val="009B3303"/>
    <w:rsid w:val="009B6137"/>
    <w:rsid w:val="009B6AD1"/>
    <w:rsid w:val="009B7385"/>
    <w:rsid w:val="009B76F7"/>
    <w:rsid w:val="009C0ACA"/>
    <w:rsid w:val="009C14EA"/>
    <w:rsid w:val="009C23AB"/>
    <w:rsid w:val="009C3418"/>
    <w:rsid w:val="009C353D"/>
    <w:rsid w:val="009C4078"/>
    <w:rsid w:val="009C40F2"/>
    <w:rsid w:val="009C614D"/>
    <w:rsid w:val="009C760C"/>
    <w:rsid w:val="009C7EA6"/>
    <w:rsid w:val="009C7EB3"/>
    <w:rsid w:val="009D191E"/>
    <w:rsid w:val="009D4E33"/>
    <w:rsid w:val="009D5257"/>
    <w:rsid w:val="009D533D"/>
    <w:rsid w:val="009D5834"/>
    <w:rsid w:val="009D5C25"/>
    <w:rsid w:val="009D6A27"/>
    <w:rsid w:val="009D6BC4"/>
    <w:rsid w:val="009D74C9"/>
    <w:rsid w:val="009D774C"/>
    <w:rsid w:val="009E076F"/>
    <w:rsid w:val="009E1342"/>
    <w:rsid w:val="009E1530"/>
    <w:rsid w:val="009E2A34"/>
    <w:rsid w:val="009E2A42"/>
    <w:rsid w:val="009E2EF2"/>
    <w:rsid w:val="009E3005"/>
    <w:rsid w:val="009E3558"/>
    <w:rsid w:val="009E35A0"/>
    <w:rsid w:val="009E368F"/>
    <w:rsid w:val="009E38ED"/>
    <w:rsid w:val="009E7338"/>
    <w:rsid w:val="009F0C0E"/>
    <w:rsid w:val="009F0C78"/>
    <w:rsid w:val="009F2057"/>
    <w:rsid w:val="009F274C"/>
    <w:rsid w:val="009F3330"/>
    <w:rsid w:val="009F4DE4"/>
    <w:rsid w:val="009F5D2B"/>
    <w:rsid w:val="009F6113"/>
    <w:rsid w:val="009F6409"/>
    <w:rsid w:val="009F6883"/>
    <w:rsid w:val="009F7A17"/>
    <w:rsid w:val="00A00839"/>
    <w:rsid w:val="00A00DDC"/>
    <w:rsid w:val="00A04ECF"/>
    <w:rsid w:val="00A05C4E"/>
    <w:rsid w:val="00A0641A"/>
    <w:rsid w:val="00A06449"/>
    <w:rsid w:val="00A064F1"/>
    <w:rsid w:val="00A07750"/>
    <w:rsid w:val="00A07E69"/>
    <w:rsid w:val="00A07F2E"/>
    <w:rsid w:val="00A07F45"/>
    <w:rsid w:val="00A10BFE"/>
    <w:rsid w:val="00A1260E"/>
    <w:rsid w:val="00A126C3"/>
    <w:rsid w:val="00A12C9A"/>
    <w:rsid w:val="00A132C3"/>
    <w:rsid w:val="00A154F3"/>
    <w:rsid w:val="00A15954"/>
    <w:rsid w:val="00A16EEC"/>
    <w:rsid w:val="00A20608"/>
    <w:rsid w:val="00A20DB4"/>
    <w:rsid w:val="00A2180A"/>
    <w:rsid w:val="00A2260D"/>
    <w:rsid w:val="00A249CF"/>
    <w:rsid w:val="00A249D4"/>
    <w:rsid w:val="00A24F82"/>
    <w:rsid w:val="00A26A8A"/>
    <w:rsid w:val="00A27357"/>
    <w:rsid w:val="00A27C55"/>
    <w:rsid w:val="00A30A8E"/>
    <w:rsid w:val="00A30E35"/>
    <w:rsid w:val="00A311C5"/>
    <w:rsid w:val="00A319A9"/>
    <w:rsid w:val="00A31DD2"/>
    <w:rsid w:val="00A32001"/>
    <w:rsid w:val="00A32EA1"/>
    <w:rsid w:val="00A3411F"/>
    <w:rsid w:val="00A35E24"/>
    <w:rsid w:val="00A36522"/>
    <w:rsid w:val="00A37B2E"/>
    <w:rsid w:val="00A37C69"/>
    <w:rsid w:val="00A4022E"/>
    <w:rsid w:val="00A403ED"/>
    <w:rsid w:val="00A406FB"/>
    <w:rsid w:val="00A41685"/>
    <w:rsid w:val="00A41CB8"/>
    <w:rsid w:val="00A42424"/>
    <w:rsid w:val="00A424B2"/>
    <w:rsid w:val="00A42823"/>
    <w:rsid w:val="00A4462F"/>
    <w:rsid w:val="00A45760"/>
    <w:rsid w:val="00A45F1A"/>
    <w:rsid w:val="00A46F86"/>
    <w:rsid w:val="00A47E54"/>
    <w:rsid w:val="00A5004D"/>
    <w:rsid w:val="00A500EF"/>
    <w:rsid w:val="00A50539"/>
    <w:rsid w:val="00A50836"/>
    <w:rsid w:val="00A5241E"/>
    <w:rsid w:val="00A53584"/>
    <w:rsid w:val="00A53AAF"/>
    <w:rsid w:val="00A5531F"/>
    <w:rsid w:val="00A56F7B"/>
    <w:rsid w:val="00A62A13"/>
    <w:rsid w:val="00A6385C"/>
    <w:rsid w:val="00A64529"/>
    <w:rsid w:val="00A65D51"/>
    <w:rsid w:val="00A672F6"/>
    <w:rsid w:val="00A674DD"/>
    <w:rsid w:val="00A706BA"/>
    <w:rsid w:val="00A70D8E"/>
    <w:rsid w:val="00A72095"/>
    <w:rsid w:val="00A725B0"/>
    <w:rsid w:val="00A73031"/>
    <w:rsid w:val="00A74E94"/>
    <w:rsid w:val="00A75314"/>
    <w:rsid w:val="00A75330"/>
    <w:rsid w:val="00A7551E"/>
    <w:rsid w:val="00A75BDD"/>
    <w:rsid w:val="00A76867"/>
    <w:rsid w:val="00A8056D"/>
    <w:rsid w:val="00A807B7"/>
    <w:rsid w:val="00A80ED9"/>
    <w:rsid w:val="00A813C0"/>
    <w:rsid w:val="00A81809"/>
    <w:rsid w:val="00A81984"/>
    <w:rsid w:val="00A82DB6"/>
    <w:rsid w:val="00A83C5A"/>
    <w:rsid w:val="00A855BC"/>
    <w:rsid w:val="00A8647F"/>
    <w:rsid w:val="00A87033"/>
    <w:rsid w:val="00A878CC"/>
    <w:rsid w:val="00A87A45"/>
    <w:rsid w:val="00A90E39"/>
    <w:rsid w:val="00A91674"/>
    <w:rsid w:val="00A920F5"/>
    <w:rsid w:val="00A932A6"/>
    <w:rsid w:val="00A933AA"/>
    <w:rsid w:val="00A93E3B"/>
    <w:rsid w:val="00A94434"/>
    <w:rsid w:val="00A94A75"/>
    <w:rsid w:val="00A94D74"/>
    <w:rsid w:val="00A955C5"/>
    <w:rsid w:val="00A9574A"/>
    <w:rsid w:val="00A95F33"/>
    <w:rsid w:val="00A95F9F"/>
    <w:rsid w:val="00A97893"/>
    <w:rsid w:val="00A97E2C"/>
    <w:rsid w:val="00AA3995"/>
    <w:rsid w:val="00AA3D1C"/>
    <w:rsid w:val="00AA4BD4"/>
    <w:rsid w:val="00AA4EF4"/>
    <w:rsid w:val="00AA5970"/>
    <w:rsid w:val="00AA6201"/>
    <w:rsid w:val="00AB07BA"/>
    <w:rsid w:val="00AB085C"/>
    <w:rsid w:val="00AB11AE"/>
    <w:rsid w:val="00AB1854"/>
    <w:rsid w:val="00AB3A37"/>
    <w:rsid w:val="00AB7C18"/>
    <w:rsid w:val="00AC1E96"/>
    <w:rsid w:val="00AC26C9"/>
    <w:rsid w:val="00AC4E89"/>
    <w:rsid w:val="00AC628D"/>
    <w:rsid w:val="00AC6892"/>
    <w:rsid w:val="00AC7586"/>
    <w:rsid w:val="00AC7A19"/>
    <w:rsid w:val="00AC7CEE"/>
    <w:rsid w:val="00AD1444"/>
    <w:rsid w:val="00AD2314"/>
    <w:rsid w:val="00AD24DE"/>
    <w:rsid w:val="00AD261C"/>
    <w:rsid w:val="00AD41DD"/>
    <w:rsid w:val="00AD4509"/>
    <w:rsid w:val="00AD4E71"/>
    <w:rsid w:val="00AD4F0A"/>
    <w:rsid w:val="00AD59A8"/>
    <w:rsid w:val="00AD6B1F"/>
    <w:rsid w:val="00AE0405"/>
    <w:rsid w:val="00AE05FC"/>
    <w:rsid w:val="00AE16A5"/>
    <w:rsid w:val="00AE1B9F"/>
    <w:rsid w:val="00AE22BD"/>
    <w:rsid w:val="00AE370A"/>
    <w:rsid w:val="00AE3AE6"/>
    <w:rsid w:val="00AE422D"/>
    <w:rsid w:val="00AE46C6"/>
    <w:rsid w:val="00AE49A9"/>
    <w:rsid w:val="00AE5ED2"/>
    <w:rsid w:val="00AF07EE"/>
    <w:rsid w:val="00AF14CF"/>
    <w:rsid w:val="00AF273E"/>
    <w:rsid w:val="00AF28D1"/>
    <w:rsid w:val="00AF2AE2"/>
    <w:rsid w:val="00AF471C"/>
    <w:rsid w:val="00AF630C"/>
    <w:rsid w:val="00AF6A27"/>
    <w:rsid w:val="00AF6E78"/>
    <w:rsid w:val="00AF799F"/>
    <w:rsid w:val="00B01249"/>
    <w:rsid w:val="00B01B61"/>
    <w:rsid w:val="00B0220B"/>
    <w:rsid w:val="00B02236"/>
    <w:rsid w:val="00B03815"/>
    <w:rsid w:val="00B04DB6"/>
    <w:rsid w:val="00B05631"/>
    <w:rsid w:val="00B066C3"/>
    <w:rsid w:val="00B06711"/>
    <w:rsid w:val="00B07D3A"/>
    <w:rsid w:val="00B100CB"/>
    <w:rsid w:val="00B106B2"/>
    <w:rsid w:val="00B1254A"/>
    <w:rsid w:val="00B1294C"/>
    <w:rsid w:val="00B16081"/>
    <w:rsid w:val="00B1632C"/>
    <w:rsid w:val="00B16CEB"/>
    <w:rsid w:val="00B17278"/>
    <w:rsid w:val="00B20456"/>
    <w:rsid w:val="00B20760"/>
    <w:rsid w:val="00B20B19"/>
    <w:rsid w:val="00B21FC3"/>
    <w:rsid w:val="00B222FC"/>
    <w:rsid w:val="00B22B16"/>
    <w:rsid w:val="00B23DC2"/>
    <w:rsid w:val="00B23E61"/>
    <w:rsid w:val="00B24E95"/>
    <w:rsid w:val="00B2565B"/>
    <w:rsid w:val="00B26F86"/>
    <w:rsid w:val="00B3064E"/>
    <w:rsid w:val="00B31800"/>
    <w:rsid w:val="00B3200D"/>
    <w:rsid w:val="00B32377"/>
    <w:rsid w:val="00B327E4"/>
    <w:rsid w:val="00B34363"/>
    <w:rsid w:val="00B34F0F"/>
    <w:rsid w:val="00B35860"/>
    <w:rsid w:val="00B35955"/>
    <w:rsid w:val="00B3702A"/>
    <w:rsid w:val="00B37130"/>
    <w:rsid w:val="00B371CF"/>
    <w:rsid w:val="00B37DAD"/>
    <w:rsid w:val="00B40391"/>
    <w:rsid w:val="00B41112"/>
    <w:rsid w:val="00B4250B"/>
    <w:rsid w:val="00B44ED7"/>
    <w:rsid w:val="00B457A5"/>
    <w:rsid w:val="00B476B5"/>
    <w:rsid w:val="00B508E0"/>
    <w:rsid w:val="00B50BFF"/>
    <w:rsid w:val="00B50DAD"/>
    <w:rsid w:val="00B51140"/>
    <w:rsid w:val="00B536FE"/>
    <w:rsid w:val="00B53B13"/>
    <w:rsid w:val="00B53F92"/>
    <w:rsid w:val="00B54916"/>
    <w:rsid w:val="00B56ED3"/>
    <w:rsid w:val="00B57B79"/>
    <w:rsid w:val="00B6000B"/>
    <w:rsid w:val="00B607B4"/>
    <w:rsid w:val="00B60964"/>
    <w:rsid w:val="00B6160F"/>
    <w:rsid w:val="00B6167C"/>
    <w:rsid w:val="00B61E10"/>
    <w:rsid w:val="00B61EE7"/>
    <w:rsid w:val="00B62921"/>
    <w:rsid w:val="00B62B07"/>
    <w:rsid w:val="00B63E72"/>
    <w:rsid w:val="00B63FF7"/>
    <w:rsid w:val="00B652FE"/>
    <w:rsid w:val="00B660E3"/>
    <w:rsid w:val="00B71016"/>
    <w:rsid w:val="00B7151C"/>
    <w:rsid w:val="00B73F6B"/>
    <w:rsid w:val="00B740AE"/>
    <w:rsid w:val="00B747FC"/>
    <w:rsid w:val="00B75C52"/>
    <w:rsid w:val="00B761C1"/>
    <w:rsid w:val="00B76762"/>
    <w:rsid w:val="00B76ADC"/>
    <w:rsid w:val="00B770E1"/>
    <w:rsid w:val="00B77255"/>
    <w:rsid w:val="00B8256B"/>
    <w:rsid w:val="00B84877"/>
    <w:rsid w:val="00B85EED"/>
    <w:rsid w:val="00B87164"/>
    <w:rsid w:val="00B87D58"/>
    <w:rsid w:val="00B906DF"/>
    <w:rsid w:val="00B91883"/>
    <w:rsid w:val="00B91C05"/>
    <w:rsid w:val="00B91FE6"/>
    <w:rsid w:val="00B92370"/>
    <w:rsid w:val="00B92487"/>
    <w:rsid w:val="00B937A2"/>
    <w:rsid w:val="00B93DF1"/>
    <w:rsid w:val="00B93E90"/>
    <w:rsid w:val="00B93EA4"/>
    <w:rsid w:val="00B95746"/>
    <w:rsid w:val="00B96062"/>
    <w:rsid w:val="00B96226"/>
    <w:rsid w:val="00B964BF"/>
    <w:rsid w:val="00BA1EE9"/>
    <w:rsid w:val="00BA2441"/>
    <w:rsid w:val="00BA6325"/>
    <w:rsid w:val="00BA6F14"/>
    <w:rsid w:val="00BA7A1B"/>
    <w:rsid w:val="00BA7A95"/>
    <w:rsid w:val="00BA7E9B"/>
    <w:rsid w:val="00BB147F"/>
    <w:rsid w:val="00BB23F9"/>
    <w:rsid w:val="00BB294F"/>
    <w:rsid w:val="00BB2F2F"/>
    <w:rsid w:val="00BB3A16"/>
    <w:rsid w:val="00BB3CD4"/>
    <w:rsid w:val="00BB4192"/>
    <w:rsid w:val="00BB41B1"/>
    <w:rsid w:val="00BB4E6F"/>
    <w:rsid w:val="00BB4E9B"/>
    <w:rsid w:val="00BB541D"/>
    <w:rsid w:val="00BB5509"/>
    <w:rsid w:val="00BB570F"/>
    <w:rsid w:val="00BB69DF"/>
    <w:rsid w:val="00BC01AD"/>
    <w:rsid w:val="00BC02FA"/>
    <w:rsid w:val="00BC052B"/>
    <w:rsid w:val="00BC11EE"/>
    <w:rsid w:val="00BC1553"/>
    <w:rsid w:val="00BC316B"/>
    <w:rsid w:val="00BC32A8"/>
    <w:rsid w:val="00BC3560"/>
    <w:rsid w:val="00BC380C"/>
    <w:rsid w:val="00BC3D9F"/>
    <w:rsid w:val="00BC4084"/>
    <w:rsid w:val="00BC40D1"/>
    <w:rsid w:val="00BC4854"/>
    <w:rsid w:val="00BC5083"/>
    <w:rsid w:val="00BC5B69"/>
    <w:rsid w:val="00BC606E"/>
    <w:rsid w:val="00BD01EA"/>
    <w:rsid w:val="00BD18F8"/>
    <w:rsid w:val="00BD200E"/>
    <w:rsid w:val="00BD3DC8"/>
    <w:rsid w:val="00BD5243"/>
    <w:rsid w:val="00BD5B6A"/>
    <w:rsid w:val="00BD5C03"/>
    <w:rsid w:val="00BD5E46"/>
    <w:rsid w:val="00BD6150"/>
    <w:rsid w:val="00BD6718"/>
    <w:rsid w:val="00BE16A3"/>
    <w:rsid w:val="00BE2422"/>
    <w:rsid w:val="00BE2654"/>
    <w:rsid w:val="00BE289E"/>
    <w:rsid w:val="00BE3419"/>
    <w:rsid w:val="00BE3C6B"/>
    <w:rsid w:val="00BE48BC"/>
    <w:rsid w:val="00BE52B7"/>
    <w:rsid w:val="00BE58BE"/>
    <w:rsid w:val="00BE5AFB"/>
    <w:rsid w:val="00BE60DC"/>
    <w:rsid w:val="00BE6BF0"/>
    <w:rsid w:val="00BE7D4E"/>
    <w:rsid w:val="00BF0089"/>
    <w:rsid w:val="00BF04BD"/>
    <w:rsid w:val="00BF1AD5"/>
    <w:rsid w:val="00BF2751"/>
    <w:rsid w:val="00BF2A60"/>
    <w:rsid w:val="00BF63A6"/>
    <w:rsid w:val="00BF7628"/>
    <w:rsid w:val="00C01349"/>
    <w:rsid w:val="00C01FC5"/>
    <w:rsid w:val="00C02E30"/>
    <w:rsid w:val="00C02EDB"/>
    <w:rsid w:val="00C03B28"/>
    <w:rsid w:val="00C04607"/>
    <w:rsid w:val="00C0465E"/>
    <w:rsid w:val="00C05485"/>
    <w:rsid w:val="00C0577D"/>
    <w:rsid w:val="00C05B3F"/>
    <w:rsid w:val="00C062D9"/>
    <w:rsid w:val="00C07144"/>
    <w:rsid w:val="00C112AD"/>
    <w:rsid w:val="00C13979"/>
    <w:rsid w:val="00C146FD"/>
    <w:rsid w:val="00C14B4A"/>
    <w:rsid w:val="00C15AE1"/>
    <w:rsid w:val="00C15F69"/>
    <w:rsid w:val="00C209B1"/>
    <w:rsid w:val="00C215CD"/>
    <w:rsid w:val="00C21C96"/>
    <w:rsid w:val="00C239DA"/>
    <w:rsid w:val="00C2441E"/>
    <w:rsid w:val="00C25CE3"/>
    <w:rsid w:val="00C3072F"/>
    <w:rsid w:val="00C318D0"/>
    <w:rsid w:val="00C319B7"/>
    <w:rsid w:val="00C31A4F"/>
    <w:rsid w:val="00C31AB8"/>
    <w:rsid w:val="00C3262E"/>
    <w:rsid w:val="00C330E1"/>
    <w:rsid w:val="00C339E1"/>
    <w:rsid w:val="00C35926"/>
    <w:rsid w:val="00C37450"/>
    <w:rsid w:val="00C37A7F"/>
    <w:rsid w:val="00C37F01"/>
    <w:rsid w:val="00C40227"/>
    <w:rsid w:val="00C403B8"/>
    <w:rsid w:val="00C40918"/>
    <w:rsid w:val="00C40E53"/>
    <w:rsid w:val="00C41442"/>
    <w:rsid w:val="00C41C58"/>
    <w:rsid w:val="00C43629"/>
    <w:rsid w:val="00C449C0"/>
    <w:rsid w:val="00C44DBC"/>
    <w:rsid w:val="00C470DB"/>
    <w:rsid w:val="00C47BD9"/>
    <w:rsid w:val="00C502AE"/>
    <w:rsid w:val="00C51A1F"/>
    <w:rsid w:val="00C51A25"/>
    <w:rsid w:val="00C51A51"/>
    <w:rsid w:val="00C527AF"/>
    <w:rsid w:val="00C5488D"/>
    <w:rsid w:val="00C548D8"/>
    <w:rsid w:val="00C54B50"/>
    <w:rsid w:val="00C579D7"/>
    <w:rsid w:val="00C6021F"/>
    <w:rsid w:val="00C61D39"/>
    <w:rsid w:val="00C62C1F"/>
    <w:rsid w:val="00C6397E"/>
    <w:rsid w:val="00C63F0F"/>
    <w:rsid w:val="00C64284"/>
    <w:rsid w:val="00C65420"/>
    <w:rsid w:val="00C667B7"/>
    <w:rsid w:val="00C66E5A"/>
    <w:rsid w:val="00C720BE"/>
    <w:rsid w:val="00C72467"/>
    <w:rsid w:val="00C72ADD"/>
    <w:rsid w:val="00C75DF4"/>
    <w:rsid w:val="00C77270"/>
    <w:rsid w:val="00C7755D"/>
    <w:rsid w:val="00C7760F"/>
    <w:rsid w:val="00C811B9"/>
    <w:rsid w:val="00C828AC"/>
    <w:rsid w:val="00C828CC"/>
    <w:rsid w:val="00C8369C"/>
    <w:rsid w:val="00C84F86"/>
    <w:rsid w:val="00C85A38"/>
    <w:rsid w:val="00C866EB"/>
    <w:rsid w:val="00C8678E"/>
    <w:rsid w:val="00C92391"/>
    <w:rsid w:val="00C9321E"/>
    <w:rsid w:val="00C9370D"/>
    <w:rsid w:val="00C94E33"/>
    <w:rsid w:val="00C9535B"/>
    <w:rsid w:val="00C97032"/>
    <w:rsid w:val="00C97F98"/>
    <w:rsid w:val="00CA0820"/>
    <w:rsid w:val="00CA2610"/>
    <w:rsid w:val="00CA2A39"/>
    <w:rsid w:val="00CA30A1"/>
    <w:rsid w:val="00CA344E"/>
    <w:rsid w:val="00CA3A41"/>
    <w:rsid w:val="00CA3EE4"/>
    <w:rsid w:val="00CA51A5"/>
    <w:rsid w:val="00CA5D5E"/>
    <w:rsid w:val="00CA6C8F"/>
    <w:rsid w:val="00CA6EAF"/>
    <w:rsid w:val="00CA767F"/>
    <w:rsid w:val="00CA7FD0"/>
    <w:rsid w:val="00CB0F25"/>
    <w:rsid w:val="00CB0F6C"/>
    <w:rsid w:val="00CB10DE"/>
    <w:rsid w:val="00CB2931"/>
    <w:rsid w:val="00CB2B1C"/>
    <w:rsid w:val="00CB2C6B"/>
    <w:rsid w:val="00CB30C9"/>
    <w:rsid w:val="00CB50AD"/>
    <w:rsid w:val="00CB5464"/>
    <w:rsid w:val="00CB55ED"/>
    <w:rsid w:val="00CB684A"/>
    <w:rsid w:val="00CB6899"/>
    <w:rsid w:val="00CB68A5"/>
    <w:rsid w:val="00CB7DB7"/>
    <w:rsid w:val="00CC08DE"/>
    <w:rsid w:val="00CC0D50"/>
    <w:rsid w:val="00CC1F4B"/>
    <w:rsid w:val="00CC2081"/>
    <w:rsid w:val="00CC3418"/>
    <w:rsid w:val="00CC3B0B"/>
    <w:rsid w:val="00CC6CAC"/>
    <w:rsid w:val="00CC7858"/>
    <w:rsid w:val="00CD1175"/>
    <w:rsid w:val="00CD32BD"/>
    <w:rsid w:val="00CD43A1"/>
    <w:rsid w:val="00CD51A9"/>
    <w:rsid w:val="00CD5BCB"/>
    <w:rsid w:val="00CD5E02"/>
    <w:rsid w:val="00CD64E6"/>
    <w:rsid w:val="00CD6AD8"/>
    <w:rsid w:val="00CD6C3B"/>
    <w:rsid w:val="00CD78A5"/>
    <w:rsid w:val="00CE1BF3"/>
    <w:rsid w:val="00CE214D"/>
    <w:rsid w:val="00CE286F"/>
    <w:rsid w:val="00CE5169"/>
    <w:rsid w:val="00CE6A64"/>
    <w:rsid w:val="00CE6DB4"/>
    <w:rsid w:val="00CE6F4C"/>
    <w:rsid w:val="00CE75AF"/>
    <w:rsid w:val="00CE77B7"/>
    <w:rsid w:val="00CE7FF0"/>
    <w:rsid w:val="00CF044B"/>
    <w:rsid w:val="00CF10D7"/>
    <w:rsid w:val="00CF19B7"/>
    <w:rsid w:val="00CF2A14"/>
    <w:rsid w:val="00CF3047"/>
    <w:rsid w:val="00CF50DE"/>
    <w:rsid w:val="00CF6793"/>
    <w:rsid w:val="00CF7EF1"/>
    <w:rsid w:val="00D028BE"/>
    <w:rsid w:val="00D05C03"/>
    <w:rsid w:val="00D0698E"/>
    <w:rsid w:val="00D07462"/>
    <w:rsid w:val="00D07902"/>
    <w:rsid w:val="00D105A4"/>
    <w:rsid w:val="00D10BC2"/>
    <w:rsid w:val="00D12335"/>
    <w:rsid w:val="00D1266B"/>
    <w:rsid w:val="00D12831"/>
    <w:rsid w:val="00D148E3"/>
    <w:rsid w:val="00D14EF9"/>
    <w:rsid w:val="00D15509"/>
    <w:rsid w:val="00D157C1"/>
    <w:rsid w:val="00D15A1B"/>
    <w:rsid w:val="00D16E39"/>
    <w:rsid w:val="00D17AA9"/>
    <w:rsid w:val="00D203B6"/>
    <w:rsid w:val="00D20D31"/>
    <w:rsid w:val="00D20E6B"/>
    <w:rsid w:val="00D214BD"/>
    <w:rsid w:val="00D21ED4"/>
    <w:rsid w:val="00D2375B"/>
    <w:rsid w:val="00D242C5"/>
    <w:rsid w:val="00D24EF8"/>
    <w:rsid w:val="00D256DE"/>
    <w:rsid w:val="00D25FDB"/>
    <w:rsid w:val="00D2662D"/>
    <w:rsid w:val="00D26A1C"/>
    <w:rsid w:val="00D27222"/>
    <w:rsid w:val="00D3137D"/>
    <w:rsid w:val="00D337F0"/>
    <w:rsid w:val="00D344F3"/>
    <w:rsid w:val="00D35774"/>
    <w:rsid w:val="00D35AF0"/>
    <w:rsid w:val="00D36802"/>
    <w:rsid w:val="00D36993"/>
    <w:rsid w:val="00D373FC"/>
    <w:rsid w:val="00D41AA7"/>
    <w:rsid w:val="00D41F8A"/>
    <w:rsid w:val="00D42ED5"/>
    <w:rsid w:val="00D4350C"/>
    <w:rsid w:val="00D44A94"/>
    <w:rsid w:val="00D47858"/>
    <w:rsid w:val="00D47C33"/>
    <w:rsid w:val="00D5060C"/>
    <w:rsid w:val="00D5199E"/>
    <w:rsid w:val="00D52671"/>
    <w:rsid w:val="00D55CE2"/>
    <w:rsid w:val="00D55F96"/>
    <w:rsid w:val="00D5678B"/>
    <w:rsid w:val="00D60514"/>
    <w:rsid w:val="00D60D49"/>
    <w:rsid w:val="00D60E23"/>
    <w:rsid w:val="00D6176A"/>
    <w:rsid w:val="00D64551"/>
    <w:rsid w:val="00D65AC0"/>
    <w:rsid w:val="00D665A4"/>
    <w:rsid w:val="00D66DBA"/>
    <w:rsid w:val="00D67096"/>
    <w:rsid w:val="00D67996"/>
    <w:rsid w:val="00D70499"/>
    <w:rsid w:val="00D707BB"/>
    <w:rsid w:val="00D708D7"/>
    <w:rsid w:val="00D709FC"/>
    <w:rsid w:val="00D70A6C"/>
    <w:rsid w:val="00D71AD2"/>
    <w:rsid w:val="00D727C6"/>
    <w:rsid w:val="00D7315C"/>
    <w:rsid w:val="00D764A0"/>
    <w:rsid w:val="00D777D5"/>
    <w:rsid w:val="00D77ACE"/>
    <w:rsid w:val="00D77CA6"/>
    <w:rsid w:val="00D80AF1"/>
    <w:rsid w:val="00D80FA6"/>
    <w:rsid w:val="00D82710"/>
    <w:rsid w:val="00D82BC1"/>
    <w:rsid w:val="00D84B9C"/>
    <w:rsid w:val="00D8609B"/>
    <w:rsid w:val="00D86DB0"/>
    <w:rsid w:val="00D86FAC"/>
    <w:rsid w:val="00D87B87"/>
    <w:rsid w:val="00D90CC3"/>
    <w:rsid w:val="00D915C7"/>
    <w:rsid w:val="00D92034"/>
    <w:rsid w:val="00D927C9"/>
    <w:rsid w:val="00D92B1B"/>
    <w:rsid w:val="00D92BAD"/>
    <w:rsid w:val="00D93BF1"/>
    <w:rsid w:val="00D93CC8"/>
    <w:rsid w:val="00D940BF"/>
    <w:rsid w:val="00D96403"/>
    <w:rsid w:val="00D96979"/>
    <w:rsid w:val="00D9711F"/>
    <w:rsid w:val="00D97B8C"/>
    <w:rsid w:val="00DA10D8"/>
    <w:rsid w:val="00DA1747"/>
    <w:rsid w:val="00DA3442"/>
    <w:rsid w:val="00DA4090"/>
    <w:rsid w:val="00DA45BA"/>
    <w:rsid w:val="00DA4675"/>
    <w:rsid w:val="00DA62E5"/>
    <w:rsid w:val="00DA7737"/>
    <w:rsid w:val="00DB0138"/>
    <w:rsid w:val="00DB0ACB"/>
    <w:rsid w:val="00DB19E7"/>
    <w:rsid w:val="00DB1DE4"/>
    <w:rsid w:val="00DB5335"/>
    <w:rsid w:val="00DB6723"/>
    <w:rsid w:val="00DB6AA3"/>
    <w:rsid w:val="00DC01EF"/>
    <w:rsid w:val="00DC1E59"/>
    <w:rsid w:val="00DC233D"/>
    <w:rsid w:val="00DC3881"/>
    <w:rsid w:val="00DC3DFF"/>
    <w:rsid w:val="00DC65B4"/>
    <w:rsid w:val="00DC677E"/>
    <w:rsid w:val="00DC6E3D"/>
    <w:rsid w:val="00DC7ADC"/>
    <w:rsid w:val="00DD0144"/>
    <w:rsid w:val="00DD1BA7"/>
    <w:rsid w:val="00DD46B4"/>
    <w:rsid w:val="00DD4966"/>
    <w:rsid w:val="00DD5029"/>
    <w:rsid w:val="00DD53BA"/>
    <w:rsid w:val="00DD63A9"/>
    <w:rsid w:val="00DD7799"/>
    <w:rsid w:val="00DE024A"/>
    <w:rsid w:val="00DE03F6"/>
    <w:rsid w:val="00DE16C9"/>
    <w:rsid w:val="00DE2369"/>
    <w:rsid w:val="00DE389E"/>
    <w:rsid w:val="00DE3E3E"/>
    <w:rsid w:val="00DE4C91"/>
    <w:rsid w:val="00DE560E"/>
    <w:rsid w:val="00DE5EDE"/>
    <w:rsid w:val="00DE6C79"/>
    <w:rsid w:val="00DF2853"/>
    <w:rsid w:val="00DF28D2"/>
    <w:rsid w:val="00DF2920"/>
    <w:rsid w:val="00DF6871"/>
    <w:rsid w:val="00E014AF"/>
    <w:rsid w:val="00E017F4"/>
    <w:rsid w:val="00E024A1"/>
    <w:rsid w:val="00E04353"/>
    <w:rsid w:val="00E05F1D"/>
    <w:rsid w:val="00E068A9"/>
    <w:rsid w:val="00E071C2"/>
    <w:rsid w:val="00E10245"/>
    <w:rsid w:val="00E10DB6"/>
    <w:rsid w:val="00E11A0A"/>
    <w:rsid w:val="00E11D6F"/>
    <w:rsid w:val="00E1225B"/>
    <w:rsid w:val="00E13057"/>
    <w:rsid w:val="00E133F5"/>
    <w:rsid w:val="00E13C32"/>
    <w:rsid w:val="00E1431B"/>
    <w:rsid w:val="00E152F0"/>
    <w:rsid w:val="00E15417"/>
    <w:rsid w:val="00E1654F"/>
    <w:rsid w:val="00E21544"/>
    <w:rsid w:val="00E21E14"/>
    <w:rsid w:val="00E22110"/>
    <w:rsid w:val="00E225FB"/>
    <w:rsid w:val="00E231DA"/>
    <w:rsid w:val="00E23880"/>
    <w:rsid w:val="00E23B95"/>
    <w:rsid w:val="00E26238"/>
    <w:rsid w:val="00E269A0"/>
    <w:rsid w:val="00E271D5"/>
    <w:rsid w:val="00E31194"/>
    <w:rsid w:val="00E32217"/>
    <w:rsid w:val="00E32485"/>
    <w:rsid w:val="00E35907"/>
    <w:rsid w:val="00E37BFB"/>
    <w:rsid w:val="00E37C03"/>
    <w:rsid w:val="00E40D57"/>
    <w:rsid w:val="00E41C30"/>
    <w:rsid w:val="00E42577"/>
    <w:rsid w:val="00E426F4"/>
    <w:rsid w:val="00E42D57"/>
    <w:rsid w:val="00E46304"/>
    <w:rsid w:val="00E466A7"/>
    <w:rsid w:val="00E469A3"/>
    <w:rsid w:val="00E46CDF"/>
    <w:rsid w:val="00E46F24"/>
    <w:rsid w:val="00E521AD"/>
    <w:rsid w:val="00E53985"/>
    <w:rsid w:val="00E54147"/>
    <w:rsid w:val="00E5489A"/>
    <w:rsid w:val="00E55349"/>
    <w:rsid w:val="00E56049"/>
    <w:rsid w:val="00E565E5"/>
    <w:rsid w:val="00E56D45"/>
    <w:rsid w:val="00E57154"/>
    <w:rsid w:val="00E57198"/>
    <w:rsid w:val="00E57CEB"/>
    <w:rsid w:val="00E57DD7"/>
    <w:rsid w:val="00E57F8E"/>
    <w:rsid w:val="00E61FFE"/>
    <w:rsid w:val="00E644F7"/>
    <w:rsid w:val="00E64ECC"/>
    <w:rsid w:val="00E665E9"/>
    <w:rsid w:val="00E668E3"/>
    <w:rsid w:val="00E70464"/>
    <w:rsid w:val="00E71EA5"/>
    <w:rsid w:val="00E7210A"/>
    <w:rsid w:val="00E72BE7"/>
    <w:rsid w:val="00E73B08"/>
    <w:rsid w:val="00E7570F"/>
    <w:rsid w:val="00E77F34"/>
    <w:rsid w:val="00E80005"/>
    <w:rsid w:val="00E81AA4"/>
    <w:rsid w:val="00E8235B"/>
    <w:rsid w:val="00E82A55"/>
    <w:rsid w:val="00E82BB9"/>
    <w:rsid w:val="00E83034"/>
    <w:rsid w:val="00E8381E"/>
    <w:rsid w:val="00E845D8"/>
    <w:rsid w:val="00E85AA4"/>
    <w:rsid w:val="00E86C2E"/>
    <w:rsid w:val="00E87320"/>
    <w:rsid w:val="00E8797C"/>
    <w:rsid w:val="00E87C4C"/>
    <w:rsid w:val="00E87FD6"/>
    <w:rsid w:val="00E90AAB"/>
    <w:rsid w:val="00E90D59"/>
    <w:rsid w:val="00E91501"/>
    <w:rsid w:val="00E92A52"/>
    <w:rsid w:val="00E93AAE"/>
    <w:rsid w:val="00E93BA0"/>
    <w:rsid w:val="00E93FB6"/>
    <w:rsid w:val="00E94805"/>
    <w:rsid w:val="00E9553B"/>
    <w:rsid w:val="00E96B45"/>
    <w:rsid w:val="00EA078B"/>
    <w:rsid w:val="00EA1665"/>
    <w:rsid w:val="00EA1B81"/>
    <w:rsid w:val="00EA1E4F"/>
    <w:rsid w:val="00EA2C6F"/>
    <w:rsid w:val="00EA34F0"/>
    <w:rsid w:val="00EA3FAA"/>
    <w:rsid w:val="00EA45B0"/>
    <w:rsid w:val="00EA48CE"/>
    <w:rsid w:val="00EA541F"/>
    <w:rsid w:val="00EA5F56"/>
    <w:rsid w:val="00EA6A6A"/>
    <w:rsid w:val="00EA6B14"/>
    <w:rsid w:val="00EA7204"/>
    <w:rsid w:val="00EA72A2"/>
    <w:rsid w:val="00EA76EC"/>
    <w:rsid w:val="00EA7746"/>
    <w:rsid w:val="00EB0A57"/>
    <w:rsid w:val="00EB0E1C"/>
    <w:rsid w:val="00EB1DE9"/>
    <w:rsid w:val="00EB2566"/>
    <w:rsid w:val="00EB2707"/>
    <w:rsid w:val="00EB3626"/>
    <w:rsid w:val="00EB3E1B"/>
    <w:rsid w:val="00EB440E"/>
    <w:rsid w:val="00EB44DA"/>
    <w:rsid w:val="00EB47D8"/>
    <w:rsid w:val="00EB4A64"/>
    <w:rsid w:val="00EB4C18"/>
    <w:rsid w:val="00EB4F78"/>
    <w:rsid w:val="00EB6069"/>
    <w:rsid w:val="00EB6972"/>
    <w:rsid w:val="00EC0787"/>
    <w:rsid w:val="00EC0C03"/>
    <w:rsid w:val="00EC14BC"/>
    <w:rsid w:val="00EC3A51"/>
    <w:rsid w:val="00EC462B"/>
    <w:rsid w:val="00EC4D77"/>
    <w:rsid w:val="00EC71EE"/>
    <w:rsid w:val="00EC7856"/>
    <w:rsid w:val="00ED23EB"/>
    <w:rsid w:val="00ED2C9C"/>
    <w:rsid w:val="00ED32AD"/>
    <w:rsid w:val="00ED368B"/>
    <w:rsid w:val="00ED4C1E"/>
    <w:rsid w:val="00ED5125"/>
    <w:rsid w:val="00ED53D4"/>
    <w:rsid w:val="00ED58A0"/>
    <w:rsid w:val="00ED5913"/>
    <w:rsid w:val="00ED7E4F"/>
    <w:rsid w:val="00EE00FC"/>
    <w:rsid w:val="00EE1500"/>
    <w:rsid w:val="00EE2819"/>
    <w:rsid w:val="00EE3A53"/>
    <w:rsid w:val="00EE4093"/>
    <w:rsid w:val="00EE53FE"/>
    <w:rsid w:val="00EE7343"/>
    <w:rsid w:val="00EF079B"/>
    <w:rsid w:val="00EF0A57"/>
    <w:rsid w:val="00EF0F88"/>
    <w:rsid w:val="00EF16DD"/>
    <w:rsid w:val="00EF1C14"/>
    <w:rsid w:val="00EF35C5"/>
    <w:rsid w:val="00EF3A1A"/>
    <w:rsid w:val="00EF45A9"/>
    <w:rsid w:val="00EF4DDE"/>
    <w:rsid w:val="00EF5173"/>
    <w:rsid w:val="00EF538A"/>
    <w:rsid w:val="00EF5B43"/>
    <w:rsid w:val="00EF74EF"/>
    <w:rsid w:val="00EF7531"/>
    <w:rsid w:val="00F014E3"/>
    <w:rsid w:val="00F028DE"/>
    <w:rsid w:val="00F04467"/>
    <w:rsid w:val="00F0470B"/>
    <w:rsid w:val="00F048E1"/>
    <w:rsid w:val="00F04AD0"/>
    <w:rsid w:val="00F060D0"/>
    <w:rsid w:val="00F100A7"/>
    <w:rsid w:val="00F12016"/>
    <w:rsid w:val="00F12541"/>
    <w:rsid w:val="00F12661"/>
    <w:rsid w:val="00F1267A"/>
    <w:rsid w:val="00F13144"/>
    <w:rsid w:val="00F141B8"/>
    <w:rsid w:val="00F14554"/>
    <w:rsid w:val="00F147AA"/>
    <w:rsid w:val="00F15906"/>
    <w:rsid w:val="00F15EC5"/>
    <w:rsid w:val="00F20DCD"/>
    <w:rsid w:val="00F25123"/>
    <w:rsid w:val="00F2550E"/>
    <w:rsid w:val="00F26ACA"/>
    <w:rsid w:val="00F26F7A"/>
    <w:rsid w:val="00F26FF5"/>
    <w:rsid w:val="00F271A5"/>
    <w:rsid w:val="00F2779B"/>
    <w:rsid w:val="00F30079"/>
    <w:rsid w:val="00F3024B"/>
    <w:rsid w:val="00F30C61"/>
    <w:rsid w:val="00F31866"/>
    <w:rsid w:val="00F32068"/>
    <w:rsid w:val="00F32231"/>
    <w:rsid w:val="00F32D93"/>
    <w:rsid w:val="00F345C3"/>
    <w:rsid w:val="00F34726"/>
    <w:rsid w:val="00F3689E"/>
    <w:rsid w:val="00F36E90"/>
    <w:rsid w:val="00F3709A"/>
    <w:rsid w:val="00F401B2"/>
    <w:rsid w:val="00F41C8E"/>
    <w:rsid w:val="00F41ECB"/>
    <w:rsid w:val="00F42788"/>
    <w:rsid w:val="00F42E41"/>
    <w:rsid w:val="00F43C48"/>
    <w:rsid w:val="00F4567C"/>
    <w:rsid w:val="00F50C79"/>
    <w:rsid w:val="00F50CE6"/>
    <w:rsid w:val="00F513F3"/>
    <w:rsid w:val="00F515FA"/>
    <w:rsid w:val="00F5228C"/>
    <w:rsid w:val="00F524B6"/>
    <w:rsid w:val="00F52D91"/>
    <w:rsid w:val="00F57899"/>
    <w:rsid w:val="00F6130B"/>
    <w:rsid w:val="00F613C6"/>
    <w:rsid w:val="00F656FA"/>
    <w:rsid w:val="00F65C2A"/>
    <w:rsid w:val="00F65E09"/>
    <w:rsid w:val="00F66393"/>
    <w:rsid w:val="00F67779"/>
    <w:rsid w:val="00F701BC"/>
    <w:rsid w:val="00F70349"/>
    <w:rsid w:val="00F70CD0"/>
    <w:rsid w:val="00F70F70"/>
    <w:rsid w:val="00F7281B"/>
    <w:rsid w:val="00F7371B"/>
    <w:rsid w:val="00F74587"/>
    <w:rsid w:val="00F81FFE"/>
    <w:rsid w:val="00F822F0"/>
    <w:rsid w:val="00F8338F"/>
    <w:rsid w:val="00F840CE"/>
    <w:rsid w:val="00F846E8"/>
    <w:rsid w:val="00F856BE"/>
    <w:rsid w:val="00F85EE6"/>
    <w:rsid w:val="00F86B10"/>
    <w:rsid w:val="00F87179"/>
    <w:rsid w:val="00F87589"/>
    <w:rsid w:val="00F90921"/>
    <w:rsid w:val="00F90F70"/>
    <w:rsid w:val="00F917BA"/>
    <w:rsid w:val="00F91CCB"/>
    <w:rsid w:val="00F93E35"/>
    <w:rsid w:val="00F94AAA"/>
    <w:rsid w:val="00F94CF1"/>
    <w:rsid w:val="00F95B8C"/>
    <w:rsid w:val="00F96864"/>
    <w:rsid w:val="00FA019C"/>
    <w:rsid w:val="00FA0D83"/>
    <w:rsid w:val="00FA2117"/>
    <w:rsid w:val="00FA3A72"/>
    <w:rsid w:val="00FA4434"/>
    <w:rsid w:val="00FA4C24"/>
    <w:rsid w:val="00FA5035"/>
    <w:rsid w:val="00FA68E5"/>
    <w:rsid w:val="00FA7046"/>
    <w:rsid w:val="00FB1ABB"/>
    <w:rsid w:val="00FB1DBF"/>
    <w:rsid w:val="00FB1DE2"/>
    <w:rsid w:val="00FB2983"/>
    <w:rsid w:val="00FB2B9B"/>
    <w:rsid w:val="00FB2BC4"/>
    <w:rsid w:val="00FB39AE"/>
    <w:rsid w:val="00FB4C2C"/>
    <w:rsid w:val="00FB4FB3"/>
    <w:rsid w:val="00FB66B6"/>
    <w:rsid w:val="00FB71D5"/>
    <w:rsid w:val="00FC0A63"/>
    <w:rsid w:val="00FC0D56"/>
    <w:rsid w:val="00FC1B63"/>
    <w:rsid w:val="00FC2A72"/>
    <w:rsid w:val="00FC3145"/>
    <w:rsid w:val="00FC32E3"/>
    <w:rsid w:val="00FC34B5"/>
    <w:rsid w:val="00FC41CE"/>
    <w:rsid w:val="00FC4696"/>
    <w:rsid w:val="00FC48DA"/>
    <w:rsid w:val="00FC5708"/>
    <w:rsid w:val="00FC76C9"/>
    <w:rsid w:val="00FC77F9"/>
    <w:rsid w:val="00FD1AC8"/>
    <w:rsid w:val="00FD1B3F"/>
    <w:rsid w:val="00FD1DBE"/>
    <w:rsid w:val="00FD2023"/>
    <w:rsid w:val="00FD219A"/>
    <w:rsid w:val="00FD21F7"/>
    <w:rsid w:val="00FD2B18"/>
    <w:rsid w:val="00FD2CA4"/>
    <w:rsid w:val="00FD2F27"/>
    <w:rsid w:val="00FD3314"/>
    <w:rsid w:val="00FD3F9E"/>
    <w:rsid w:val="00FD78CA"/>
    <w:rsid w:val="00FE1B83"/>
    <w:rsid w:val="00FE1F18"/>
    <w:rsid w:val="00FE43CB"/>
    <w:rsid w:val="00FE49BC"/>
    <w:rsid w:val="00FE637F"/>
    <w:rsid w:val="00FE68FD"/>
    <w:rsid w:val="00FE695F"/>
    <w:rsid w:val="00FE7082"/>
    <w:rsid w:val="00FF0379"/>
    <w:rsid w:val="00FF03B7"/>
    <w:rsid w:val="00FF08FB"/>
    <w:rsid w:val="00FF1916"/>
    <w:rsid w:val="00FF1BBF"/>
    <w:rsid w:val="00FF2174"/>
    <w:rsid w:val="00FF2252"/>
    <w:rsid w:val="00FF2A12"/>
    <w:rsid w:val="00FF2DF0"/>
    <w:rsid w:val="00FF3A5F"/>
    <w:rsid w:val="00FF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3C0"/>
    <w:rPr>
      <w:sz w:val="24"/>
      <w:szCs w:val="24"/>
    </w:rPr>
  </w:style>
  <w:style w:type="paragraph" w:styleId="Heading1">
    <w:name w:val="heading 1"/>
    <w:basedOn w:val="Normal"/>
    <w:next w:val="BodyText"/>
    <w:link w:val="Heading1Char"/>
    <w:autoRedefine/>
    <w:uiPriority w:val="9"/>
    <w:qFormat/>
    <w:rsid w:val="00A813C0"/>
    <w:pPr>
      <w:pageBreakBefore/>
      <w:widowControl w:val="0"/>
      <w:pBdr>
        <w:top w:val="single" w:sz="48" w:space="3" w:color="FFFFFF"/>
        <w:left w:val="single" w:sz="6" w:space="6" w:color="FFFFFF"/>
        <w:bottom w:val="single" w:sz="6" w:space="3" w:color="FFFFFF"/>
      </w:pBdr>
      <w:shd w:val="solid" w:color="254CA2" w:fill="auto"/>
      <w:spacing w:after="240" w:line="240" w:lineRule="atLeast"/>
      <w:ind w:left="115"/>
      <w:outlineLvl w:val="0"/>
    </w:pPr>
    <w:rPr>
      <w:rFonts w:ascii="Arial Black" w:hAnsi="Arial Black"/>
      <w:b/>
      <w:bCs/>
      <w:color w:val="FFFFFF"/>
      <w:spacing w:val="-10"/>
      <w:kern w:val="20"/>
      <w:szCs w:val="20"/>
    </w:rPr>
  </w:style>
  <w:style w:type="paragraph" w:styleId="Heading2">
    <w:name w:val="heading 2"/>
    <w:basedOn w:val="Normal"/>
    <w:next w:val="BodyText"/>
    <w:link w:val="Heading2Char"/>
    <w:uiPriority w:val="9"/>
    <w:qFormat/>
    <w:rsid w:val="00A813C0"/>
    <w:pPr>
      <w:keepNext/>
      <w:keepLines/>
      <w:spacing w:after="240" w:line="240" w:lineRule="atLeast"/>
      <w:outlineLvl w:val="1"/>
    </w:pPr>
    <w:rPr>
      <w:rFonts w:ascii="Arial Black" w:hAnsi="Arial Black"/>
      <w:color w:val="76C022"/>
      <w:spacing w:val="-15"/>
      <w:kern w:val="28"/>
      <w:sz w:val="22"/>
      <w:szCs w:val="20"/>
    </w:rPr>
  </w:style>
  <w:style w:type="paragraph" w:styleId="Heading3">
    <w:name w:val="heading 3"/>
    <w:basedOn w:val="Heading2"/>
    <w:next w:val="BodyText"/>
    <w:link w:val="Heading3Char"/>
    <w:uiPriority w:val="9"/>
    <w:qFormat/>
    <w:rsid w:val="00A813C0"/>
    <w:pPr>
      <w:spacing w:before="240" w:after="60"/>
      <w:outlineLvl w:val="2"/>
    </w:pPr>
    <w:rPr>
      <w:rFonts w:ascii="Arial" w:hAnsi="Arial" w:cs="Arial"/>
      <w:b/>
      <w:bCs/>
      <w:color w:val="0000FF"/>
    </w:rPr>
  </w:style>
  <w:style w:type="paragraph" w:styleId="Heading4">
    <w:name w:val="heading 4"/>
    <w:basedOn w:val="Heading3"/>
    <w:next w:val="BodyText"/>
    <w:link w:val="Heading4Char"/>
    <w:uiPriority w:val="9"/>
    <w:unhideWhenUsed/>
    <w:qFormat/>
    <w:rsid w:val="00FA5035"/>
    <w:pPr>
      <w:keepLines w:val="0"/>
      <w:spacing w:line="240" w:lineRule="auto"/>
      <w:outlineLvl w:val="3"/>
    </w:pPr>
    <w:rPr>
      <w:rFonts w:cs="Times New Roman"/>
      <w:i/>
      <w:color w:val="auto"/>
      <w:szCs w:val="28"/>
    </w:rPr>
  </w:style>
  <w:style w:type="paragraph" w:styleId="Heading5">
    <w:name w:val="heading 5"/>
    <w:basedOn w:val="Heading4"/>
    <w:next w:val="Normal"/>
    <w:link w:val="Heading5Char"/>
    <w:uiPriority w:val="9"/>
    <w:qFormat/>
    <w:rsid w:val="00A813C0"/>
    <w:pPr>
      <w:outlineLvl w:val="4"/>
    </w:pPr>
    <w:rPr>
      <w:i w:val="0"/>
      <w:iCs/>
      <w:spacing w:val="0"/>
      <w:kern w:val="0"/>
      <w:sz w:val="26"/>
      <w:szCs w:val="26"/>
    </w:rPr>
  </w:style>
  <w:style w:type="paragraph" w:styleId="Heading7">
    <w:name w:val="heading 7"/>
    <w:basedOn w:val="Normal"/>
    <w:next w:val="Normal"/>
    <w:link w:val="Heading7Char"/>
    <w:qFormat/>
    <w:rsid w:val="00872998"/>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813C0"/>
    <w:pPr>
      <w:spacing w:after="240" w:line="240" w:lineRule="atLeast"/>
      <w:ind w:left="1080"/>
      <w:jc w:val="both"/>
    </w:pPr>
    <w:rPr>
      <w:rFonts w:ascii="Arial" w:hAnsi="Arial"/>
      <w:spacing w:val="-5"/>
      <w:sz w:val="20"/>
      <w:szCs w:val="20"/>
    </w:rPr>
  </w:style>
  <w:style w:type="paragraph" w:styleId="Footer">
    <w:name w:val="footer"/>
    <w:basedOn w:val="Normal"/>
    <w:link w:val="FooterChar"/>
    <w:uiPriority w:val="99"/>
    <w:rsid w:val="006B4D3A"/>
    <w:pPr>
      <w:keepLines/>
      <w:tabs>
        <w:tab w:val="center" w:pos="4680"/>
        <w:tab w:val="right" w:pos="9360"/>
      </w:tabs>
      <w:spacing w:line="190" w:lineRule="atLeast"/>
    </w:pPr>
    <w:rPr>
      <w:rFonts w:ascii="Arial" w:hAnsi="Arial"/>
      <w:caps/>
      <w:spacing w:val="-5"/>
      <w:sz w:val="15"/>
      <w:szCs w:val="20"/>
    </w:rPr>
  </w:style>
  <w:style w:type="paragraph" w:styleId="Header">
    <w:name w:val="header"/>
    <w:basedOn w:val="Normal"/>
    <w:link w:val="HeaderChar"/>
    <w:uiPriority w:val="99"/>
    <w:rsid w:val="00FC5708"/>
    <w:pPr>
      <w:keepLines/>
      <w:tabs>
        <w:tab w:val="center" w:pos="4320"/>
        <w:tab w:val="right" w:pos="8640"/>
      </w:tabs>
      <w:spacing w:line="190" w:lineRule="atLeast"/>
      <w:ind w:left="1080"/>
    </w:pPr>
    <w:rPr>
      <w:rFonts w:ascii="Arial" w:hAnsi="Arial"/>
      <w:caps/>
      <w:spacing w:val="-5"/>
      <w:sz w:val="15"/>
      <w:szCs w:val="20"/>
    </w:rPr>
  </w:style>
  <w:style w:type="character" w:styleId="PageNumber">
    <w:name w:val="page number"/>
    <w:rsid w:val="00FC5708"/>
    <w:rPr>
      <w:rFonts w:ascii="Arial Black" w:hAnsi="Arial Black"/>
      <w:spacing w:val="-10"/>
      <w:sz w:val="18"/>
    </w:rPr>
  </w:style>
  <w:style w:type="paragraph" w:styleId="TOC1">
    <w:name w:val="toc 1"/>
    <w:basedOn w:val="Normal"/>
    <w:autoRedefine/>
    <w:uiPriority w:val="39"/>
    <w:rsid w:val="002D5480"/>
    <w:pPr>
      <w:tabs>
        <w:tab w:val="right" w:leader="dot" w:pos="9180"/>
      </w:tabs>
      <w:spacing w:line="240" w:lineRule="atLeast"/>
    </w:pPr>
    <w:rPr>
      <w:rFonts w:ascii="Arial" w:hAnsi="Arial"/>
    </w:rPr>
  </w:style>
  <w:style w:type="paragraph" w:styleId="TOC2">
    <w:name w:val="toc 2"/>
    <w:basedOn w:val="Normal"/>
    <w:autoRedefine/>
    <w:uiPriority w:val="39"/>
    <w:rsid w:val="002D5480"/>
    <w:pPr>
      <w:tabs>
        <w:tab w:val="right" w:leader="dot" w:pos="9180"/>
      </w:tabs>
      <w:spacing w:line="240" w:lineRule="atLeast"/>
      <w:ind w:left="360"/>
    </w:pPr>
    <w:rPr>
      <w:rFonts w:ascii="Arial" w:hAnsi="Arial"/>
      <w:i/>
      <w:sz w:val="22"/>
      <w:szCs w:val="20"/>
    </w:rPr>
  </w:style>
  <w:style w:type="paragraph" w:styleId="TOC3">
    <w:name w:val="toc 3"/>
    <w:basedOn w:val="Normal"/>
    <w:autoRedefine/>
    <w:uiPriority w:val="39"/>
    <w:rsid w:val="002D5480"/>
    <w:pPr>
      <w:tabs>
        <w:tab w:val="right" w:leader="dot" w:pos="9180"/>
      </w:tabs>
      <w:spacing w:line="240" w:lineRule="atLeast"/>
      <w:ind w:left="720"/>
    </w:pPr>
    <w:rPr>
      <w:rFonts w:ascii="Arial" w:hAnsi="Arial"/>
      <w:i/>
      <w:sz w:val="22"/>
      <w:szCs w:val="22"/>
    </w:rPr>
  </w:style>
  <w:style w:type="character" w:styleId="Hyperlink">
    <w:name w:val="Hyperlink"/>
    <w:uiPriority w:val="99"/>
    <w:rsid w:val="00FC5708"/>
    <w:rPr>
      <w:color w:val="0000FF"/>
      <w:u w:val="single"/>
    </w:rPr>
  </w:style>
  <w:style w:type="character" w:customStyle="1" w:styleId="BodyTextChar">
    <w:name w:val="Body Text Char"/>
    <w:link w:val="BodyText"/>
    <w:rsid w:val="00A813C0"/>
    <w:rPr>
      <w:rFonts w:ascii="Arial" w:hAnsi="Arial"/>
      <w:spacing w:val="-5"/>
    </w:rPr>
  </w:style>
  <w:style w:type="paragraph" w:customStyle="1" w:styleId="StyleStyleTitleCoverCenteredRight">
    <w:name w:val="Style Style Title Cover + Centered + Right"/>
    <w:basedOn w:val="Normal"/>
    <w:rsid w:val="00CD1175"/>
    <w:pPr>
      <w:keepNext/>
      <w:keepLines/>
      <w:pBdr>
        <w:bottom w:val="single" w:sz="24" w:space="7" w:color="808080"/>
      </w:pBdr>
      <w:tabs>
        <w:tab w:val="left" w:pos="0"/>
      </w:tabs>
      <w:spacing w:before="240" w:after="500" w:line="640" w:lineRule="exact"/>
      <w:jc w:val="right"/>
    </w:pPr>
    <w:rPr>
      <w:rFonts w:ascii="Arial Black" w:hAnsi="Arial Black"/>
      <w:b/>
      <w:bCs/>
      <w:color w:val="76C022"/>
      <w:spacing w:val="-48"/>
      <w:kern w:val="28"/>
      <w:sz w:val="64"/>
      <w:szCs w:val="20"/>
    </w:rPr>
  </w:style>
  <w:style w:type="paragraph" w:customStyle="1" w:styleId="StyleSubtitleCoverBoldItalicCenteredTopNoborder">
    <w:name w:val="Style Subtitle Cover + Bold Italic Centered Top: (No border)"/>
    <w:basedOn w:val="Normal"/>
    <w:rsid w:val="00CD1175"/>
    <w:pPr>
      <w:keepNext/>
      <w:keepLines/>
      <w:spacing w:line="480" w:lineRule="atLeast"/>
      <w:ind w:left="835" w:right="835"/>
      <w:jc w:val="center"/>
    </w:pPr>
    <w:rPr>
      <w:rFonts w:ascii="Arial" w:hAnsi="Arial"/>
      <w:b/>
      <w:bCs/>
      <w:i/>
      <w:iCs/>
      <w:color w:val="666666"/>
      <w:spacing w:val="-30"/>
      <w:kern w:val="28"/>
      <w:sz w:val="48"/>
      <w:szCs w:val="20"/>
    </w:rPr>
  </w:style>
  <w:style w:type="paragraph" w:customStyle="1" w:styleId="BulletBodyTextLeft">
    <w:name w:val="Bullet Body Text Left"/>
    <w:basedOn w:val="Normal"/>
    <w:qFormat/>
    <w:rsid w:val="00A813C0"/>
    <w:pPr>
      <w:numPr>
        <w:numId w:val="7"/>
      </w:numPr>
      <w:spacing w:after="120" w:line="240" w:lineRule="atLeast"/>
    </w:pPr>
    <w:rPr>
      <w:rFonts w:ascii="Arial" w:hAnsi="Arial"/>
      <w:bCs/>
      <w:spacing w:val="-5"/>
      <w:sz w:val="20"/>
      <w:szCs w:val="20"/>
    </w:rPr>
  </w:style>
  <w:style w:type="character" w:styleId="Emphasis">
    <w:name w:val="Emphasis"/>
    <w:uiPriority w:val="20"/>
    <w:qFormat/>
    <w:rsid w:val="00A813C0"/>
    <w:rPr>
      <w:i/>
      <w:iCs/>
    </w:rPr>
  </w:style>
  <w:style w:type="paragraph" w:styleId="BalloonText">
    <w:name w:val="Balloon Text"/>
    <w:basedOn w:val="Normal"/>
    <w:link w:val="BalloonTextChar"/>
    <w:uiPriority w:val="99"/>
    <w:semiHidden/>
    <w:rsid w:val="00134C6E"/>
    <w:rPr>
      <w:rFonts w:ascii="Tahoma" w:hAnsi="Tahoma" w:cs="Tahoma"/>
      <w:sz w:val="16"/>
      <w:szCs w:val="16"/>
    </w:rPr>
  </w:style>
  <w:style w:type="table" w:styleId="TableList1">
    <w:name w:val="Table List 1"/>
    <w:basedOn w:val="TableNormal"/>
    <w:rsid w:val="007A781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ullet1BodyText">
    <w:name w:val="Bullet 1 Body Text"/>
    <w:basedOn w:val="BodyText"/>
    <w:qFormat/>
    <w:rsid w:val="00A813C0"/>
    <w:pPr>
      <w:numPr>
        <w:numId w:val="8"/>
      </w:numPr>
      <w:jc w:val="left"/>
    </w:pPr>
  </w:style>
  <w:style w:type="paragraph" w:styleId="Caption">
    <w:name w:val="caption"/>
    <w:basedOn w:val="Normal"/>
    <w:next w:val="Normal"/>
    <w:qFormat/>
    <w:rsid w:val="00A813C0"/>
    <w:pPr>
      <w:spacing w:after="240"/>
    </w:pPr>
    <w:rPr>
      <w:b/>
      <w:bCs/>
      <w:sz w:val="20"/>
      <w:szCs w:val="20"/>
    </w:rPr>
  </w:style>
  <w:style w:type="paragraph" w:styleId="FootnoteText">
    <w:name w:val="footnote text"/>
    <w:basedOn w:val="Normal"/>
    <w:semiHidden/>
    <w:rsid w:val="00FC0A63"/>
    <w:rPr>
      <w:sz w:val="20"/>
      <w:szCs w:val="20"/>
    </w:rPr>
  </w:style>
  <w:style w:type="character" w:styleId="FootnoteReference">
    <w:name w:val="footnote reference"/>
    <w:semiHidden/>
    <w:rsid w:val="00FC0A63"/>
    <w:rPr>
      <w:vertAlign w:val="superscript"/>
    </w:rPr>
  </w:style>
  <w:style w:type="paragraph" w:styleId="Title">
    <w:name w:val="Title"/>
    <w:basedOn w:val="Normal"/>
    <w:link w:val="TitleChar"/>
    <w:uiPriority w:val="10"/>
    <w:qFormat/>
    <w:rsid w:val="00A813C0"/>
    <w:pPr>
      <w:keepNext/>
      <w:spacing w:before="240" w:after="60"/>
      <w:jc w:val="center"/>
      <w:outlineLvl w:val="0"/>
    </w:pPr>
    <w:rPr>
      <w:rFonts w:ascii="Arial" w:hAnsi="Arial" w:cs="Arial"/>
      <w:b/>
      <w:bCs/>
      <w:kern w:val="28"/>
      <w:sz w:val="32"/>
      <w:szCs w:val="32"/>
    </w:rPr>
  </w:style>
  <w:style w:type="paragraph" w:styleId="TableofFigures">
    <w:name w:val="table of figures"/>
    <w:basedOn w:val="Normal"/>
    <w:next w:val="Normal"/>
    <w:uiPriority w:val="99"/>
    <w:rsid w:val="00C8369C"/>
  </w:style>
  <w:style w:type="character" w:customStyle="1" w:styleId="ReservedWord">
    <w:name w:val="ReservedWord"/>
    <w:qFormat/>
    <w:rsid w:val="00A813C0"/>
    <w:rPr>
      <w:b/>
      <w:smallCaps/>
    </w:rPr>
  </w:style>
  <w:style w:type="paragraph" w:styleId="E-mailSignature">
    <w:name w:val="E-mail Signature"/>
    <w:basedOn w:val="Normal"/>
    <w:link w:val="E-mailSignatureChar"/>
    <w:rsid w:val="0047049D"/>
  </w:style>
  <w:style w:type="character" w:customStyle="1" w:styleId="E-mailSignatureChar">
    <w:name w:val="E-mail Signature Char"/>
    <w:link w:val="E-mailSignature"/>
    <w:rsid w:val="0047049D"/>
    <w:rPr>
      <w:sz w:val="24"/>
      <w:szCs w:val="24"/>
      <w:lang w:val="en-US" w:eastAsia="en-US" w:bidi="ar-SA"/>
    </w:rPr>
  </w:style>
  <w:style w:type="character" w:customStyle="1" w:styleId="Variable">
    <w:name w:val="Variable"/>
    <w:qFormat/>
    <w:rsid w:val="00A813C0"/>
    <w:rPr>
      <w:rFonts w:ascii="MS Reference Sans Serif" w:hAnsi="MS Reference Sans Serif"/>
      <w:b/>
    </w:rPr>
  </w:style>
  <w:style w:type="table" w:styleId="TableProfessional">
    <w:name w:val="Table Professional"/>
    <w:basedOn w:val="TableNormal"/>
    <w:rsid w:val="00CD117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basedOn w:val="Normal"/>
    <w:link w:val="SubtitleChar"/>
    <w:uiPriority w:val="11"/>
    <w:qFormat/>
    <w:rsid w:val="00A813C0"/>
    <w:pPr>
      <w:spacing w:after="60"/>
      <w:jc w:val="center"/>
      <w:outlineLvl w:val="1"/>
    </w:pPr>
    <w:rPr>
      <w:rFonts w:ascii="Arial" w:hAnsi="Arial" w:cs="Arial"/>
    </w:rPr>
  </w:style>
  <w:style w:type="paragraph" w:styleId="TOC4">
    <w:name w:val="toc 4"/>
    <w:basedOn w:val="TOC3"/>
    <w:next w:val="Normal"/>
    <w:autoRedefine/>
    <w:uiPriority w:val="39"/>
    <w:rsid w:val="00ED2C9C"/>
    <w:pPr>
      <w:ind w:left="1080"/>
    </w:pPr>
  </w:style>
  <w:style w:type="numbering" w:customStyle="1" w:styleId="Sequence-A">
    <w:name w:val="Sequence-A"/>
    <w:basedOn w:val="NoList"/>
    <w:rsid w:val="00CD1175"/>
    <w:pPr>
      <w:numPr>
        <w:numId w:val="1"/>
      </w:numPr>
    </w:pPr>
  </w:style>
  <w:style w:type="numbering" w:customStyle="1" w:styleId="Sequence-B">
    <w:name w:val="Sequence-B"/>
    <w:basedOn w:val="Sequence-A"/>
    <w:rsid w:val="00CD1175"/>
    <w:pPr>
      <w:numPr>
        <w:numId w:val="2"/>
      </w:numPr>
    </w:pPr>
  </w:style>
  <w:style w:type="numbering" w:customStyle="1" w:styleId="Sequence-C">
    <w:name w:val="Sequence-C"/>
    <w:basedOn w:val="Sequence-B"/>
    <w:rsid w:val="00CD1175"/>
    <w:pPr>
      <w:numPr>
        <w:numId w:val="3"/>
      </w:numPr>
    </w:pPr>
  </w:style>
  <w:style w:type="numbering" w:customStyle="1" w:styleId="Sequence-D">
    <w:name w:val="Sequence-D"/>
    <w:basedOn w:val="Sequence-C"/>
    <w:rsid w:val="00CD1175"/>
    <w:pPr>
      <w:numPr>
        <w:numId w:val="4"/>
      </w:numPr>
    </w:pPr>
  </w:style>
  <w:style w:type="numbering" w:customStyle="1" w:styleId="Sequence-E">
    <w:name w:val="Sequence-E"/>
    <w:basedOn w:val="NoList"/>
    <w:rsid w:val="00CD1175"/>
    <w:pPr>
      <w:numPr>
        <w:numId w:val="5"/>
      </w:numPr>
    </w:pPr>
  </w:style>
  <w:style w:type="numbering" w:customStyle="1" w:styleId="Sequence-F">
    <w:name w:val="Sequence-F"/>
    <w:basedOn w:val="NoList"/>
    <w:rsid w:val="00CD1175"/>
    <w:pPr>
      <w:numPr>
        <w:numId w:val="6"/>
      </w:numPr>
    </w:pPr>
  </w:style>
  <w:style w:type="character" w:customStyle="1" w:styleId="Heading2Char">
    <w:name w:val="Heading 2 Char"/>
    <w:link w:val="Heading2"/>
    <w:uiPriority w:val="9"/>
    <w:rsid w:val="00A813C0"/>
    <w:rPr>
      <w:rFonts w:ascii="Arial Black" w:hAnsi="Arial Black"/>
      <w:color w:val="76C022"/>
      <w:spacing w:val="-15"/>
      <w:kern w:val="28"/>
      <w:sz w:val="22"/>
    </w:rPr>
  </w:style>
  <w:style w:type="character" w:customStyle="1" w:styleId="Heading3Char">
    <w:name w:val="Heading 3 Char"/>
    <w:link w:val="Heading3"/>
    <w:uiPriority w:val="9"/>
    <w:rsid w:val="00A813C0"/>
    <w:rPr>
      <w:rFonts w:ascii="Arial" w:hAnsi="Arial" w:cs="Arial"/>
      <w:b/>
      <w:bCs/>
      <w:color w:val="0000FF"/>
      <w:spacing w:val="-15"/>
      <w:kern w:val="28"/>
      <w:sz w:val="22"/>
    </w:rPr>
  </w:style>
  <w:style w:type="character" w:customStyle="1" w:styleId="Heading4Char">
    <w:name w:val="Heading 4 Char"/>
    <w:link w:val="Heading4"/>
    <w:uiPriority w:val="9"/>
    <w:rsid w:val="00FA5035"/>
    <w:rPr>
      <w:rFonts w:ascii="Arial" w:hAnsi="Arial"/>
      <w:b/>
      <w:bCs/>
      <w:i/>
      <w:spacing w:val="-15"/>
      <w:kern w:val="28"/>
      <w:sz w:val="22"/>
      <w:szCs w:val="28"/>
    </w:rPr>
  </w:style>
  <w:style w:type="character" w:customStyle="1" w:styleId="Heading5Char">
    <w:name w:val="Heading 5 Char"/>
    <w:link w:val="Heading5"/>
    <w:uiPriority w:val="9"/>
    <w:rsid w:val="00A813C0"/>
    <w:rPr>
      <w:rFonts w:ascii="Calibri" w:hAnsi="Calibri"/>
      <w:b/>
      <w:bCs/>
      <w:i/>
      <w:iCs/>
      <w:sz w:val="26"/>
      <w:szCs w:val="26"/>
    </w:rPr>
  </w:style>
  <w:style w:type="paragraph" w:customStyle="1" w:styleId="BodyTextLeft">
    <w:name w:val="Body Text Left"/>
    <w:basedOn w:val="BodyText"/>
    <w:qFormat/>
    <w:rsid w:val="00A813C0"/>
    <w:pPr>
      <w:ind w:left="0"/>
    </w:pPr>
  </w:style>
  <w:style w:type="paragraph" w:customStyle="1" w:styleId="FigureLeft">
    <w:name w:val="Figure Left"/>
    <w:basedOn w:val="BodyTextLeft"/>
    <w:qFormat/>
    <w:rsid w:val="00A813C0"/>
    <w:pPr>
      <w:spacing w:after="120"/>
    </w:pPr>
  </w:style>
  <w:style w:type="paragraph" w:customStyle="1" w:styleId="HeaderAddress">
    <w:name w:val="Header Address"/>
    <w:basedOn w:val="Normal"/>
    <w:qFormat/>
    <w:rsid w:val="00A813C0"/>
    <w:pPr>
      <w:ind w:left="6660"/>
    </w:pPr>
  </w:style>
  <w:style w:type="character" w:styleId="HTMLAcronym">
    <w:name w:val="HTML Acronym"/>
    <w:basedOn w:val="DefaultParagraphFont"/>
    <w:rsid w:val="003D169B"/>
  </w:style>
  <w:style w:type="character" w:styleId="HTMLCode">
    <w:name w:val="HTML Code"/>
    <w:rsid w:val="003D169B"/>
    <w:rPr>
      <w:rFonts w:ascii="Consolas" w:hAnsi="Consolas"/>
      <w:sz w:val="20"/>
      <w:szCs w:val="20"/>
    </w:rPr>
  </w:style>
  <w:style w:type="character" w:styleId="HTMLVariable">
    <w:name w:val="HTML Variable"/>
    <w:rsid w:val="003D169B"/>
    <w:rPr>
      <w:i/>
      <w:iCs/>
    </w:rPr>
  </w:style>
  <w:style w:type="character" w:styleId="FollowedHyperlink">
    <w:name w:val="FollowedHyperlink"/>
    <w:rsid w:val="00301D0E"/>
    <w:rPr>
      <w:color w:val="800080"/>
      <w:u w:val="single"/>
    </w:rPr>
  </w:style>
  <w:style w:type="character" w:styleId="PlaceholderText">
    <w:name w:val="Placeholder Text"/>
    <w:uiPriority w:val="99"/>
    <w:semiHidden/>
    <w:rsid w:val="00301D0E"/>
    <w:rPr>
      <w:color w:val="808080"/>
    </w:rPr>
  </w:style>
  <w:style w:type="table" w:styleId="TableGrid">
    <w:name w:val="Table Grid"/>
    <w:basedOn w:val="TableNormal"/>
    <w:uiPriority w:val="59"/>
    <w:rsid w:val="00301D0E"/>
    <w:rPr>
      <w:rFonts w:ascii="Arial" w:eastAsia="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6">
    <w:name w:val="Table List 6"/>
    <w:basedOn w:val="TableNormal"/>
    <w:rsid w:val="00301D0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Heading1Char">
    <w:name w:val="Heading 1 Char"/>
    <w:link w:val="Heading1"/>
    <w:uiPriority w:val="9"/>
    <w:rsid w:val="00A813C0"/>
    <w:rPr>
      <w:rFonts w:ascii="Arial Black" w:hAnsi="Arial Black"/>
      <w:b/>
      <w:bCs/>
      <w:color w:val="FFFFFF"/>
      <w:spacing w:val="-10"/>
      <w:kern w:val="20"/>
      <w:sz w:val="24"/>
      <w:shd w:val="solid" w:color="254CA2" w:fill="auto"/>
    </w:rPr>
  </w:style>
  <w:style w:type="character" w:styleId="Strong">
    <w:name w:val="Strong"/>
    <w:qFormat/>
    <w:rsid w:val="00A813C0"/>
    <w:rPr>
      <w:b/>
      <w:bCs/>
    </w:rPr>
  </w:style>
  <w:style w:type="character" w:styleId="IntenseEmphasis">
    <w:name w:val="Intense Emphasis"/>
    <w:uiPriority w:val="21"/>
    <w:qFormat/>
    <w:rsid w:val="00A813C0"/>
    <w:rPr>
      <w:b/>
      <w:bCs/>
      <w:i/>
      <w:iCs/>
      <w:color w:val="4F81BD"/>
    </w:rPr>
  </w:style>
  <w:style w:type="character" w:styleId="IntenseReference">
    <w:name w:val="Intense Reference"/>
    <w:uiPriority w:val="32"/>
    <w:qFormat/>
    <w:rsid w:val="00A813C0"/>
    <w:rPr>
      <w:b/>
      <w:bCs/>
      <w:smallCaps/>
      <w:color w:val="C0504D"/>
      <w:spacing w:val="5"/>
      <w:u w:val="single"/>
    </w:rPr>
  </w:style>
  <w:style w:type="character" w:styleId="CommentReference">
    <w:name w:val="annotation reference"/>
    <w:basedOn w:val="DefaultParagraphFont"/>
    <w:uiPriority w:val="99"/>
    <w:rsid w:val="00AA3995"/>
    <w:rPr>
      <w:sz w:val="16"/>
      <w:szCs w:val="16"/>
    </w:rPr>
  </w:style>
  <w:style w:type="paragraph" w:styleId="CommentText">
    <w:name w:val="annotation text"/>
    <w:basedOn w:val="Normal"/>
    <w:link w:val="CommentTextChar"/>
    <w:uiPriority w:val="99"/>
    <w:rsid w:val="00AA3995"/>
    <w:rPr>
      <w:sz w:val="20"/>
      <w:szCs w:val="20"/>
    </w:rPr>
  </w:style>
  <w:style w:type="character" w:customStyle="1" w:styleId="CommentTextChar">
    <w:name w:val="Comment Text Char"/>
    <w:basedOn w:val="DefaultParagraphFont"/>
    <w:link w:val="CommentText"/>
    <w:uiPriority w:val="99"/>
    <w:rsid w:val="00AA3995"/>
  </w:style>
  <w:style w:type="paragraph" w:styleId="CommentSubject">
    <w:name w:val="annotation subject"/>
    <w:basedOn w:val="CommentText"/>
    <w:next w:val="CommentText"/>
    <w:link w:val="CommentSubjectChar"/>
    <w:rsid w:val="00AA3995"/>
    <w:rPr>
      <w:b/>
      <w:bCs/>
    </w:rPr>
  </w:style>
  <w:style w:type="character" w:customStyle="1" w:styleId="CommentSubjectChar">
    <w:name w:val="Comment Subject Char"/>
    <w:basedOn w:val="CommentTextChar"/>
    <w:link w:val="CommentSubject"/>
    <w:rsid w:val="00AA3995"/>
    <w:rPr>
      <w:b/>
      <w:bCs/>
    </w:rPr>
  </w:style>
  <w:style w:type="paragraph" w:styleId="TOC5">
    <w:name w:val="toc 5"/>
    <w:basedOn w:val="Normal"/>
    <w:next w:val="Normal"/>
    <w:autoRedefine/>
    <w:uiPriority w:val="39"/>
    <w:unhideWhenUsed/>
    <w:rsid w:val="003A28D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A28D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A28D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A28D3"/>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A28D3"/>
    <w:pPr>
      <w:spacing w:after="100" w:line="276" w:lineRule="auto"/>
      <w:ind w:left="1760"/>
    </w:pPr>
    <w:rPr>
      <w:rFonts w:asciiTheme="minorHAnsi" w:eastAsiaTheme="minorEastAsia" w:hAnsiTheme="minorHAnsi" w:cstheme="minorBidi"/>
      <w:sz w:val="22"/>
      <w:szCs w:val="22"/>
    </w:rPr>
  </w:style>
  <w:style w:type="table" w:styleId="MediumShading1">
    <w:name w:val="Medium Shading 1"/>
    <w:basedOn w:val="TableNormal"/>
    <w:uiPriority w:val="63"/>
    <w:rsid w:val="006A697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EndnoteText">
    <w:name w:val="endnote text"/>
    <w:basedOn w:val="Normal"/>
    <w:link w:val="EndnoteTextChar"/>
    <w:rsid w:val="000B46F2"/>
    <w:rPr>
      <w:sz w:val="20"/>
      <w:szCs w:val="20"/>
    </w:rPr>
  </w:style>
  <w:style w:type="character" w:customStyle="1" w:styleId="EndnoteTextChar">
    <w:name w:val="Endnote Text Char"/>
    <w:basedOn w:val="DefaultParagraphFont"/>
    <w:link w:val="EndnoteText"/>
    <w:rsid w:val="000B46F2"/>
  </w:style>
  <w:style w:type="character" w:styleId="EndnoteReference">
    <w:name w:val="endnote reference"/>
    <w:basedOn w:val="DefaultParagraphFont"/>
    <w:rsid w:val="000B46F2"/>
    <w:rPr>
      <w:vertAlign w:val="superscript"/>
    </w:rPr>
  </w:style>
  <w:style w:type="paragraph" w:styleId="ListParagraph">
    <w:name w:val="List Paragraph"/>
    <w:basedOn w:val="Normal"/>
    <w:uiPriority w:val="34"/>
    <w:qFormat/>
    <w:rsid w:val="006A2CCB"/>
    <w:pPr>
      <w:ind w:left="720"/>
      <w:contextualSpacing/>
    </w:pPr>
  </w:style>
  <w:style w:type="paragraph" w:customStyle="1" w:styleId="Default">
    <w:name w:val="Default"/>
    <w:rsid w:val="00D71AD2"/>
    <w:pPr>
      <w:autoSpaceDE w:val="0"/>
      <w:autoSpaceDN w:val="0"/>
      <w:adjustRightInd w:val="0"/>
    </w:pPr>
    <w:rPr>
      <w:rFonts w:ascii="Arial" w:eastAsiaTheme="minorHAnsi" w:hAnsi="Arial" w:cs="Arial"/>
      <w:color w:val="000000"/>
      <w:sz w:val="24"/>
      <w:szCs w:val="24"/>
    </w:rPr>
  </w:style>
  <w:style w:type="character" w:customStyle="1" w:styleId="BalloonTextChar">
    <w:name w:val="Balloon Text Char"/>
    <w:basedOn w:val="DefaultParagraphFont"/>
    <w:link w:val="BalloonText"/>
    <w:uiPriority w:val="99"/>
    <w:semiHidden/>
    <w:rsid w:val="00D71AD2"/>
    <w:rPr>
      <w:rFonts w:ascii="Tahoma" w:hAnsi="Tahoma" w:cs="Tahoma"/>
      <w:sz w:val="16"/>
      <w:szCs w:val="16"/>
    </w:rPr>
  </w:style>
  <w:style w:type="character" w:customStyle="1" w:styleId="TitleChar">
    <w:name w:val="Title Char"/>
    <w:basedOn w:val="DefaultParagraphFont"/>
    <w:link w:val="Title"/>
    <w:uiPriority w:val="10"/>
    <w:rsid w:val="00D71AD2"/>
    <w:rPr>
      <w:rFonts w:ascii="Arial" w:hAnsi="Arial" w:cs="Arial"/>
      <w:b/>
      <w:bCs/>
      <w:kern w:val="28"/>
      <w:sz w:val="32"/>
      <w:szCs w:val="32"/>
    </w:rPr>
  </w:style>
  <w:style w:type="character" w:customStyle="1" w:styleId="SubtitleChar">
    <w:name w:val="Subtitle Char"/>
    <w:basedOn w:val="DefaultParagraphFont"/>
    <w:link w:val="Subtitle"/>
    <w:uiPriority w:val="11"/>
    <w:rsid w:val="00D71AD2"/>
    <w:rPr>
      <w:rFonts w:ascii="Arial" w:hAnsi="Arial" w:cs="Arial"/>
      <w:sz w:val="24"/>
      <w:szCs w:val="24"/>
    </w:rPr>
  </w:style>
  <w:style w:type="character" w:styleId="SubtleReference">
    <w:name w:val="Subtle Reference"/>
    <w:uiPriority w:val="31"/>
    <w:qFormat/>
    <w:rsid w:val="00D71AD2"/>
    <w:rPr>
      <w:rFonts w:asciiTheme="minorHAnsi" w:hAnsiTheme="minorHAnsi" w:cstheme="majorBidi"/>
      <w:iCs/>
      <w:color w:val="5A5A5A" w:themeColor="text1" w:themeTint="A5"/>
      <w:spacing w:val="20"/>
      <w:sz w:val="18"/>
    </w:rPr>
  </w:style>
  <w:style w:type="character" w:customStyle="1" w:styleId="HeaderChar">
    <w:name w:val="Header Char"/>
    <w:basedOn w:val="DefaultParagraphFont"/>
    <w:link w:val="Header"/>
    <w:uiPriority w:val="99"/>
    <w:rsid w:val="00D71AD2"/>
    <w:rPr>
      <w:rFonts w:ascii="Arial" w:hAnsi="Arial"/>
      <w:caps/>
      <w:spacing w:val="-5"/>
      <w:sz w:val="15"/>
    </w:rPr>
  </w:style>
  <w:style w:type="character" w:customStyle="1" w:styleId="FooterChar">
    <w:name w:val="Footer Char"/>
    <w:basedOn w:val="DefaultParagraphFont"/>
    <w:link w:val="Footer"/>
    <w:uiPriority w:val="99"/>
    <w:rsid w:val="00D71AD2"/>
    <w:rPr>
      <w:rFonts w:ascii="Arial" w:hAnsi="Arial"/>
      <w:caps/>
      <w:spacing w:val="-5"/>
      <w:sz w:val="15"/>
    </w:rPr>
  </w:style>
  <w:style w:type="paragraph" w:styleId="NoSpacing">
    <w:name w:val="No Spacing"/>
    <w:basedOn w:val="Normal"/>
    <w:link w:val="NoSpacingChar"/>
    <w:uiPriority w:val="1"/>
    <w:qFormat/>
    <w:rsid w:val="00D71AD2"/>
    <w:rPr>
      <w:rFonts w:ascii="Arial" w:eastAsiaTheme="minorEastAsia" w:hAnsi="Arial" w:cstheme="minorBidi"/>
      <w:color w:val="595959" w:themeColor="text1" w:themeTint="A6"/>
      <w:sz w:val="18"/>
      <w:szCs w:val="20"/>
      <w:lang w:bidi="en-US"/>
    </w:rPr>
  </w:style>
  <w:style w:type="character" w:customStyle="1" w:styleId="NoSpacingChar">
    <w:name w:val="No Spacing Char"/>
    <w:basedOn w:val="DefaultParagraphFont"/>
    <w:link w:val="NoSpacing"/>
    <w:uiPriority w:val="1"/>
    <w:rsid w:val="00D71AD2"/>
    <w:rPr>
      <w:rFonts w:ascii="Arial" w:eastAsiaTheme="minorEastAsia" w:hAnsi="Arial" w:cstheme="minorBidi"/>
      <w:color w:val="595959" w:themeColor="text1" w:themeTint="A6"/>
      <w:sz w:val="18"/>
      <w:lang w:bidi="en-US"/>
    </w:rPr>
  </w:style>
  <w:style w:type="paragraph" w:styleId="TOCHeading">
    <w:name w:val="TOC Heading"/>
    <w:basedOn w:val="Heading1"/>
    <w:next w:val="Normal"/>
    <w:uiPriority w:val="39"/>
    <w:semiHidden/>
    <w:unhideWhenUsed/>
    <w:qFormat/>
    <w:rsid w:val="00D71AD2"/>
    <w:pPr>
      <w:keepNext/>
      <w:keepLines/>
      <w:pageBreakBefore w:val="0"/>
      <w:widowControl/>
      <w:pBdr>
        <w:top w:val="none" w:sz="0" w:space="0" w:color="auto"/>
        <w:left w:val="none" w:sz="0" w:space="0" w:color="auto"/>
        <w:bottom w:val="none" w:sz="0" w:space="0" w:color="auto"/>
      </w:pBdr>
      <w:shd w:val="clear" w:color="auto" w:fill="auto"/>
      <w:spacing w:before="480" w:after="0" w:line="276" w:lineRule="auto"/>
      <w:ind w:left="0"/>
      <w:outlineLvl w:val="9"/>
    </w:pPr>
    <w:rPr>
      <w:rFonts w:asciiTheme="majorHAnsi" w:eastAsiaTheme="majorEastAsia" w:hAnsiTheme="majorHAnsi" w:cstheme="majorBidi"/>
      <w:color w:val="365F91" w:themeColor="accent1" w:themeShade="BF"/>
      <w:spacing w:val="0"/>
      <w:kern w:val="0"/>
      <w:sz w:val="28"/>
      <w:szCs w:val="28"/>
      <w:lang w:eastAsia="ja-JP"/>
    </w:rPr>
  </w:style>
  <w:style w:type="table" w:styleId="MediumGrid3-Accent1">
    <w:name w:val="Medium Grid 3 Accent 1"/>
    <w:basedOn w:val="TableNormal"/>
    <w:uiPriority w:val="69"/>
    <w:rsid w:val="00D71AD2"/>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2-Accent1">
    <w:name w:val="Medium Shading 2 Accent 1"/>
    <w:basedOn w:val="TableNormal"/>
    <w:uiPriority w:val="64"/>
    <w:rsid w:val="00D71AD2"/>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104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eList4">
    <w:name w:val="Table List 4"/>
    <w:basedOn w:val="TableNormal"/>
    <w:rsid w:val="009201E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2B26FC"/>
    <w:pPr>
      <w:spacing w:before="100" w:beforeAutospacing="1" w:after="100" w:afterAutospacing="1"/>
    </w:pPr>
  </w:style>
  <w:style w:type="character" w:customStyle="1" w:styleId="Heading7Char">
    <w:name w:val="Heading 7 Char"/>
    <w:basedOn w:val="DefaultParagraphFont"/>
    <w:link w:val="Heading7"/>
    <w:rsid w:val="0087299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3C0"/>
    <w:rPr>
      <w:sz w:val="24"/>
      <w:szCs w:val="24"/>
    </w:rPr>
  </w:style>
  <w:style w:type="paragraph" w:styleId="Heading1">
    <w:name w:val="heading 1"/>
    <w:basedOn w:val="Normal"/>
    <w:next w:val="BodyText"/>
    <w:link w:val="Heading1Char"/>
    <w:autoRedefine/>
    <w:uiPriority w:val="9"/>
    <w:qFormat/>
    <w:rsid w:val="00A813C0"/>
    <w:pPr>
      <w:pageBreakBefore/>
      <w:widowControl w:val="0"/>
      <w:pBdr>
        <w:top w:val="single" w:sz="48" w:space="3" w:color="FFFFFF"/>
        <w:left w:val="single" w:sz="6" w:space="6" w:color="FFFFFF"/>
        <w:bottom w:val="single" w:sz="6" w:space="3" w:color="FFFFFF"/>
      </w:pBdr>
      <w:shd w:val="solid" w:color="254CA2" w:fill="auto"/>
      <w:spacing w:after="240" w:line="240" w:lineRule="atLeast"/>
      <w:ind w:left="115"/>
      <w:outlineLvl w:val="0"/>
    </w:pPr>
    <w:rPr>
      <w:rFonts w:ascii="Arial Black" w:hAnsi="Arial Black"/>
      <w:b/>
      <w:bCs/>
      <w:color w:val="FFFFFF"/>
      <w:spacing w:val="-10"/>
      <w:kern w:val="20"/>
      <w:szCs w:val="20"/>
    </w:rPr>
  </w:style>
  <w:style w:type="paragraph" w:styleId="Heading2">
    <w:name w:val="heading 2"/>
    <w:basedOn w:val="Normal"/>
    <w:next w:val="BodyText"/>
    <w:link w:val="Heading2Char"/>
    <w:uiPriority w:val="9"/>
    <w:qFormat/>
    <w:rsid w:val="00A813C0"/>
    <w:pPr>
      <w:keepNext/>
      <w:keepLines/>
      <w:spacing w:after="240" w:line="240" w:lineRule="atLeast"/>
      <w:outlineLvl w:val="1"/>
    </w:pPr>
    <w:rPr>
      <w:rFonts w:ascii="Arial Black" w:hAnsi="Arial Black"/>
      <w:color w:val="76C022"/>
      <w:spacing w:val="-15"/>
      <w:kern w:val="28"/>
      <w:sz w:val="22"/>
      <w:szCs w:val="20"/>
    </w:rPr>
  </w:style>
  <w:style w:type="paragraph" w:styleId="Heading3">
    <w:name w:val="heading 3"/>
    <w:basedOn w:val="Heading2"/>
    <w:next w:val="BodyText"/>
    <w:link w:val="Heading3Char"/>
    <w:uiPriority w:val="9"/>
    <w:qFormat/>
    <w:rsid w:val="00A813C0"/>
    <w:pPr>
      <w:spacing w:before="240" w:after="60"/>
      <w:outlineLvl w:val="2"/>
    </w:pPr>
    <w:rPr>
      <w:rFonts w:ascii="Arial" w:hAnsi="Arial" w:cs="Arial"/>
      <w:b/>
      <w:bCs/>
      <w:color w:val="0000FF"/>
    </w:rPr>
  </w:style>
  <w:style w:type="paragraph" w:styleId="Heading4">
    <w:name w:val="heading 4"/>
    <w:basedOn w:val="Heading3"/>
    <w:next w:val="BodyText"/>
    <w:link w:val="Heading4Char"/>
    <w:uiPriority w:val="9"/>
    <w:unhideWhenUsed/>
    <w:qFormat/>
    <w:rsid w:val="00FA5035"/>
    <w:pPr>
      <w:keepLines w:val="0"/>
      <w:spacing w:line="240" w:lineRule="auto"/>
      <w:outlineLvl w:val="3"/>
    </w:pPr>
    <w:rPr>
      <w:rFonts w:cs="Times New Roman"/>
      <w:i/>
      <w:color w:val="auto"/>
      <w:szCs w:val="28"/>
    </w:rPr>
  </w:style>
  <w:style w:type="paragraph" w:styleId="Heading5">
    <w:name w:val="heading 5"/>
    <w:basedOn w:val="Heading4"/>
    <w:next w:val="Normal"/>
    <w:link w:val="Heading5Char"/>
    <w:uiPriority w:val="9"/>
    <w:qFormat/>
    <w:rsid w:val="00A813C0"/>
    <w:pPr>
      <w:outlineLvl w:val="4"/>
    </w:pPr>
    <w:rPr>
      <w:i w:val="0"/>
      <w:iCs/>
      <w:spacing w:val="0"/>
      <w:kern w:val="0"/>
      <w:sz w:val="26"/>
      <w:szCs w:val="26"/>
    </w:rPr>
  </w:style>
  <w:style w:type="paragraph" w:styleId="Heading7">
    <w:name w:val="heading 7"/>
    <w:basedOn w:val="Normal"/>
    <w:next w:val="Normal"/>
    <w:link w:val="Heading7Char"/>
    <w:qFormat/>
    <w:rsid w:val="00872998"/>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813C0"/>
    <w:pPr>
      <w:spacing w:after="240" w:line="240" w:lineRule="atLeast"/>
      <w:ind w:left="1080"/>
      <w:jc w:val="both"/>
    </w:pPr>
    <w:rPr>
      <w:rFonts w:ascii="Arial" w:hAnsi="Arial"/>
      <w:spacing w:val="-5"/>
      <w:sz w:val="20"/>
      <w:szCs w:val="20"/>
    </w:rPr>
  </w:style>
  <w:style w:type="paragraph" w:styleId="Footer">
    <w:name w:val="footer"/>
    <w:basedOn w:val="Normal"/>
    <w:link w:val="FooterChar"/>
    <w:uiPriority w:val="99"/>
    <w:rsid w:val="006B4D3A"/>
    <w:pPr>
      <w:keepLines/>
      <w:tabs>
        <w:tab w:val="center" w:pos="4680"/>
        <w:tab w:val="right" w:pos="9360"/>
      </w:tabs>
      <w:spacing w:line="190" w:lineRule="atLeast"/>
    </w:pPr>
    <w:rPr>
      <w:rFonts w:ascii="Arial" w:hAnsi="Arial"/>
      <w:caps/>
      <w:spacing w:val="-5"/>
      <w:sz w:val="15"/>
      <w:szCs w:val="20"/>
    </w:rPr>
  </w:style>
  <w:style w:type="paragraph" w:styleId="Header">
    <w:name w:val="header"/>
    <w:basedOn w:val="Normal"/>
    <w:link w:val="HeaderChar"/>
    <w:uiPriority w:val="99"/>
    <w:rsid w:val="00FC5708"/>
    <w:pPr>
      <w:keepLines/>
      <w:tabs>
        <w:tab w:val="center" w:pos="4320"/>
        <w:tab w:val="right" w:pos="8640"/>
      </w:tabs>
      <w:spacing w:line="190" w:lineRule="atLeast"/>
      <w:ind w:left="1080"/>
    </w:pPr>
    <w:rPr>
      <w:rFonts w:ascii="Arial" w:hAnsi="Arial"/>
      <w:caps/>
      <w:spacing w:val="-5"/>
      <w:sz w:val="15"/>
      <w:szCs w:val="20"/>
    </w:rPr>
  </w:style>
  <w:style w:type="character" w:styleId="PageNumber">
    <w:name w:val="page number"/>
    <w:rsid w:val="00FC5708"/>
    <w:rPr>
      <w:rFonts w:ascii="Arial Black" w:hAnsi="Arial Black"/>
      <w:spacing w:val="-10"/>
      <w:sz w:val="18"/>
    </w:rPr>
  </w:style>
  <w:style w:type="paragraph" w:styleId="TOC1">
    <w:name w:val="toc 1"/>
    <w:basedOn w:val="Normal"/>
    <w:autoRedefine/>
    <w:uiPriority w:val="39"/>
    <w:rsid w:val="002D5480"/>
    <w:pPr>
      <w:tabs>
        <w:tab w:val="right" w:leader="dot" w:pos="9180"/>
      </w:tabs>
      <w:spacing w:line="240" w:lineRule="atLeast"/>
    </w:pPr>
    <w:rPr>
      <w:rFonts w:ascii="Arial" w:hAnsi="Arial"/>
    </w:rPr>
  </w:style>
  <w:style w:type="paragraph" w:styleId="TOC2">
    <w:name w:val="toc 2"/>
    <w:basedOn w:val="Normal"/>
    <w:autoRedefine/>
    <w:uiPriority w:val="39"/>
    <w:rsid w:val="002D5480"/>
    <w:pPr>
      <w:tabs>
        <w:tab w:val="right" w:leader="dot" w:pos="9180"/>
      </w:tabs>
      <w:spacing w:line="240" w:lineRule="atLeast"/>
      <w:ind w:left="360"/>
    </w:pPr>
    <w:rPr>
      <w:rFonts w:ascii="Arial" w:hAnsi="Arial"/>
      <w:i/>
      <w:sz w:val="22"/>
      <w:szCs w:val="20"/>
    </w:rPr>
  </w:style>
  <w:style w:type="paragraph" w:styleId="TOC3">
    <w:name w:val="toc 3"/>
    <w:basedOn w:val="Normal"/>
    <w:autoRedefine/>
    <w:uiPriority w:val="39"/>
    <w:rsid w:val="002D5480"/>
    <w:pPr>
      <w:tabs>
        <w:tab w:val="right" w:leader="dot" w:pos="9180"/>
      </w:tabs>
      <w:spacing w:line="240" w:lineRule="atLeast"/>
      <w:ind w:left="720"/>
    </w:pPr>
    <w:rPr>
      <w:rFonts w:ascii="Arial" w:hAnsi="Arial"/>
      <w:i/>
      <w:sz w:val="22"/>
      <w:szCs w:val="22"/>
    </w:rPr>
  </w:style>
  <w:style w:type="character" w:styleId="Hyperlink">
    <w:name w:val="Hyperlink"/>
    <w:uiPriority w:val="99"/>
    <w:rsid w:val="00FC5708"/>
    <w:rPr>
      <w:color w:val="0000FF"/>
      <w:u w:val="single"/>
    </w:rPr>
  </w:style>
  <w:style w:type="character" w:customStyle="1" w:styleId="BodyTextChar">
    <w:name w:val="Body Text Char"/>
    <w:link w:val="BodyText"/>
    <w:rsid w:val="00A813C0"/>
    <w:rPr>
      <w:rFonts w:ascii="Arial" w:hAnsi="Arial"/>
      <w:spacing w:val="-5"/>
    </w:rPr>
  </w:style>
  <w:style w:type="paragraph" w:customStyle="1" w:styleId="StyleStyleTitleCoverCenteredRight">
    <w:name w:val="Style Style Title Cover + Centered + Right"/>
    <w:basedOn w:val="Normal"/>
    <w:rsid w:val="00CD1175"/>
    <w:pPr>
      <w:keepNext/>
      <w:keepLines/>
      <w:pBdr>
        <w:bottom w:val="single" w:sz="24" w:space="7" w:color="808080"/>
      </w:pBdr>
      <w:tabs>
        <w:tab w:val="left" w:pos="0"/>
      </w:tabs>
      <w:spacing w:before="240" w:after="500" w:line="640" w:lineRule="exact"/>
      <w:jc w:val="right"/>
    </w:pPr>
    <w:rPr>
      <w:rFonts w:ascii="Arial Black" w:hAnsi="Arial Black"/>
      <w:b/>
      <w:bCs/>
      <w:color w:val="76C022"/>
      <w:spacing w:val="-48"/>
      <w:kern w:val="28"/>
      <w:sz w:val="64"/>
      <w:szCs w:val="20"/>
    </w:rPr>
  </w:style>
  <w:style w:type="paragraph" w:customStyle="1" w:styleId="StyleSubtitleCoverBoldItalicCenteredTopNoborder">
    <w:name w:val="Style Subtitle Cover + Bold Italic Centered Top: (No border)"/>
    <w:basedOn w:val="Normal"/>
    <w:rsid w:val="00CD1175"/>
    <w:pPr>
      <w:keepNext/>
      <w:keepLines/>
      <w:spacing w:line="480" w:lineRule="atLeast"/>
      <w:ind w:left="835" w:right="835"/>
      <w:jc w:val="center"/>
    </w:pPr>
    <w:rPr>
      <w:rFonts w:ascii="Arial" w:hAnsi="Arial"/>
      <w:b/>
      <w:bCs/>
      <w:i/>
      <w:iCs/>
      <w:color w:val="666666"/>
      <w:spacing w:val="-30"/>
      <w:kern w:val="28"/>
      <w:sz w:val="48"/>
      <w:szCs w:val="20"/>
    </w:rPr>
  </w:style>
  <w:style w:type="paragraph" w:customStyle="1" w:styleId="BulletBodyTextLeft">
    <w:name w:val="Bullet Body Text Left"/>
    <w:basedOn w:val="Normal"/>
    <w:qFormat/>
    <w:rsid w:val="00A813C0"/>
    <w:pPr>
      <w:numPr>
        <w:numId w:val="7"/>
      </w:numPr>
      <w:spacing w:after="120" w:line="240" w:lineRule="atLeast"/>
    </w:pPr>
    <w:rPr>
      <w:rFonts w:ascii="Arial" w:hAnsi="Arial"/>
      <w:bCs/>
      <w:spacing w:val="-5"/>
      <w:sz w:val="20"/>
      <w:szCs w:val="20"/>
    </w:rPr>
  </w:style>
  <w:style w:type="character" w:styleId="Emphasis">
    <w:name w:val="Emphasis"/>
    <w:uiPriority w:val="20"/>
    <w:qFormat/>
    <w:rsid w:val="00A813C0"/>
    <w:rPr>
      <w:i/>
      <w:iCs/>
    </w:rPr>
  </w:style>
  <w:style w:type="paragraph" w:styleId="BalloonText">
    <w:name w:val="Balloon Text"/>
    <w:basedOn w:val="Normal"/>
    <w:link w:val="BalloonTextChar"/>
    <w:uiPriority w:val="99"/>
    <w:semiHidden/>
    <w:rsid w:val="00134C6E"/>
    <w:rPr>
      <w:rFonts w:ascii="Tahoma" w:hAnsi="Tahoma" w:cs="Tahoma"/>
      <w:sz w:val="16"/>
      <w:szCs w:val="16"/>
    </w:rPr>
  </w:style>
  <w:style w:type="table" w:styleId="TableList1">
    <w:name w:val="Table List 1"/>
    <w:basedOn w:val="TableNormal"/>
    <w:rsid w:val="007A781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ullet1BodyText">
    <w:name w:val="Bullet 1 Body Text"/>
    <w:basedOn w:val="BodyText"/>
    <w:qFormat/>
    <w:rsid w:val="00A813C0"/>
    <w:pPr>
      <w:numPr>
        <w:numId w:val="8"/>
      </w:numPr>
      <w:jc w:val="left"/>
    </w:pPr>
  </w:style>
  <w:style w:type="paragraph" w:styleId="Caption">
    <w:name w:val="caption"/>
    <w:basedOn w:val="Normal"/>
    <w:next w:val="Normal"/>
    <w:qFormat/>
    <w:rsid w:val="00A813C0"/>
    <w:pPr>
      <w:spacing w:after="240"/>
    </w:pPr>
    <w:rPr>
      <w:b/>
      <w:bCs/>
      <w:sz w:val="20"/>
      <w:szCs w:val="20"/>
    </w:rPr>
  </w:style>
  <w:style w:type="paragraph" w:styleId="FootnoteText">
    <w:name w:val="footnote text"/>
    <w:basedOn w:val="Normal"/>
    <w:semiHidden/>
    <w:rsid w:val="00FC0A63"/>
    <w:rPr>
      <w:sz w:val="20"/>
      <w:szCs w:val="20"/>
    </w:rPr>
  </w:style>
  <w:style w:type="character" w:styleId="FootnoteReference">
    <w:name w:val="footnote reference"/>
    <w:semiHidden/>
    <w:rsid w:val="00FC0A63"/>
    <w:rPr>
      <w:vertAlign w:val="superscript"/>
    </w:rPr>
  </w:style>
  <w:style w:type="paragraph" w:styleId="Title">
    <w:name w:val="Title"/>
    <w:basedOn w:val="Normal"/>
    <w:link w:val="TitleChar"/>
    <w:uiPriority w:val="10"/>
    <w:qFormat/>
    <w:rsid w:val="00A813C0"/>
    <w:pPr>
      <w:keepNext/>
      <w:spacing w:before="240" w:after="60"/>
      <w:jc w:val="center"/>
      <w:outlineLvl w:val="0"/>
    </w:pPr>
    <w:rPr>
      <w:rFonts w:ascii="Arial" w:hAnsi="Arial" w:cs="Arial"/>
      <w:b/>
      <w:bCs/>
      <w:kern w:val="28"/>
      <w:sz w:val="32"/>
      <w:szCs w:val="32"/>
    </w:rPr>
  </w:style>
  <w:style w:type="paragraph" w:styleId="TableofFigures">
    <w:name w:val="table of figures"/>
    <w:basedOn w:val="Normal"/>
    <w:next w:val="Normal"/>
    <w:uiPriority w:val="99"/>
    <w:rsid w:val="00C8369C"/>
  </w:style>
  <w:style w:type="character" w:customStyle="1" w:styleId="ReservedWord">
    <w:name w:val="ReservedWord"/>
    <w:qFormat/>
    <w:rsid w:val="00A813C0"/>
    <w:rPr>
      <w:b/>
      <w:smallCaps/>
    </w:rPr>
  </w:style>
  <w:style w:type="paragraph" w:styleId="E-mailSignature">
    <w:name w:val="E-mail Signature"/>
    <w:basedOn w:val="Normal"/>
    <w:link w:val="E-mailSignatureChar"/>
    <w:rsid w:val="0047049D"/>
  </w:style>
  <w:style w:type="character" w:customStyle="1" w:styleId="E-mailSignatureChar">
    <w:name w:val="E-mail Signature Char"/>
    <w:link w:val="E-mailSignature"/>
    <w:rsid w:val="0047049D"/>
    <w:rPr>
      <w:sz w:val="24"/>
      <w:szCs w:val="24"/>
      <w:lang w:val="en-US" w:eastAsia="en-US" w:bidi="ar-SA"/>
    </w:rPr>
  </w:style>
  <w:style w:type="character" w:customStyle="1" w:styleId="Variable">
    <w:name w:val="Variable"/>
    <w:qFormat/>
    <w:rsid w:val="00A813C0"/>
    <w:rPr>
      <w:rFonts w:ascii="MS Reference Sans Serif" w:hAnsi="MS Reference Sans Serif"/>
      <w:b/>
    </w:rPr>
  </w:style>
  <w:style w:type="table" w:styleId="TableProfessional">
    <w:name w:val="Table Professional"/>
    <w:basedOn w:val="TableNormal"/>
    <w:rsid w:val="00CD117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basedOn w:val="Normal"/>
    <w:link w:val="SubtitleChar"/>
    <w:uiPriority w:val="11"/>
    <w:qFormat/>
    <w:rsid w:val="00A813C0"/>
    <w:pPr>
      <w:spacing w:after="60"/>
      <w:jc w:val="center"/>
      <w:outlineLvl w:val="1"/>
    </w:pPr>
    <w:rPr>
      <w:rFonts w:ascii="Arial" w:hAnsi="Arial" w:cs="Arial"/>
    </w:rPr>
  </w:style>
  <w:style w:type="paragraph" w:styleId="TOC4">
    <w:name w:val="toc 4"/>
    <w:basedOn w:val="TOC3"/>
    <w:next w:val="Normal"/>
    <w:autoRedefine/>
    <w:uiPriority w:val="39"/>
    <w:rsid w:val="00ED2C9C"/>
    <w:pPr>
      <w:ind w:left="1080"/>
    </w:pPr>
  </w:style>
  <w:style w:type="numbering" w:customStyle="1" w:styleId="Sequence-A">
    <w:name w:val="Sequence-A"/>
    <w:basedOn w:val="NoList"/>
    <w:rsid w:val="00CD1175"/>
    <w:pPr>
      <w:numPr>
        <w:numId w:val="1"/>
      </w:numPr>
    </w:pPr>
  </w:style>
  <w:style w:type="numbering" w:customStyle="1" w:styleId="Sequence-B">
    <w:name w:val="Sequence-B"/>
    <w:basedOn w:val="Sequence-A"/>
    <w:rsid w:val="00CD1175"/>
    <w:pPr>
      <w:numPr>
        <w:numId w:val="2"/>
      </w:numPr>
    </w:pPr>
  </w:style>
  <w:style w:type="numbering" w:customStyle="1" w:styleId="Sequence-C">
    <w:name w:val="Sequence-C"/>
    <w:basedOn w:val="Sequence-B"/>
    <w:rsid w:val="00CD1175"/>
    <w:pPr>
      <w:numPr>
        <w:numId w:val="3"/>
      </w:numPr>
    </w:pPr>
  </w:style>
  <w:style w:type="numbering" w:customStyle="1" w:styleId="Sequence-D">
    <w:name w:val="Sequence-D"/>
    <w:basedOn w:val="Sequence-C"/>
    <w:rsid w:val="00CD1175"/>
    <w:pPr>
      <w:numPr>
        <w:numId w:val="4"/>
      </w:numPr>
    </w:pPr>
  </w:style>
  <w:style w:type="numbering" w:customStyle="1" w:styleId="Sequence-E">
    <w:name w:val="Sequence-E"/>
    <w:basedOn w:val="NoList"/>
    <w:rsid w:val="00CD1175"/>
    <w:pPr>
      <w:numPr>
        <w:numId w:val="5"/>
      </w:numPr>
    </w:pPr>
  </w:style>
  <w:style w:type="numbering" w:customStyle="1" w:styleId="Sequence-F">
    <w:name w:val="Sequence-F"/>
    <w:basedOn w:val="NoList"/>
    <w:rsid w:val="00CD1175"/>
    <w:pPr>
      <w:numPr>
        <w:numId w:val="6"/>
      </w:numPr>
    </w:pPr>
  </w:style>
  <w:style w:type="character" w:customStyle="1" w:styleId="Heading2Char">
    <w:name w:val="Heading 2 Char"/>
    <w:link w:val="Heading2"/>
    <w:uiPriority w:val="9"/>
    <w:rsid w:val="00A813C0"/>
    <w:rPr>
      <w:rFonts w:ascii="Arial Black" w:hAnsi="Arial Black"/>
      <w:color w:val="76C022"/>
      <w:spacing w:val="-15"/>
      <w:kern w:val="28"/>
      <w:sz w:val="22"/>
    </w:rPr>
  </w:style>
  <w:style w:type="character" w:customStyle="1" w:styleId="Heading3Char">
    <w:name w:val="Heading 3 Char"/>
    <w:link w:val="Heading3"/>
    <w:uiPriority w:val="9"/>
    <w:rsid w:val="00A813C0"/>
    <w:rPr>
      <w:rFonts w:ascii="Arial" w:hAnsi="Arial" w:cs="Arial"/>
      <w:b/>
      <w:bCs/>
      <w:color w:val="0000FF"/>
      <w:spacing w:val="-15"/>
      <w:kern w:val="28"/>
      <w:sz w:val="22"/>
    </w:rPr>
  </w:style>
  <w:style w:type="character" w:customStyle="1" w:styleId="Heading4Char">
    <w:name w:val="Heading 4 Char"/>
    <w:link w:val="Heading4"/>
    <w:uiPriority w:val="9"/>
    <w:rsid w:val="00FA5035"/>
    <w:rPr>
      <w:rFonts w:ascii="Arial" w:hAnsi="Arial"/>
      <w:b/>
      <w:bCs/>
      <w:i/>
      <w:spacing w:val="-15"/>
      <w:kern w:val="28"/>
      <w:sz w:val="22"/>
      <w:szCs w:val="28"/>
    </w:rPr>
  </w:style>
  <w:style w:type="character" w:customStyle="1" w:styleId="Heading5Char">
    <w:name w:val="Heading 5 Char"/>
    <w:link w:val="Heading5"/>
    <w:uiPriority w:val="9"/>
    <w:rsid w:val="00A813C0"/>
    <w:rPr>
      <w:rFonts w:ascii="Calibri" w:hAnsi="Calibri"/>
      <w:b/>
      <w:bCs/>
      <w:i/>
      <w:iCs/>
      <w:sz w:val="26"/>
      <w:szCs w:val="26"/>
    </w:rPr>
  </w:style>
  <w:style w:type="paragraph" w:customStyle="1" w:styleId="BodyTextLeft">
    <w:name w:val="Body Text Left"/>
    <w:basedOn w:val="BodyText"/>
    <w:qFormat/>
    <w:rsid w:val="00A813C0"/>
    <w:pPr>
      <w:ind w:left="0"/>
    </w:pPr>
  </w:style>
  <w:style w:type="paragraph" w:customStyle="1" w:styleId="FigureLeft">
    <w:name w:val="Figure Left"/>
    <w:basedOn w:val="BodyTextLeft"/>
    <w:qFormat/>
    <w:rsid w:val="00A813C0"/>
    <w:pPr>
      <w:spacing w:after="120"/>
    </w:pPr>
  </w:style>
  <w:style w:type="paragraph" w:customStyle="1" w:styleId="HeaderAddress">
    <w:name w:val="Header Address"/>
    <w:basedOn w:val="Normal"/>
    <w:qFormat/>
    <w:rsid w:val="00A813C0"/>
    <w:pPr>
      <w:ind w:left="6660"/>
    </w:pPr>
  </w:style>
  <w:style w:type="character" w:styleId="HTMLAcronym">
    <w:name w:val="HTML Acronym"/>
    <w:basedOn w:val="DefaultParagraphFont"/>
    <w:rsid w:val="003D169B"/>
  </w:style>
  <w:style w:type="character" w:styleId="HTMLCode">
    <w:name w:val="HTML Code"/>
    <w:rsid w:val="003D169B"/>
    <w:rPr>
      <w:rFonts w:ascii="Consolas" w:hAnsi="Consolas"/>
      <w:sz w:val="20"/>
      <w:szCs w:val="20"/>
    </w:rPr>
  </w:style>
  <w:style w:type="character" w:styleId="HTMLVariable">
    <w:name w:val="HTML Variable"/>
    <w:rsid w:val="003D169B"/>
    <w:rPr>
      <w:i/>
      <w:iCs/>
    </w:rPr>
  </w:style>
  <w:style w:type="character" w:styleId="FollowedHyperlink">
    <w:name w:val="FollowedHyperlink"/>
    <w:rsid w:val="00301D0E"/>
    <w:rPr>
      <w:color w:val="800080"/>
      <w:u w:val="single"/>
    </w:rPr>
  </w:style>
  <w:style w:type="character" w:styleId="PlaceholderText">
    <w:name w:val="Placeholder Text"/>
    <w:uiPriority w:val="99"/>
    <w:semiHidden/>
    <w:rsid w:val="00301D0E"/>
    <w:rPr>
      <w:color w:val="808080"/>
    </w:rPr>
  </w:style>
  <w:style w:type="table" w:styleId="TableGrid">
    <w:name w:val="Table Grid"/>
    <w:basedOn w:val="TableNormal"/>
    <w:uiPriority w:val="59"/>
    <w:rsid w:val="00301D0E"/>
    <w:rPr>
      <w:rFonts w:ascii="Arial" w:eastAsia="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6">
    <w:name w:val="Table List 6"/>
    <w:basedOn w:val="TableNormal"/>
    <w:rsid w:val="00301D0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Heading1Char">
    <w:name w:val="Heading 1 Char"/>
    <w:link w:val="Heading1"/>
    <w:uiPriority w:val="9"/>
    <w:rsid w:val="00A813C0"/>
    <w:rPr>
      <w:rFonts w:ascii="Arial Black" w:hAnsi="Arial Black"/>
      <w:b/>
      <w:bCs/>
      <w:color w:val="FFFFFF"/>
      <w:spacing w:val="-10"/>
      <w:kern w:val="20"/>
      <w:sz w:val="24"/>
      <w:shd w:val="solid" w:color="254CA2" w:fill="auto"/>
    </w:rPr>
  </w:style>
  <w:style w:type="character" w:styleId="Strong">
    <w:name w:val="Strong"/>
    <w:qFormat/>
    <w:rsid w:val="00A813C0"/>
    <w:rPr>
      <w:b/>
      <w:bCs/>
    </w:rPr>
  </w:style>
  <w:style w:type="character" w:styleId="IntenseEmphasis">
    <w:name w:val="Intense Emphasis"/>
    <w:uiPriority w:val="21"/>
    <w:qFormat/>
    <w:rsid w:val="00A813C0"/>
    <w:rPr>
      <w:b/>
      <w:bCs/>
      <w:i/>
      <w:iCs/>
      <w:color w:val="4F81BD"/>
    </w:rPr>
  </w:style>
  <w:style w:type="character" w:styleId="IntenseReference">
    <w:name w:val="Intense Reference"/>
    <w:uiPriority w:val="32"/>
    <w:qFormat/>
    <w:rsid w:val="00A813C0"/>
    <w:rPr>
      <w:b/>
      <w:bCs/>
      <w:smallCaps/>
      <w:color w:val="C0504D"/>
      <w:spacing w:val="5"/>
      <w:u w:val="single"/>
    </w:rPr>
  </w:style>
  <w:style w:type="character" w:styleId="CommentReference">
    <w:name w:val="annotation reference"/>
    <w:basedOn w:val="DefaultParagraphFont"/>
    <w:uiPriority w:val="99"/>
    <w:rsid w:val="00AA3995"/>
    <w:rPr>
      <w:sz w:val="16"/>
      <w:szCs w:val="16"/>
    </w:rPr>
  </w:style>
  <w:style w:type="paragraph" w:styleId="CommentText">
    <w:name w:val="annotation text"/>
    <w:basedOn w:val="Normal"/>
    <w:link w:val="CommentTextChar"/>
    <w:uiPriority w:val="99"/>
    <w:rsid w:val="00AA3995"/>
    <w:rPr>
      <w:sz w:val="20"/>
      <w:szCs w:val="20"/>
    </w:rPr>
  </w:style>
  <w:style w:type="character" w:customStyle="1" w:styleId="CommentTextChar">
    <w:name w:val="Comment Text Char"/>
    <w:basedOn w:val="DefaultParagraphFont"/>
    <w:link w:val="CommentText"/>
    <w:uiPriority w:val="99"/>
    <w:rsid w:val="00AA3995"/>
  </w:style>
  <w:style w:type="paragraph" w:styleId="CommentSubject">
    <w:name w:val="annotation subject"/>
    <w:basedOn w:val="CommentText"/>
    <w:next w:val="CommentText"/>
    <w:link w:val="CommentSubjectChar"/>
    <w:rsid w:val="00AA3995"/>
    <w:rPr>
      <w:b/>
      <w:bCs/>
    </w:rPr>
  </w:style>
  <w:style w:type="character" w:customStyle="1" w:styleId="CommentSubjectChar">
    <w:name w:val="Comment Subject Char"/>
    <w:basedOn w:val="CommentTextChar"/>
    <w:link w:val="CommentSubject"/>
    <w:rsid w:val="00AA3995"/>
    <w:rPr>
      <w:b/>
      <w:bCs/>
    </w:rPr>
  </w:style>
  <w:style w:type="paragraph" w:styleId="TOC5">
    <w:name w:val="toc 5"/>
    <w:basedOn w:val="Normal"/>
    <w:next w:val="Normal"/>
    <w:autoRedefine/>
    <w:uiPriority w:val="39"/>
    <w:unhideWhenUsed/>
    <w:rsid w:val="003A28D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A28D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A28D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A28D3"/>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A28D3"/>
    <w:pPr>
      <w:spacing w:after="100" w:line="276" w:lineRule="auto"/>
      <w:ind w:left="1760"/>
    </w:pPr>
    <w:rPr>
      <w:rFonts w:asciiTheme="minorHAnsi" w:eastAsiaTheme="minorEastAsia" w:hAnsiTheme="minorHAnsi" w:cstheme="minorBidi"/>
      <w:sz w:val="22"/>
      <w:szCs w:val="22"/>
    </w:rPr>
  </w:style>
  <w:style w:type="table" w:styleId="MediumShading1">
    <w:name w:val="Medium Shading 1"/>
    <w:basedOn w:val="TableNormal"/>
    <w:uiPriority w:val="63"/>
    <w:rsid w:val="006A697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EndnoteText">
    <w:name w:val="endnote text"/>
    <w:basedOn w:val="Normal"/>
    <w:link w:val="EndnoteTextChar"/>
    <w:rsid w:val="000B46F2"/>
    <w:rPr>
      <w:sz w:val="20"/>
      <w:szCs w:val="20"/>
    </w:rPr>
  </w:style>
  <w:style w:type="character" w:customStyle="1" w:styleId="EndnoteTextChar">
    <w:name w:val="Endnote Text Char"/>
    <w:basedOn w:val="DefaultParagraphFont"/>
    <w:link w:val="EndnoteText"/>
    <w:rsid w:val="000B46F2"/>
  </w:style>
  <w:style w:type="character" w:styleId="EndnoteReference">
    <w:name w:val="endnote reference"/>
    <w:basedOn w:val="DefaultParagraphFont"/>
    <w:rsid w:val="000B46F2"/>
    <w:rPr>
      <w:vertAlign w:val="superscript"/>
    </w:rPr>
  </w:style>
  <w:style w:type="paragraph" w:styleId="ListParagraph">
    <w:name w:val="List Paragraph"/>
    <w:basedOn w:val="Normal"/>
    <w:uiPriority w:val="34"/>
    <w:qFormat/>
    <w:rsid w:val="006A2CCB"/>
    <w:pPr>
      <w:ind w:left="720"/>
      <w:contextualSpacing/>
    </w:pPr>
  </w:style>
  <w:style w:type="paragraph" w:customStyle="1" w:styleId="Default">
    <w:name w:val="Default"/>
    <w:rsid w:val="00D71AD2"/>
    <w:pPr>
      <w:autoSpaceDE w:val="0"/>
      <w:autoSpaceDN w:val="0"/>
      <w:adjustRightInd w:val="0"/>
    </w:pPr>
    <w:rPr>
      <w:rFonts w:ascii="Arial" w:eastAsiaTheme="minorHAnsi" w:hAnsi="Arial" w:cs="Arial"/>
      <w:color w:val="000000"/>
      <w:sz w:val="24"/>
      <w:szCs w:val="24"/>
    </w:rPr>
  </w:style>
  <w:style w:type="character" w:customStyle="1" w:styleId="BalloonTextChar">
    <w:name w:val="Balloon Text Char"/>
    <w:basedOn w:val="DefaultParagraphFont"/>
    <w:link w:val="BalloonText"/>
    <w:uiPriority w:val="99"/>
    <w:semiHidden/>
    <w:rsid w:val="00D71AD2"/>
    <w:rPr>
      <w:rFonts w:ascii="Tahoma" w:hAnsi="Tahoma" w:cs="Tahoma"/>
      <w:sz w:val="16"/>
      <w:szCs w:val="16"/>
    </w:rPr>
  </w:style>
  <w:style w:type="character" w:customStyle="1" w:styleId="TitleChar">
    <w:name w:val="Title Char"/>
    <w:basedOn w:val="DefaultParagraphFont"/>
    <w:link w:val="Title"/>
    <w:uiPriority w:val="10"/>
    <w:rsid w:val="00D71AD2"/>
    <w:rPr>
      <w:rFonts w:ascii="Arial" w:hAnsi="Arial" w:cs="Arial"/>
      <w:b/>
      <w:bCs/>
      <w:kern w:val="28"/>
      <w:sz w:val="32"/>
      <w:szCs w:val="32"/>
    </w:rPr>
  </w:style>
  <w:style w:type="character" w:customStyle="1" w:styleId="SubtitleChar">
    <w:name w:val="Subtitle Char"/>
    <w:basedOn w:val="DefaultParagraphFont"/>
    <w:link w:val="Subtitle"/>
    <w:uiPriority w:val="11"/>
    <w:rsid w:val="00D71AD2"/>
    <w:rPr>
      <w:rFonts w:ascii="Arial" w:hAnsi="Arial" w:cs="Arial"/>
      <w:sz w:val="24"/>
      <w:szCs w:val="24"/>
    </w:rPr>
  </w:style>
  <w:style w:type="character" w:styleId="SubtleReference">
    <w:name w:val="Subtle Reference"/>
    <w:uiPriority w:val="31"/>
    <w:qFormat/>
    <w:rsid w:val="00D71AD2"/>
    <w:rPr>
      <w:rFonts w:asciiTheme="minorHAnsi" w:hAnsiTheme="minorHAnsi" w:cstheme="majorBidi"/>
      <w:iCs/>
      <w:color w:val="5A5A5A" w:themeColor="text1" w:themeTint="A5"/>
      <w:spacing w:val="20"/>
      <w:sz w:val="18"/>
    </w:rPr>
  </w:style>
  <w:style w:type="character" w:customStyle="1" w:styleId="HeaderChar">
    <w:name w:val="Header Char"/>
    <w:basedOn w:val="DefaultParagraphFont"/>
    <w:link w:val="Header"/>
    <w:uiPriority w:val="99"/>
    <w:rsid w:val="00D71AD2"/>
    <w:rPr>
      <w:rFonts w:ascii="Arial" w:hAnsi="Arial"/>
      <w:caps/>
      <w:spacing w:val="-5"/>
      <w:sz w:val="15"/>
    </w:rPr>
  </w:style>
  <w:style w:type="character" w:customStyle="1" w:styleId="FooterChar">
    <w:name w:val="Footer Char"/>
    <w:basedOn w:val="DefaultParagraphFont"/>
    <w:link w:val="Footer"/>
    <w:uiPriority w:val="99"/>
    <w:rsid w:val="00D71AD2"/>
    <w:rPr>
      <w:rFonts w:ascii="Arial" w:hAnsi="Arial"/>
      <w:caps/>
      <w:spacing w:val="-5"/>
      <w:sz w:val="15"/>
    </w:rPr>
  </w:style>
  <w:style w:type="paragraph" w:styleId="NoSpacing">
    <w:name w:val="No Spacing"/>
    <w:basedOn w:val="Normal"/>
    <w:link w:val="NoSpacingChar"/>
    <w:uiPriority w:val="1"/>
    <w:qFormat/>
    <w:rsid w:val="00D71AD2"/>
    <w:rPr>
      <w:rFonts w:ascii="Arial" w:eastAsiaTheme="minorEastAsia" w:hAnsi="Arial" w:cstheme="minorBidi"/>
      <w:color w:val="595959" w:themeColor="text1" w:themeTint="A6"/>
      <w:sz w:val="18"/>
      <w:szCs w:val="20"/>
      <w:lang w:bidi="en-US"/>
    </w:rPr>
  </w:style>
  <w:style w:type="character" w:customStyle="1" w:styleId="NoSpacingChar">
    <w:name w:val="No Spacing Char"/>
    <w:basedOn w:val="DefaultParagraphFont"/>
    <w:link w:val="NoSpacing"/>
    <w:uiPriority w:val="1"/>
    <w:rsid w:val="00D71AD2"/>
    <w:rPr>
      <w:rFonts w:ascii="Arial" w:eastAsiaTheme="minorEastAsia" w:hAnsi="Arial" w:cstheme="minorBidi"/>
      <w:color w:val="595959" w:themeColor="text1" w:themeTint="A6"/>
      <w:sz w:val="18"/>
      <w:lang w:bidi="en-US"/>
    </w:rPr>
  </w:style>
  <w:style w:type="paragraph" w:styleId="TOCHeading">
    <w:name w:val="TOC Heading"/>
    <w:basedOn w:val="Heading1"/>
    <w:next w:val="Normal"/>
    <w:uiPriority w:val="39"/>
    <w:semiHidden/>
    <w:unhideWhenUsed/>
    <w:qFormat/>
    <w:rsid w:val="00D71AD2"/>
    <w:pPr>
      <w:keepNext/>
      <w:keepLines/>
      <w:pageBreakBefore w:val="0"/>
      <w:widowControl/>
      <w:pBdr>
        <w:top w:val="none" w:sz="0" w:space="0" w:color="auto"/>
        <w:left w:val="none" w:sz="0" w:space="0" w:color="auto"/>
        <w:bottom w:val="none" w:sz="0" w:space="0" w:color="auto"/>
      </w:pBdr>
      <w:shd w:val="clear" w:color="auto" w:fill="auto"/>
      <w:spacing w:before="480" w:after="0" w:line="276" w:lineRule="auto"/>
      <w:ind w:left="0"/>
      <w:outlineLvl w:val="9"/>
    </w:pPr>
    <w:rPr>
      <w:rFonts w:asciiTheme="majorHAnsi" w:eastAsiaTheme="majorEastAsia" w:hAnsiTheme="majorHAnsi" w:cstheme="majorBidi"/>
      <w:color w:val="365F91" w:themeColor="accent1" w:themeShade="BF"/>
      <w:spacing w:val="0"/>
      <w:kern w:val="0"/>
      <w:sz w:val="28"/>
      <w:szCs w:val="28"/>
      <w:lang w:eastAsia="ja-JP"/>
    </w:rPr>
  </w:style>
  <w:style w:type="table" w:styleId="MediumGrid3-Accent1">
    <w:name w:val="Medium Grid 3 Accent 1"/>
    <w:basedOn w:val="TableNormal"/>
    <w:uiPriority w:val="69"/>
    <w:rsid w:val="00D71AD2"/>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2-Accent1">
    <w:name w:val="Medium Shading 2 Accent 1"/>
    <w:basedOn w:val="TableNormal"/>
    <w:uiPriority w:val="64"/>
    <w:rsid w:val="00D71AD2"/>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104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eList4">
    <w:name w:val="Table List 4"/>
    <w:basedOn w:val="TableNormal"/>
    <w:rsid w:val="009201E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2B26FC"/>
    <w:pPr>
      <w:spacing w:before="100" w:beforeAutospacing="1" w:after="100" w:afterAutospacing="1"/>
    </w:pPr>
  </w:style>
  <w:style w:type="character" w:customStyle="1" w:styleId="Heading7Char">
    <w:name w:val="Heading 7 Char"/>
    <w:basedOn w:val="DefaultParagraphFont"/>
    <w:link w:val="Heading7"/>
    <w:rsid w:val="008729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3105">
      <w:bodyDiv w:val="1"/>
      <w:marLeft w:val="0"/>
      <w:marRight w:val="0"/>
      <w:marTop w:val="0"/>
      <w:marBottom w:val="0"/>
      <w:divBdr>
        <w:top w:val="none" w:sz="0" w:space="0" w:color="auto"/>
        <w:left w:val="none" w:sz="0" w:space="0" w:color="auto"/>
        <w:bottom w:val="none" w:sz="0" w:space="0" w:color="auto"/>
        <w:right w:val="none" w:sz="0" w:space="0" w:color="auto"/>
      </w:divBdr>
      <w:divsChild>
        <w:div w:id="1203593653">
          <w:marLeft w:val="0"/>
          <w:marRight w:val="0"/>
          <w:marTop w:val="0"/>
          <w:marBottom w:val="0"/>
          <w:divBdr>
            <w:top w:val="none" w:sz="0" w:space="0" w:color="auto"/>
            <w:left w:val="none" w:sz="0" w:space="0" w:color="auto"/>
            <w:bottom w:val="none" w:sz="0" w:space="0" w:color="auto"/>
            <w:right w:val="none" w:sz="0" w:space="0" w:color="auto"/>
          </w:divBdr>
        </w:div>
      </w:divsChild>
    </w:div>
    <w:div w:id="441845625">
      <w:bodyDiv w:val="1"/>
      <w:marLeft w:val="0"/>
      <w:marRight w:val="0"/>
      <w:marTop w:val="0"/>
      <w:marBottom w:val="0"/>
      <w:divBdr>
        <w:top w:val="none" w:sz="0" w:space="0" w:color="auto"/>
        <w:left w:val="none" w:sz="0" w:space="0" w:color="auto"/>
        <w:bottom w:val="none" w:sz="0" w:space="0" w:color="auto"/>
        <w:right w:val="none" w:sz="0" w:space="0" w:color="auto"/>
      </w:divBdr>
      <w:divsChild>
        <w:div w:id="359939454">
          <w:marLeft w:val="0"/>
          <w:marRight w:val="0"/>
          <w:marTop w:val="0"/>
          <w:marBottom w:val="0"/>
          <w:divBdr>
            <w:top w:val="none" w:sz="0" w:space="0" w:color="auto"/>
            <w:left w:val="none" w:sz="0" w:space="0" w:color="auto"/>
            <w:bottom w:val="none" w:sz="0" w:space="0" w:color="auto"/>
            <w:right w:val="none" w:sz="0" w:space="0" w:color="auto"/>
          </w:divBdr>
        </w:div>
      </w:divsChild>
    </w:div>
    <w:div w:id="467554407">
      <w:bodyDiv w:val="1"/>
      <w:marLeft w:val="0"/>
      <w:marRight w:val="0"/>
      <w:marTop w:val="0"/>
      <w:marBottom w:val="0"/>
      <w:divBdr>
        <w:top w:val="none" w:sz="0" w:space="0" w:color="auto"/>
        <w:left w:val="none" w:sz="0" w:space="0" w:color="auto"/>
        <w:bottom w:val="none" w:sz="0" w:space="0" w:color="auto"/>
        <w:right w:val="none" w:sz="0" w:space="0" w:color="auto"/>
      </w:divBdr>
    </w:div>
    <w:div w:id="701636752">
      <w:bodyDiv w:val="1"/>
      <w:marLeft w:val="0"/>
      <w:marRight w:val="0"/>
      <w:marTop w:val="0"/>
      <w:marBottom w:val="0"/>
      <w:divBdr>
        <w:top w:val="none" w:sz="0" w:space="0" w:color="auto"/>
        <w:left w:val="none" w:sz="0" w:space="0" w:color="auto"/>
        <w:bottom w:val="none" w:sz="0" w:space="0" w:color="auto"/>
        <w:right w:val="none" w:sz="0" w:space="0" w:color="auto"/>
      </w:divBdr>
    </w:div>
    <w:div w:id="731585817">
      <w:bodyDiv w:val="1"/>
      <w:marLeft w:val="0"/>
      <w:marRight w:val="0"/>
      <w:marTop w:val="0"/>
      <w:marBottom w:val="0"/>
      <w:divBdr>
        <w:top w:val="none" w:sz="0" w:space="0" w:color="auto"/>
        <w:left w:val="none" w:sz="0" w:space="0" w:color="auto"/>
        <w:bottom w:val="none" w:sz="0" w:space="0" w:color="auto"/>
        <w:right w:val="none" w:sz="0" w:space="0" w:color="auto"/>
      </w:divBdr>
    </w:div>
    <w:div w:id="1320882349">
      <w:bodyDiv w:val="1"/>
      <w:marLeft w:val="0"/>
      <w:marRight w:val="0"/>
      <w:marTop w:val="0"/>
      <w:marBottom w:val="0"/>
      <w:divBdr>
        <w:top w:val="none" w:sz="0" w:space="0" w:color="auto"/>
        <w:left w:val="none" w:sz="0" w:space="0" w:color="auto"/>
        <w:bottom w:val="none" w:sz="0" w:space="0" w:color="auto"/>
        <w:right w:val="none" w:sz="0" w:space="0" w:color="auto"/>
      </w:divBdr>
    </w:div>
    <w:div w:id="1682857764">
      <w:bodyDiv w:val="1"/>
      <w:marLeft w:val="0"/>
      <w:marRight w:val="0"/>
      <w:marTop w:val="0"/>
      <w:marBottom w:val="0"/>
      <w:divBdr>
        <w:top w:val="none" w:sz="0" w:space="0" w:color="auto"/>
        <w:left w:val="none" w:sz="0" w:space="0" w:color="auto"/>
        <w:bottom w:val="none" w:sz="0" w:space="0" w:color="auto"/>
        <w:right w:val="none" w:sz="0" w:space="0" w:color="auto"/>
      </w:divBdr>
    </w:div>
    <w:div w:id="20954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f\AppData\Roaming\Microsoft\Templates\Brad's%20Templates\Magenic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F604E-CE75-4903-A1FC-72E7C0AD7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MagenicMaster.dot</Template>
  <TotalTime>634</TotalTime>
  <Pages>1</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NextGen College Coach System</vt:lpstr>
    </vt:vector>
  </TitlesOfParts>
  <Company>Magenic Technologies</Company>
  <LinksUpToDate>false</LinksUpToDate>
  <CharactersWithSpaces>16491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NextGen College Coach System</dc:title>
  <dc:subject>Requirements and Architecture</dc:subject>
  <dc:creator>bowman74@hotmail.com</dc:creator>
  <cp:lastModifiedBy>Kevin E. Ford</cp:lastModifiedBy>
  <cp:revision>15</cp:revision>
  <cp:lastPrinted>2011-06-08T16:00:00Z</cp:lastPrinted>
  <dcterms:created xsi:type="dcterms:W3CDTF">2013-07-26T12:35:00Z</dcterms:created>
  <dcterms:modified xsi:type="dcterms:W3CDTF">2013-07-27T01:42:00Z</dcterms:modified>
</cp:coreProperties>
</file>